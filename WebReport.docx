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jpe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4EAF3" w:themeColor="accent1" w:themeTint="33"/>
  <w:body>
    <w:p w14:paraId="0D42EA97" w14:textId="7F08A57F" w:rsidR="00032D06" w:rsidRPr="006D7750" w:rsidRDefault="008118A6" w:rsidP="00032D06">
      <w:pPr>
        <w:spacing w:after="160"/>
        <w:rPr>
          <w:noProof/>
          <w:color w:val="auto"/>
          <w:sz w:val="72"/>
          <w:szCs w:val="72"/>
          <w:lang w:val="en-MU"/>
        </w:rPr>
      </w:pPr>
      <w:r>
        <w:rPr>
          <w:noProof/>
        </w:rPr>
        <w:drawing>
          <wp:anchor distT="0" distB="0" distL="114300" distR="114300" simplePos="0" relativeHeight="251673615" behindDoc="1" locked="0" layoutInCell="1" allowOverlap="1" wp14:anchorId="59819DC7" wp14:editId="21569563">
            <wp:simplePos x="0" y="0"/>
            <wp:positionH relativeFrom="margin">
              <wp:align>left</wp:align>
            </wp:positionH>
            <wp:positionV relativeFrom="paragraph">
              <wp:posOffset>0</wp:posOffset>
            </wp:positionV>
            <wp:extent cx="1370965" cy="962025"/>
            <wp:effectExtent l="0" t="0" r="635" b="9525"/>
            <wp:wrapTight wrapText="bothSides">
              <wp:wrapPolygon edited="0">
                <wp:start x="0" y="0"/>
                <wp:lineTo x="0" y="21386"/>
                <wp:lineTo x="21310" y="21386"/>
                <wp:lineTo x="2131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0965"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2D06">
        <w:rPr>
          <w:rFonts w:ascii="Century" w:hAnsi="Century"/>
          <w:bCs/>
          <w:noProof/>
          <w:color w:val="373545" w:themeColor="text2"/>
          <w:sz w:val="56"/>
          <w:szCs w:val="56"/>
          <w:lang w:val="en-MU"/>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FE51AB" w:rsidRPr="006D7750">
        <w:rPr>
          <w:rFonts w:ascii="Century" w:hAnsi="Century"/>
          <w:bCs/>
          <w:noProof/>
          <w:color w:val="auto"/>
          <w:sz w:val="72"/>
          <w:szCs w:val="72"/>
          <w:lang w:val="en-MU"/>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ADOPT</w:t>
      </w:r>
      <w:r w:rsidR="00032D06" w:rsidRPr="006D7750">
        <w:rPr>
          <w:rFonts w:ascii="Century" w:hAnsi="Century"/>
          <w:bCs/>
          <w:noProof/>
          <w:color w:val="auto"/>
          <w:sz w:val="72"/>
          <w:szCs w:val="72"/>
          <w:lang w:val="en-MU"/>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w:t>
      </w:r>
      <w:r w:rsidR="00FE51AB" w:rsidRPr="006D7750">
        <w:rPr>
          <w:rFonts w:ascii="Century" w:hAnsi="Century"/>
          <w:bCs/>
          <w:noProof/>
          <w:color w:val="auto"/>
          <w:sz w:val="72"/>
          <w:szCs w:val="72"/>
          <w:lang w:val="en-MU"/>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ON OF RESCUED DOGS</w:t>
      </w:r>
    </w:p>
    <w:p w14:paraId="21D8F822" w14:textId="77777777" w:rsidR="00032D06" w:rsidRDefault="00032D06" w:rsidP="00032D06">
      <w:pPr>
        <w:spacing w:after="160"/>
        <w:rPr>
          <w:rFonts w:ascii="Abadi" w:hAnsi="Abadi" w:cs="Akhbar MT"/>
          <w:noProof/>
          <w:color w:val="1B1A22" w:themeColor="text2" w:themeShade="80"/>
          <w:sz w:val="32"/>
          <w:szCs w:val="32"/>
          <w:lang w:val="en-MU"/>
        </w:rPr>
      </w:pPr>
    </w:p>
    <w:p w14:paraId="60ECFA07" w14:textId="77777777" w:rsidR="00032D06" w:rsidRDefault="00032D06" w:rsidP="00032D06">
      <w:pPr>
        <w:spacing w:after="160"/>
        <w:rPr>
          <w:rFonts w:ascii="Abadi" w:hAnsi="Abadi" w:cs="Akhbar MT"/>
          <w:noProof/>
          <w:color w:val="1B1A22" w:themeColor="text2" w:themeShade="80"/>
          <w:sz w:val="32"/>
          <w:szCs w:val="32"/>
          <w:lang w:val="en-MU"/>
        </w:rPr>
      </w:pPr>
    </w:p>
    <w:p w14:paraId="2C707C68" w14:textId="1BB3EF38" w:rsidR="00FE51AB" w:rsidRPr="00032D06" w:rsidRDefault="00FE51AB" w:rsidP="00032D06">
      <w:pPr>
        <w:spacing w:after="160"/>
        <w:rPr>
          <w:rFonts w:ascii="Abadi" w:hAnsi="Abadi" w:cs="Akhbar MT"/>
          <w:noProof/>
          <w:color w:val="1B1A22" w:themeColor="text2" w:themeShade="80"/>
          <w:sz w:val="32"/>
          <w:szCs w:val="32"/>
          <w:lang w:val="en-MU"/>
        </w:rPr>
      </w:pPr>
      <w:r w:rsidRPr="00032D06">
        <w:rPr>
          <w:rFonts w:ascii="Abadi" w:hAnsi="Abadi" w:cs="Akhbar MT"/>
          <w:noProof/>
          <w:color w:val="1B1A22" w:themeColor="text2" w:themeShade="80"/>
          <w:sz w:val="32"/>
          <w:szCs w:val="32"/>
          <w:lang w:val="en-MU"/>
        </w:rPr>
        <w:t>Website Design &amp; Development</w:t>
      </w:r>
    </w:p>
    <w:p w14:paraId="3E446133" w14:textId="77777777" w:rsidR="00FE51AB" w:rsidRPr="00032D06" w:rsidRDefault="00FE51AB">
      <w:pPr>
        <w:spacing w:after="160"/>
        <w:rPr>
          <w:rFonts w:ascii="Abadi" w:hAnsi="Abadi" w:cs="Akhbar MT"/>
          <w:noProof/>
          <w:color w:val="1B1A22" w:themeColor="text2" w:themeShade="80"/>
          <w:sz w:val="32"/>
          <w:szCs w:val="32"/>
          <w:lang w:val="en-MU"/>
        </w:rPr>
      </w:pPr>
      <w:r w:rsidRPr="00032D06">
        <w:rPr>
          <w:rFonts w:ascii="Abadi" w:hAnsi="Abadi" w:cs="Akhbar MT"/>
          <w:noProof/>
          <w:color w:val="1B1A22" w:themeColor="text2" w:themeShade="80"/>
          <w:sz w:val="32"/>
          <w:szCs w:val="32"/>
          <w:lang w:val="en-MU"/>
        </w:rPr>
        <w:t>BSE 21 BFT 3</w:t>
      </w:r>
    </w:p>
    <w:p w14:paraId="3B17DC14" w14:textId="77777777" w:rsidR="00FE51AB" w:rsidRDefault="00FE51AB">
      <w:pPr>
        <w:spacing w:after="160"/>
        <w:rPr>
          <w:noProof/>
          <w:color w:val="1B1A22" w:themeColor="text2" w:themeShade="80"/>
          <w:lang w:val="en-MU"/>
        </w:rPr>
      </w:pPr>
    </w:p>
    <w:p w14:paraId="69B5A82F" w14:textId="77777777" w:rsidR="00FE51AB" w:rsidRPr="00032D06" w:rsidRDefault="00FE51AB">
      <w:pPr>
        <w:spacing w:after="160"/>
        <w:rPr>
          <w:rFonts w:ascii="Cambria" w:hAnsi="Cambria"/>
          <w:noProof/>
          <w:color w:val="1B1A22" w:themeColor="text2" w:themeShade="80"/>
          <w:sz w:val="28"/>
          <w:szCs w:val="28"/>
          <w:lang w:val="en-MU"/>
        </w:rPr>
      </w:pPr>
      <w:r w:rsidRPr="00032D06">
        <w:rPr>
          <w:rFonts w:ascii="Cambria" w:hAnsi="Cambria"/>
          <w:noProof/>
          <w:color w:val="1B1A22" w:themeColor="text2" w:themeShade="80"/>
          <w:sz w:val="28"/>
          <w:szCs w:val="28"/>
          <w:lang w:val="en-MU"/>
        </w:rPr>
        <w:t>Presented by LOVENA UJOODHA</w:t>
      </w:r>
    </w:p>
    <w:p w14:paraId="108882C8" w14:textId="47F9245B" w:rsidR="00FE51AB" w:rsidRPr="00032D06" w:rsidRDefault="00FE51AB">
      <w:pPr>
        <w:spacing w:after="160"/>
        <w:rPr>
          <w:rFonts w:ascii="Cambria" w:hAnsi="Cambria"/>
          <w:noProof/>
          <w:color w:val="1B1A22" w:themeColor="text2" w:themeShade="80"/>
          <w:sz w:val="28"/>
          <w:szCs w:val="28"/>
          <w:lang w:val="en-MU"/>
        </w:rPr>
      </w:pPr>
      <w:r w:rsidRPr="00032D06">
        <w:rPr>
          <w:rFonts w:ascii="Cambria" w:hAnsi="Cambria"/>
          <w:noProof/>
          <w:color w:val="1B1A22" w:themeColor="text2" w:themeShade="80"/>
          <w:sz w:val="28"/>
          <w:szCs w:val="28"/>
          <w:lang w:val="en-MU"/>
        </w:rPr>
        <w:t xml:space="preserve">                        </w:t>
      </w:r>
      <w:r w:rsidR="008118A6">
        <w:rPr>
          <w:rFonts w:ascii="Cambria" w:hAnsi="Cambria"/>
          <w:noProof/>
          <w:color w:val="1B1A22" w:themeColor="text2" w:themeShade="80"/>
          <w:sz w:val="28"/>
          <w:szCs w:val="28"/>
          <w:lang w:val="en-MU"/>
        </w:rPr>
        <w:t xml:space="preserve">  </w:t>
      </w:r>
      <w:r w:rsidRPr="00032D06">
        <w:rPr>
          <w:rFonts w:ascii="Cambria" w:hAnsi="Cambria"/>
          <w:noProof/>
          <w:color w:val="1B1A22" w:themeColor="text2" w:themeShade="80"/>
          <w:sz w:val="28"/>
          <w:szCs w:val="28"/>
          <w:lang w:val="en-MU"/>
        </w:rPr>
        <w:t xml:space="preserve"> 2110_22856</w:t>
      </w:r>
    </w:p>
    <w:p w14:paraId="25302CB8" w14:textId="328F8066" w:rsidR="00FE51AB" w:rsidRPr="00032D06" w:rsidRDefault="00FE51AB">
      <w:pPr>
        <w:spacing w:after="160"/>
        <w:rPr>
          <w:rFonts w:ascii="Cambria" w:hAnsi="Cambria"/>
          <w:noProof/>
          <w:color w:val="1B1A22" w:themeColor="text2" w:themeShade="80"/>
          <w:sz w:val="28"/>
          <w:szCs w:val="28"/>
          <w:lang w:val="en-MU"/>
        </w:rPr>
      </w:pPr>
      <w:r w:rsidRPr="00032D06">
        <w:rPr>
          <w:rFonts w:ascii="Cambria" w:hAnsi="Cambria"/>
          <w:noProof/>
          <w:color w:val="1B1A22" w:themeColor="text2" w:themeShade="80"/>
          <w:sz w:val="28"/>
          <w:szCs w:val="28"/>
          <w:lang w:val="en-MU"/>
        </w:rPr>
        <w:t xml:space="preserve">                       </w:t>
      </w:r>
      <w:r w:rsidR="008118A6">
        <w:rPr>
          <w:rFonts w:ascii="Cambria" w:hAnsi="Cambria"/>
          <w:noProof/>
          <w:color w:val="1B1A22" w:themeColor="text2" w:themeShade="80"/>
          <w:sz w:val="28"/>
          <w:szCs w:val="28"/>
          <w:lang w:val="en-MU"/>
        </w:rPr>
        <w:t xml:space="preserve">   </w:t>
      </w:r>
      <w:r w:rsidRPr="00032D06">
        <w:rPr>
          <w:rFonts w:ascii="Cambria" w:hAnsi="Cambria"/>
          <w:noProof/>
          <w:color w:val="1B1A22" w:themeColor="text2" w:themeShade="80"/>
          <w:sz w:val="28"/>
          <w:szCs w:val="28"/>
          <w:lang w:val="en-MU"/>
        </w:rPr>
        <w:t xml:space="preserve"> KESHINI SESUNGKUR</w:t>
      </w:r>
    </w:p>
    <w:p w14:paraId="644ED4D0" w14:textId="28352FF9" w:rsidR="00FE51AB" w:rsidRPr="00FE51AB" w:rsidRDefault="00032D06">
      <w:pPr>
        <w:spacing w:after="160"/>
        <w:rPr>
          <w:rFonts w:eastAsiaTheme="majorEastAsia" w:cstheme="majorBidi"/>
          <w:b/>
          <w:noProof/>
          <w:color w:val="373545" w:themeColor="text2"/>
          <w:kern w:val="28"/>
          <w:sz w:val="36"/>
          <w:szCs w:val="56"/>
          <w:lang w:val="en-MU"/>
        </w:rPr>
      </w:pPr>
      <w:r w:rsidRPr="00032D06">
        <w:rPr>
          <w:rFonts w:ascii="Cambria" w:hAnsi="Cambria"/>
          <w:noProof/>
          <w:sz w:val="28"/>
          <w:szCs w:val="28"/>
        </w:rPr>
        <w:drawing>
          <wp:anchor distT="0" distB="0" distL="114300" distR="114300" simplePos="0" relativeHeight="251671567" behindDoc="0" locked="0" layoutInCell="1" allowOverlap="1" wp14:anchorId="55C6AE14" wp14:editId="20F6F69E">
            <wp:simplePos x="0" y="0"/>
            <wp:positionH relativeFrom="page">
              <wp:posOffset>340360</wp:posOffset>
            </wp:positionH>
            <wp:positionV relativeFrom="page">
              <wp:posOffset>5316362</wp:posOffset>
            </wp:positionV>
            <wp:extent cx="6653283" cy="4424957"/>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53283" cy="4424957"/>
                    </a:xfrm>
                    <a:prstGeom prst="rect">
                      <a:avLst/>
                    </a:prstGeom>
                  </pic:spPr>
                </pic:pic>
              </a:graphicData>
            </a:graphic>
            <wp14:sizeRelH relativeFrom="margin">
              <wp14:pctWidth>0</wp14:pctWidth>
            </wp14:sizeRelH>
            <wp14:sizeRelV relativeFrom="margin">
              <wp14:pctHeight>0</wp14:pctHeight>
            </wp14:sizeRelV>
          </wp:anchor>
        </w:drawing>
      </w:r>
      <w:r w:rsidR="00FE51AB" w:rsidRPr="00032D06">
        <w:rPr>
          <w:rFonts w:ascii="Cambria" w:hAnsi="Cambria"/>
          <w:noProof/>
          <w:color w:val="1B1A22" w:themeColor="text2" w:themeShade="80"/>
          <w:sz w:val="28"/>
          <w:szCs w:val="28"/>
          <w:lang w:val="en-MU"/>
        </w:rPr>
        <w:t xml:space="preserve">                      </w:t>
      </w:r>
      <w:r w:rsidR="008118A6">
        <w:rPr>
          <w:rFonts w:ascii="Cambria" w:hAnsi="Cambria"/>
          <w:noProof/>
          <w:color w:val="1B1A22" w:themeColor="text2" w:themeShade="80"/>
          <w:sz w:val="28"/>
          <w:szCs w:val="28"/>
          <w:lang w:val="en-MU"/>
        </w:rPr>
        <w:t xml:space="preserve">    </w:t>
      </w:r>
      <w:r w:rsidR="00FE51AB" w:rsidRPr="00032D06">
        <w:rPr>
          <w:rFonts w:ascii="Cambria" w:hAnsi="Cambria"/>
          <w:noProof/>
          <w:color w:val="1B1A22" w:themeColor="text2" w:themeShade="80"/>
          <w:sz w:val="28"/>
          <w:szCs w:val="28"/>
          <w:lang w:val="en-MU"/>
        </w:rPr>
        <w:t xml:space="preserve"> 2110_22</w:t>
      </w:r>
      <w:r w:rsidRPr="00032D06">
        <w:rPr>
          <w:rFonts w:ascii="Cambria" w:hAnsi="Cambria"/>
          <w:noProof/>
          <w:color w:val="1B1A22" w:themeColor="text2" w:themeShade="80"/>
          <w:sz w:val="28"/>
          <w:szCs w:val="28"/>
          <w:lang w:val="en-MU"/>
        </w:rPr>
        <w:t>847</w:t>
      </w:r>
      <w:r w:rsidR="00FE51AB">
        <w:rPr>
          <w:noProof/>
        </w:rPr>
        <w:br w:type="page"/>
      </w:r>
    </w:p>
    <w:p w14:paraId="7A3608D2" w14:textId="77777777" w:rsidR="00300D3C" w:rsidRDefault="00300D3C" w:rsidP="00D73265">
      <w:pPr>
        <w:pStyle w:val="Title"/>
        <w:rPr>
          <w:noProof/>
        </w:rPr>
      </w:pPr>
    </w:p>
    <w:p w14:paraId="73FDC131" w14:textId="53EDC08D" w:rsidR="00102C9C" w:rsidRPr="00844A98" w:rsidRDefault="00844A98" w:rsidP="00D73265">
      <w:pPr>
        <w:pStyle w:val="Title"/>
        <w:rPr>
          <w:b w:val="0"/>
          <w:noProof/>
        </w:rPr>
      </w:pPr>
      <w:r>
        <w:rPr>
          <w:noProof/>
        </w:rPr>
        <w:t>Have you seen a dog in need?</w:t>
      </w:r>
    </w:p>
    <w:p w14:paraId="171C39BA" w14:textId="77777777" w:rsidR="00F40996" w:rsidRDefault="00844A98" w:rsidP="00844A98">
      <w:pPr>
        <w:pStyle w:val="Subtitle"/>
        <w:rPr>
          <w:color w:val="A60000"/>
          <w:sz w:val="96"/>
          <w:szCs w:val="20"/>
        </w:rPr>
      </w:pPr>
      <w:r w:rsidRPr="00F40996">
        <w:rPr>
          <w:color w:val="A60000"/>
          <w:sz w:val="96"/>
          <w:szCs w:val="20"/>
        </w:rPr>
        <w:t>adoption</w:t>
      </w:r>
    </w:p>
    <w:p w14:paraId="033A5640" w14:textId="77777777" w:rsidR="00F40996" w:rsidRDefault="00844A98" w:rsidP="00844A98">
      <w:pPr>
        <w:pStyle w:val="Subtitle"/>
        <w:rPr>
          <w:color w:val="A60000"/>
          <w:sz w:val="96"/>
          <w:szCs w:val="20"/>
        </w:rPr>
      </w:pPr>
      <w:r w:rsidRPr="00F40996">
        <w:rPr>
          <w:color w:val="A60000"/>
          <w:sz w:val="96"/>
          <w:szCs w:val="20"/>
        </w:rPr>
        <w:t xml:space="preserve"> of </w:t>
      </w:r>
    </w:p>
    <w:p w14:paraId="03D59CD7" w14:textId="77777777" w:rsidR="00F40996" w:rsidRDefault="00844A98" w:rsidP="00844A98">
      <w:pPr>
        <w:pStyle w:val="Subtitle"/>
        <w:rPr>
          <w:color w:val="A60000"/>
          <w:sz w:val="96"/>
          <w:szCs w:val="20"/>
        </w:rPr>
      </w:pPr>
      <w:r w:rsidRPr="00F40996">
        <w:rPr>
          <w:color w:val="A60000"/>
          <w:sz w:val="96"/>
          <w:szCs w:val="20"/>
        </w:rPr>
        <w:t xml:space="preserve">rescued </w:t>
      </w:r>
    </w:p>
    <w:p w14:paraId="68E96E8F" w14:textId="700B7D5F" w:rsidR="00102C9C" w:rsidRPr="00F40996" w:rsidRDefault="00844A98" w:rsidP="00844A98">
      <w:pPr>
        <w:pStyle w:val="Subtitle"/>
        <w:rPr>
          <w:color w:val="A60000"/>
          <w:sz w:val="96"/>
          <w:szCs w:val="20"/>
        </w:rPr>
      </w:pPr>
      <w:r w:rsidRPr="00F40996">
        <w:rPr>
          <w:color w:val="A60000"/>
          <w:sz w:val="96"/>
          <w:szCs w:val="20"/>
        </w:rPr>
        <w:t>dogs</w:t>
      </w:r>
    </w:p>
    <w:tbl>
      <w:tblPr>
        <w:tblW w:w="5000" w:type="pct"/>
        <w:tblLook w:val="0600" w:firstRow="0" w:lastRow="0" w:firstColumn="0" w:lastColumn="0" w:noHBand="1" w:noVBand="1"/>
      </w:tblPr>
      <w:tblGrid>
        <w:gridCol w:w="9026"/>
      </w:tblGrid>
      <w:tr w:rsidR="005E6DD7" w14:paraId="559D74EE" w14:textId="77777777" w:rsidTr="00002F40">
        <w:trPr>
          <w:trHeight w:val="4394"/>
        </w:trPr>
        <w:tc>
          <w:tcPr>
            <w:tcW w:w="9026" w:type="dxa"/>
            <w:shd w:val="clear" w:color="auto" w:fill="D9D9D9" w:themeFill="background1" w:themeFillShade="D9"/>
          </w:tcPr>
          <w:p w14:paraId="5E43443B" w14:textId="0DD28963" w:rsidR="005E6DD7" w:rsidRPr="00844A98" w:rsidRDefault="00184DB1" w:rsidP="00184DB1">
            <w:pPr>
              <w:rPr>
                <w:color w:val="C00000"/>
              </w:rPr>
            </w:pPr>
            <w:r w:rsidRPr="00844A98">
              <w:rPr>
                <w:noProof/>
                <w:color w:val="C00000"/>
              </w:rPr>
              <mc:AlternateContent>
                <mc:Choice Requires="wpg">
                  <w:drawing>
                    <wp:anchor distT="0" distB="0" distL="114300" distR="114300" simplePos="0" relativeHeight="251658240" behindDoc="0" locked="0" layoutInCell="1" allowOverlap="1" wp14:anchorId="6FBFBD59" wp14:editId="4CA58CBE">
                      <wp:simplePos x="0" y="0"/>
                      <wp:positionH relativeFrom="page">
                        <wp:align>center</wp:align>
                      </wp:positionH>
                      <wp:positionV relativeFrom="paragraph">
                        <wp:posOffset>0</wp:posOffset>
                      </wp:positionV>
                      <wp:extent cx="7598406" cy="3515096"/>
                      <wp:effectExtent l="0" t="0" r="19050" b="9525"/>
                      <wp:wrapNone/>
                      <wp:docPr id="81" name="Group 11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98406" cy="3515096"/>
                                <a:chOff x="-4422" y="-607"/>
                                <a:chExt cx="70041" cy="29652"/>
                              </a:xfrm>
                            </wpg:grpSpPr>
                            <wpg:grpSp>
                              <wpg:cNvPr id="82" name="Group 82"/>
                              <wpg:cNvGrpSpPr>
                                <a:grpSpLocks/>
                              </wpg:cNvGrpSpPr>
                              <wpg:grpSpPr bwMode="auto">
                                <a:xfrm>
                                  <a:off x="-4422" y="-607"/>
                                  <a:ext cx="70041" cy="22323"/>
                                  <a:chOff x="-486" y="-32"/>
                                  <a:chExt cx="7698" cy="1177"/>
                                </a:xfrm>
                              </wpg:grpSpPr>
                              <wps:wsp>
                                <wps:cNvPr id="83" name="Freeform 1082"/>
                                <wps:cNvSpPr>
                                  <a:spLocks/>
                                </wps:cNvSpPr>
                                <wps:spPr bwMode="auto">
                                  <a:xfrm>
                                    <a:off x="-486" y="-32"/>
                                    <a:ext cx="7698" cy="1177"/>
                                  </a:xfrm>
                                  <a:custGeom>
                                    <a:avLst/>
                                    <a:gdLst>
                                      <a:gd name="T0" fmla="*/ 6161 w 6524"/>
                                      <a:gd name="T1" fmla="*/ 0 h 1145"/>
                                      <a:gd name="T2" fmla="*/ 6161 w 6524"/>
                                      <a:gd name="T3" fmla="*/ 312 h 1145"/>
                                      <a:gd name="T4" fmla="*/ 6045 w 6524"/>
                                      <a:gd name="T5" fmla="*/ 312 h 1145"/>
                                      <a:gd name="T6" fmla="*/ 6045 w 6524"/>
                                      <a:gd name="T7" fmla="*/ 871 h 1145"/>
                                      <a:gd name="T8" fmla="*/ 5819 w 6524"/>
                                      <a:gd name="T9" fmla="*/ 871 h 1145"/>
                                      <a:gd name="T10" fmla="*/ 5819 w 6524"/>
                                      <a:gd name="T11" fmla="*/ 527 h 1145"/>
                                      <a:gd name="T12" fmla="*/ 5600 w 6524"/>
                                      <a:gd name="T13" fmla="*/ 527 h 1145"/>
                                      <a:gd name="T14" fmla="*/ 5600 w 6524"/>
                                      <a:gd name="T15" fmla="*/ 670 h 1145"/>
                                      <a:gd name="T16" fmla="*/ 5531 w 6524"/>
                                      <a:gd name="T17" fmla="*/ 670 h 1145"/>
                                      <a:gd name="T18" fmla="*/ 5531 w 6524"/>
                                      <a:gd name="T19" fmla="*/ 1014 h 1145"/>
                                      <a:gd name="T20" fmla="*/ 5260 w 6524"/>
                                      <a:gd name="T21" fmla="*/ 1014 h 1145"/>
                                      <a:gd name="T22" fmla="*/ 5260 w 6524"/>
                                      <a:gd name="T23" fmla="*/ 477 h 1145"/>
                                      <a:gd name="T24" fmla="*/ 4885 w 6524"/>
                                      <a:gd name="T25" fmla="*/ 477 h 1145"/>
                                      <a:gd name="T26" fmla="*/ 4885 w 6524"/>
                                      <a:gd name="T27" fmla="*/ 350 h 1145"/>
                                      <a:gd name="T28" fmla="*/ 4471 w 6524"/>
                                      <a:gd name="T29" fmla="*/ 350 h 1145"/>
                                      <a:gd name="T30" fmla="*/ 4471 w 6524"/>
                                      <a:gd name="T31" fmla="*/ 511 h 1145"/>
                                      <a:gd name="T32" fmla="*/ 4135 w 6524"/>
                                      <a:gd name="T33" fmla="*/ 511 h 1145"/>
                                      <a:gd name="T34" fmla="*/ 4135 w 6524"/>
                                      <a:gd name="T35" fmla="*/ 1014 h 1145"/>
                                      <a:gd name="T36" fmla="*/ 3776 w 6524"/>
                                      <a:gd name="T37" fmla="*/ 1014 h 1145"/>
                                      <a:gd name="T38" fmla="*/ 3776 w 6524"/>
                                      <a:gd name="T39" fmla="*/ 455 h 1145"/>
                                      <a:gd name="T40" fmla="*/ 3527 w 6524"/>
                                      <a:gd name="T41" fmla="*/ 455 h 1145"/>
                                      <a:gd name="T42" fmla="*/ 3527 w 6524"/>
                                      <a:gd name="T43" fmla="*/ 1014 h 1145"/>
                                      <a:gd name="T44" fmla="*/ 3394 w 6524"/>
                                      <a:gd name="T45" fmla="*/ 1014 h 1145"/>
                                      <a:gd name="T46" fmla="*/ 3394 w 6524"/>
                                      <a:gd name="T47" fmla="*/ 229 h 1145"/>
                                      <a:gd name="T48" fmla="*/ 3288 w 6524"/>
                                      <a:gd name="T49" fmla="*/ 229 h 1145"/>
                                      <a:gd name="T50" fmla="*/ 3288 w 6524"/>
                                      <a:gd name="T51" fmla="*/ 4 h 1145"/>
                                      <a:gd name="T52" fmla="*/ 3040 w 6524"/>
                                      <a:gd name="T53" fmla="*/ 4 h 1145"/>
                                      <a:gd name="T54" fmla="*/ 3040 w 6524"/>
                                      <a:gd name="T55" fmla="*/ 1014 h 1145"/>
                                      <a:gd name="T56" fmla="*/ 2940 w 6524"/>
                                      <a:gd name="T57" fmla="*/ 1014 h 1145"/>
                                      <a:gd name="T58" fmla="*/ 2940 w 6524"/>
                                      <a:gd name="T59" fmla="*/ 278 h 1145"/>
                                      <a:gd name="T60" fmla="*/ 2552 w 6524"/>
                                      <a:gd name="T61" fmla="*/ 278 h 1145"/>
                                      <a:gd name="T62" fmla="*/ 2552 w 6524"/>
                                      <a:gd name="T63" fmla="*/ 1014 h 1145"/>
                                      <a:gd name="T64" fmla="*/ 2469 w 6524"/>
                                      <a:gd name="T65" fmla="*/ 1014 h 1145"/>
                                      <a:gd name="T66" fmla="*/ 2469 w 6524"/>
                                      <a:gd name="T67" fmla="*/ 380 h 1145"/>
                                      <a:gd name="T68" fmla="*/ 2079 w 6524"/>
                                      <a:gd name="T69" fmla="*/ 380 h 1145"/>
                                      <a:gd name="T70" fmla="*/ 2079 w 6524"/>
                                      <a:gd name="T71" fmla="*/ 1014 h 1145"/>
                                      <a:gd name="T72" fmla="*/ 1855 w 6524"/>
                                      <a:gd name="T73" fmla="*/ 1014 h 1145"/>
                                      <a:gd name="T74" fmla="*/ 1855 w 6524"/>
                                      <a:gd name="T75" fmla="*/ 344 h 1145"/>
                                      <a:gd name="T76" fmla="*/ 1427 w 6524"/>
                                      <a:gd name="T77" fmla="*/ 344 h 1145"/>
                                      <a:gd name="T78" fmla="*/ 1427 w 6524"/>
                                      <a:gd name="T79" fmla="*/ 467 h 1145"/>
                                      <a:gd name="T80" fmla="*/ 1028 w 6524"/>
                                      <a:gd name="T81" fmla="*/ 467 h 1145"/>
                                      <a:gd name="T82" fmla="*/ 1028 w 6524"/>
                                      <a:gd name="T83" fmla="*/ 1014 h 1145"/>
                                      <a:gd name="T84" fmla="*/ 705 w 6524"/>
                                      <a:gd name="T85" fmla="*/ 1014 h 1145"/>
                                      <a:gd name="T86" fmla="*/ 705 w 6524"/>
                                      <a:gd name="T87" fmla="*/ 515 h 1145"/>
                                      <a:gd name="T88" fmla="*/ 277 w 6524"/>
                                      <a:gd name="T89" fmla="*/ 515 h 1145"/>
                                      <a:gd name="T90" fmla="*/ 277 w 6524"/>
                                      <a:gd name="T91" fmla="*/ 1014 h 1145"/>
                                      <a:gd name="T92" fmla="*/ 226 w 6524"/>
                                      <a:gd name="T93" fmla="*/ 1014 h 1145"/>
                                      <a:gd name="T94" fmla="*/ 226 w 6524"/>
                                      <a:gd name="T95" fmla="*/ 326 h 1145"/>
                                      <a:gd name="T96" fmla="*/ 0 w 6524"/>
                                      <a:gd name="T97" fmla="*/ 326 h 1145"/>
                                      <a:gd name="T98" fmla="*/ 0 w 6524"/>
                                      <a:gd name="T99" fmla="*/ 1145 h 1145"/>
                                      <a:gd name="T100" fmla="*/ 6524 w 6524"/>
                                      <a:gd name="T101" fmla="*/ 1145 h 1145"/>
                                      <a:gd name="T102" fmla="*/ 6524 w 6524"/>
                                      <a:gd name="T103" fmla="*/ 0 h 1145"/>
                                      <a:gd name="T104" fmla="*/ 6161 w 6524"/>
                                      <a:gd name="T105" fmla="*/ 0 h 1145"/>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6524" h="1145">
                                        <a:moveTo>
                                          <a:pt x="6161" y="0"/>
                                        </a:moveTo>
                                        <a:lnTo>
                                          <a:pt x="6161" y="312"/>
                                        </a:lnTo>
                                        <a:lnTo>
                                          <a:pt x="6045" y="312"/>
                                        </a:lnTo>
                                        <a:lnTo>
                                          <a:pt x="6045" y="871"/>
                                        </a:lnTo>
                                        <a:lnTo>
                                          <a:pt x="5819" y="871"/>
                                        </a:lnTo>
                                        <a:lnTo>
                                          <a:pt x="5819" y="527"/>
                                        </a:lnTo>
                                        <a:lnTo>
                                          <a:pt x="5600" y="527"/>
                                        </a:lnTo>
                                        <a:lnTo>
                                          <a:pt x="5600" y="670"/>
                                        </a:lnTo>
                                        <a:lnTo>
                                          <a:pt x="5531" y="670"/>
                                        </a:lnTo>
                                        <a:lnTo>
                                          <a:pt x="5531" y="1014"/>
                                        </a:lnTo>
                                        <a:lnTo>
                                          <a:pt x="5260" y="1014"/>
                                        </a:lnTo>
                                        <a:lnTo>
                                          <a:pt x="5260" y="477"/>
                                        </a:lnTo>
                                        <a:lnTo>
                                          <a:pt x="4885" y="477"/>
                                        </a:lnTo>
                                        <a:lnTo>
                                          <a:pt x="4885" y="350"/>
                                        </a:lnTo>
                                        <a:lnTo>
                                          <a:pt x="4471" y="350"/>
                                        </a:lnTo>
                                        <a:lnTo>
                                          <a:pt x="4471" y="511"/>
                                        </a:lnTo>
                                        <a:lnTo>
                                          <a:pt x="4135" y="511"/>
                                        </a:lnTo>
                                        <a:lnTo>
                                          <a:pt x="4135" y="1014"/>
                                        </a:lnTo>
                                        <a:lnTo>
                                          <a:pt x="3776" y="1014"/>
                                        </a:lnTo>
                                        <a:lnTo>
                                          <a:pt x="3776" y="455"/>
                                        </a:lnTo>
                                        <a:lnTo>
                                          <a:pt x="3527" y="455"/>
                                        </a:lnTo>
                                        <a:lnTo>
                                          <a:pt x="3527" y="1014"/>
                                        </a:lnTo>
                                        <a:lnTo>
                                          <a:pt x="3394" y="1014"/>
                                        </a:lnTo>
                                        <a:lnTo>
                                          <a:pt x="3394" y="229"/>
                                        </a:lnTo>
                                        <a:lnTo>
                                          <a:pt x="3288" y="229"/>
                                        </a:lnTo>
                                        <a:lnTo>
                                          <a:pt x="3288" y="4"/>
                                        </a:lnTo>
                                        <a:lnTo>
                                          <a:pt x="3040" y="4"/>
                                        </a:lnTo>
                                        <a:lnTo>
                                          <a:pt x="3040" y="1014"/>
                                        </a:lnTo>
                                        <a:lnTo>
                                          <a:pt x="2940" y="1014"/>
                                        </a:lnTo>
                                        <a:lnTo>
                                          <a:pt x="2940" y="278"/>
                                        </a:lnTo>
                                        <a:lnTo>
                                          <a:pt x="2552" y="278"/>
                                        </a:lnTo>
                                        <a:lnTo>
                                          <a:pt x="2552" y="1014"/>
                                        </a:lnTo>
                                        <a:lnTo>
                                          <a:pt x="2469" y="1014"/>
                                        </a:lnTo>
                                        <a:lnTo>
                                          <a:pt x="2469" y="380"/>
                                        </a:lnTo>
                                        <a:lnTo>
                                          <a:pt x="2079" y="380"/>
                                        </a:lnTo>
                                        <a:lnTo>
                                          <a:pt x="2079" y="1014"/>
                                        </a:lnTo>
                                        <a:lnTo>
                                          <a:pt x="1855" y="1014"/>
                                        </a:lnTo>
                                        <a:lnTo>
                                          <a:pt x="1855" y="344"/>
                                        </a:lnTo>
                                        <a:lnTo>
                                          <a:pt x="1427" y="344"/>
                                        </a:lnTo>
                                        <a:lnTo>
                                          <a:pt x="1427" y="467"/>
                                        </a:lnTo>
                                        <a:lnTo>
                                          <a:pt x="1028" y="467"/>
                                        </a:lnTo>
                                        <a:lnTo>
                                          <a:pt x="1028" y="1014"/>
                                        </a:lnTo>
                                        <a:lnTo>
                                          <a:pt x="705" y="1014"/>
                                        </a:lnTo>
                                        <a:lnTo>
                                          <a:pt x="705" y="515"/>
                                        </a:lnTo>
                                        <a:lnTo>
                                          <a:pt x="277" y="515"/>
                                        </a:lnTo>
                                        <a:lnTo>
                                          <a:pt x="277" y="1014"/>
                                        </a:lnTo>
                                        <a:lnTo>
                                          <a:pt x="226" y="1014"/>
                                        </a:lnTo>
                                        <a:lnTo>
                                          <a:pt x="226" y="326"/>
                                        </a:lnTo>
                                        <a:lnTo>
                                          <a:pt x="0" y="326"/>
                                        </a:lnTo>
                                        <a:lnTo>
                                          <a:pt x="0" y="1145"/>
                                        </a:lnTo>
                                        <a:lnTo>
                                          <a:pt x="6524" y="1145"/>
                                        </a:lnTo>
                                        <a:lnTo>
                                          <a:pt x="6524" y="0"/>
                                        </a:lnTo>
                                        <a:lnTo>
                                          <a:pt x="6161" y="0"/>
                                        </a:lnTo>
                                        <a:close/>
                                      </a:path>
                                    </a:pathLst>
                                  </a:custGeom>
                                  <a:solidFill>
                                    <a:srgbClr val="480000"/>
                                  </a:solidFill>
                                  <a:ln w="9525">
                                    <a:solidFill>
                                      <a:srgbClr val="000000"/>
                                    </a:solidFill>
                                    <a:round/>
                                    <a:headEnd/>
                                    <a:tailEnd/>
                                  </a:ln>
                                </wps:spPr>
                                <wps:bodyPr rot="0" vert="horz" wrap="square" lIns="91440" tIns="45720" rIns="91440" bIns="45720" anchor="t" anchorCtr="0" upright="1">
                                  <a:noAutofit/>
                                </wps:bodyPr>
                              </wps:wsp>
                              <wps:wsp>
                                <wps:cNvPr id="84" name="Freeform 1083"/>
                                <wps:cNvSpPr>
                                  <a:spLocks/>
                                </wps:cNvSpPr>
                                <wps:spPr bwMode="auto">
                                  <a:xfrm>
                                    <a:off x="-486" y="433"/>
                                    <a:ext cx="7689" cy="712"/>
                                  </a:xfrm>
                                  <a:custGeom>
                                    <a:avLst/>
                                    <a:gdLst>
                                      <a:gd name="T0" fmla="*/ 6277 w 6524"/>
                                      <a:gd name="T1" fmla="*/ 189 h 692"/>
                                      <a:gd name="T2" fmla="*/ 6277 w 6524"/>
                                      <a:gd name="T3" fmla="*/ 521 h 692"/>
                                      <a:gd name="T4" fmla="*/ 6128 w 6524"/>
                                      <a:gd name="T5" fmla="*/ 521 h 692"/>
                                      <a:gd name="T6" fmla="*/ 6128 w 6524"/>
                                      <a:gd name="T7" fmla="*/ 348 h 692"/>
                                      <a:gd name="T8" fmla="*/ 5788 w 6524"/>
                                      <a:gd name="T9" fmla="*/ 348 h 692"/>
                                      <a:gd name="T10" fmla="*/ 5788 w 6524"/>
                                      <a:gd name="T11" fmla="*/ 471 h 692"/>
                                      <a:gd name="T12" fmla="*/ 5450 w 6524"/>
                                      <a:gd name="T13" fmla="*/ 471 h 692"/>
                                      <a:gd name="T14" fmla="*/ 5450 w 6524"/>
                                      <a:gd name="T15" fmla="*/ 581 h 692"/>
                                      <a:gd name="T16" fmla="*/ 5178 w 6524"/>
                                      <a:gd name="T17" fmla="*/ 581 h 692"/>
                                      <a:gd name="T18" fmla="*/ 5178 w 6524"/>
                                      <a:gd name="T19" fmla="*/ 213 h 692"/>
                                      <a:gd name="T20" fmla="*/ 4940 w 6524"/>
                                      <a:gd name="T21" fmla="*/ 213 h 692"/>
                                      <a:gd name="T22" fmla="*/ 4940 w 6524"/>
                                      <a:gd name="T23" fmla="*/ 440 h 692"/>
                                      <a:gd name="T24" fmla="*/ 4820 w 6524"/>
                                      <a:gd name="T25" fmla="*/ 440 h 692"/>
                                      <a:gd name="T26" fmla="*/ 4820 w 6524"/>
                                      <a:gd name="T27" fmla="*/ 581 h 692"/>
                                      <a:gd name="T28" fmla="*/ 4750 w 6524"/>
                                      <a:gd name="T29" fmla="*/ 581 h 692"/>
                                      <a:gd name="T30" fmla="*/ 4750 w 6524"/>
                                      <a:gd name="T31" fmla="*/ 330 h 692"/>
                                      <a:gd name="T32" fmla="*/ 4324 w 6524"/>
                                      <a:gd name="T33" fmla="*/ 330 h 692"/>
                                      <a:gd name="T34" fmla="*/ 4324 w 6524"/>
                                      <a:gd name="T35" fmla="*/ 585 h 692"/>
                                      <a:gd name="T36" fmla="*/ 4104 w 6524"/>
                                      <a:gd name="T37" fmla="*/ 585 h 692"/>
                                      <a:gd name="T38" fmla="*/ 4104 w 6524"/>
                                      <a:gd name="T39" fmla="*/ 330 h 692"/>
                                      <a:gd name="T40" fmla="*/ 3929 w 6524"/>
                                      <a:gd name="T41" fmla="*/ 330 h 692"/>
                                      <a:gd name="T42" fmla="*/ 3929 w 6524"/>
                                      <a:gd name="T43" fmla="*/ 581 h 692"/>
                                      <a:gd name="T44" fmla="*/ 3847 w 6524"/>
                                      <a:gd name="T45" fmla="*/ 581 h 692"/>
                                      <a:gd name="T46" fmla="*/ 3847 w 6524"/>
                                      <a:gd name="T47" fmla="*/ 489 h 692"/>
                                      <a:gd name="T48" fmla="*/ 3672 w 6524"/>
                                      <a:gd name="T49" fmla="*/ 489 h 692"/>
                                      <a:gd name="T50" fmla="*/ 3672 w 6524"/>
                                      <a:gd name="T51" fmla="*/ 581 h 692"/>
                                      <a:gd name="T52" fmla="*/ 3570 w 6524"/>
                                      <a:gd name="T53" fmla="*/ 581 h 692"/>
                                      <a:gd name="T54" fmla="*/ 3570 w 6524"/>
                                      <a:gd name="T55" fmla="*/ 330 h 692"/>
                                      <a:gd name="T56" fmla="*/ 3246 w 6524"/>
                                      <a:gd name="T57" fmla="*/ 330 h 692"/>
                                      <a:gd name="T58" fmla="*/ 3246 w 6524"/>
                                      <a:gd name="T59" fmla="*/ 581 h 692"/>
                                      <a:gd name="T60" fmla="*/ 3195 w 6524"/>
                                      <a:gd name="T61" fmla="*/ 581 h 692"/>
                                      <a:gd name="T62" fmla="*/ 3195 w 6524"/>
                                      <a:gd name="T63" fmla="*/ 330 h 692"/>
                                      <a:gd name="T64" fmla="*/ 3019 w 6524"/>
                                      <a:gd name="T65" fmla="*/ 330 h 692"/>
                                      <a:gd name="T66" fmla="*/ 3019 w 6524"/>
                                      <a:gd name="T67" fmla="*/ 581 h 692"/>
                                      <a:gd name="T68" fmla="*/ 2981 w 6524"/>
                                      <a:gd name="T69" fmla="*/ 581 h 692"/>
                                      <a:gd name="T70" fmla="*/ 2981 w 6524"/>
                                      <a:gd name="T71" fmla="*/ 0 h 692"/>
                                      <a:gd name="T72" fmla="*/ 2805 w 6524"/>
                                      <a:gd name="T73" fmla="*/ 0 h 692"/>
                                      <a:gd name="T74" fmla="*/ 2805 w 6524"/>
                                      <a:gd name="T75" fmla="*/ 585 h 692"/>
                                      <a:gd name="T76" fmla="*/ 2595 w 6524"/>
                                      <a:gd name="T77" fmla="*/ 585 h 692"/>
                                      <a:gd name="T78" fmla="*/ 2595 w 6524"/>
                                      <a:gd name="T79" fmla="*/ 189 h 692"/>
                                      <a:gd name="T80" fmla="*/ 2347 w 6524"/>
                                      <a:gd name="T81" fmla="*/ 189 h 692"/>
                                      <a:gd name="T82" fmla="*/ 2347 w 6524"/>
                                      <a:gd name="T83" fmla="*/ 285 h 692"/>
                                      <a:gd name="T84" fmla="*/ 2096 w 6524"/>
                                      <a:gd name="T85" fmla="*/ 285 h 692"/>
                                      <a:gd name="T86" fmla="*/ 2096 w 6524"/>
                                      <a:gd name="T87" fmla="*/ 426 h 692"/>
                                      <a:gd name="T88" fmla="*/ 1939 w 6524"/>
                                      <a:gd name="T89" fmla="*/ 426 h 692"/>
                                      <a:gd name="T90" fmla="*/ 1939 w 6524"/>
                                      <a:gd name="T91" fmla="*/ 213 h 692"/>
                                      <a:gd name="T92" fmla="*/ 1670 w 6524"/>
                                      <a:gd name="T93" fmla="*/ 213 h 692"/>
                                      <a:gd name="T94" fmla="*/ 1670 w 6524"/>
                                      <a:gd name="T95" fmla="*/ 161 h 692"/>
                                      <a:gd name="T96" fmla="*/ 1246 w 6524"/>
                                      <a:gd name="T97" fmla="*/ 161 h 692"/>
                                      <a:gd name="T98" fmla="*/ 1246 w 6524"/>
                                      <a:gd name="T99" fmla="*/ 213 h 692"/>
                                      <a:gd name="T100" fmla="*/ 938 w 6524"/>
                                      <a:gd name="T101" fmla="*/ 213 h 692"/>
                                      <a:gd name="T102" fmla="*/ 938 w 6524"/>
                                      <a:gd name="T103" fmla="*/ 348 h 692"/>
                                      <a:gd name="T104" fmla="*/ 820 w 6524"/>
                                      <a:gd name="T105" fmla="*/ 348 h 692"/>
                                      <a:gd name="T106" fmla="*/ 820 w 6524"/>
                                      <a:gd name="T107" fmla="*/ 269 h 692"/>
                                      <a:gd name="T108" fmla="*/ 624 w 6524"/>
                                      <a:gd name="T109" fmla="*/ 269 h 692"/>
                                      <a:gd name="T110" fmla="*/ 624 w 6524"/>
                                      <a:gd name="T111" fmla="*/ 189 h 692"/>
                                      <a:gd name="T112" fmla="*/ 0 w 6524"/>
                                      <a:gd name="T113" fmla="*/ 189 h 692"/>
                                      <a:gd name="T114" fmla="*/ 0 w 6524"/>
                                      <a:gd name="T115" fmla="*/ 692 h 692"/>
                                      <a:gd name="T116" fmla="*/ 6524 w 6524"/>
                                      <a:gd name="T117" fmla="*/ 692 h 692"/>
                                      <a:gd name="T118" fmla="*/ 6524 w 6524"/>
                                      <a:gd name="T119" fmla="*/ 189 h 692"/>
                                      <a:gd name="T120" fmla="*/ 6277 w 6524"/>
                                      <a:gd name="T121" fmla="*/ 189 h 692"/>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6524" h="692">
                                        <a:moveTo>
                                          <a:pt x="6277" y="189"/>
                                        </a:moveTo>
                                        <a:lnTo>
                                          <a:pt x="6277" y="521"/>
                                        </a:lnTo>
                                        <a:lnTo>
                                          <a:pt x="6128" y="521"/>
                                        </a:lnTo>
                                        <a:lnTo>
                                          <a:pt x="6128" y="348"/>
                                        </a:lnTo>
                                        <a:lnTo>
                                          <a:pt x="5788" y="348"/>
                                        </a:lnTo>
                                        <a:lnTo>
                                          <a:pt x="5788" y="471"/>
                                        </a:lnTo>
                                        <a:lnTo>
                                          <a:pt x="5450" y="471"/>
                                        </a:lnTo>
                                        <a:lnTo>
                                          <a:pt x="5450" y="581"/>
                                        </a:lnTo>
                                        <a:lnTo>
                                          <a:pt x="5178" y="581"/>
                                        </a:lnTo>
                                        <a:lnTo>
                                          <a:pt x="5178" y="213"/>
                                        </a:lnTo>
                                        <a:lnTo>
                                          <a:pt x="4940" y="213"/>
                                        </a:lnTo>
                                        <a:lnTo>
                                          <a:pt x="4940" y="440"/>
                                        </a:lnTo>
                                        <a:lnTo>
                                          <a:pt x="4820" y="440"/>
                                        </a:lnTo>
                                        <a:lnTo>
                                          <a:pt x="4820" y="581"/>
                                        </a:lnTo>
                                        <a:lnTo>
                                          <a:pt x="4750" y="581"/>
                                        </a:lnTo>
                                        <a:lnTo>
                                          <a:pt x="4750" y="330"/>
                                        </a:lnTo>
                                        <a:lnTo>
                                          <a:pt x="4324" y="330"/>
                                        </a:lnTo>
                                        <a:lnTo>
                                          <a:pt x="4324" y="585"/>
                                        </a:lnTo>
                                        <a:lnTo>
                                          <a:pt x="4104" y="585"/>
                                        </a:lnTo>
                                        <a:lnTo>
                                          <a:pt x="4104" y="330"/>
                                        </a:lnTo>
                                        <a:lnTo>
                                          <a:pt x="3929" y="330"/>
                                        </a:lnTo>
                                        <a:lnTo>
                                          <a:pt x="3929" y="581"/>
                                        </a:lnTo>
                                        <a:lnTo>
                                          <a:pt x="3847" y="581"/>
                                        </a:lnTo>
                                        <a:lnTo>
                                          <a:pt x="3847" y="489"/>
                                        </a:lnTo>
                                        <a:lnTo>
                                          <a:pt x="3672" y="489"/>
                                        </a:lnTo>
                                        <a:lnTo>
                                          <a:pt x="3672" y="581"/>
                                        </a:lnTo>
                                        <a:lnTo>
                                          <a:pt x="3570" y="581"/>
                                        </a:lnTo>
                                        <a:lnTo>
                                          <a:pt x="3570" y="330"/>
                                        </a:lnTo>
                                        <a:lnTo>
                                          <a:pt x="3246" y="330"/>
                                        </a:lnTo>
                                        <a:lnTo>
                                          <a:pt x="3246" y="581"/>
                                        </a:lnTo>
                                        <a:lnTo>
                                          <a:pt x="3195" y="581"/>
                                        </a:lnTo>
                                        <a:lnTo>
                                          <a:pt x="3195" y="330"/>
                                        </a:lnTo>
                                        <a:lnTo>
                                          <a:pt x="3019" y="330"/>
                                        </a:lnTo>
                                        <a:lnTo>
                                          <a:pt x="3019" y="581"/>
                                        </a:lnTo>
                                        <a:lnTo>
                                          <a:pt x="2981" y="581"/>
                                        </a:lnTo>
                                        <a:lnTo>
                                          <a:pt x="2981" y="0"/>
                                        </a:lnTo>
                                        <a:lnTo>
                                          <a:pt x="2805" y="0"/>
                                        </a:lnTo>
                                        <a:lnTo>
                                          <a:pt x="2805" y="585"/>
                                        </a:lnTo>
                                        <a:lnTo>
                                          <a:pt x="2595" y="585"/>
                                        </a:lnTo>
                                        <a:lnTo>
                                          <a:pt x="2595" y="189"/>
                                        </a:lnTo>
                                        <a:lnTo>
                                          <a:pt x="2347" y="189"/>
                                        </a:lnTo>
                                        <a:lnTo>
                                          <a:pt x="2347" y="285"/>
                                        </a:lnTo>
                                        <a:lnTo>
                                          <a:pt x="2096" y="285"/>
                                        </a:lnTo>
                                        <a:lnTo>
                                          <a:pt x="2096" y="426"/>
                                        </a:lnTo>
                                        <a:lnTo>
                                          <a:pt x="1939" y="426"/>
                                        </a:lnTo>
                                        <a:lnTo>
                                          <a:pt x="1939" y="213"/>
                                        </a:lnTo>
                                        <a:lnTo>
                                          <a:pt x="1670" y="213"/>
                                        </a:lnTo>
                                        <a:lnTo>
                                          <a:pt x="1670" y="161"/>
                                        </a:lnTo>
                                        <a:lnTo>
                                          <a:pt x="1246" y="161"/>
                                        </a:lnTo>
                                        <a:lnTo>
                                          <a:pt x="1246" y="213"/>
                                        </a:lnTo>
                                        <a:lnTo>
                                          <a:pt x="938" y="213"/>
                                        </a:lnTo>
                                        <a:lnTo>
                                          <a:pt x="938" y="348"/>
                                        </a:lnTo>
                                        <a:lnTo>
                                          <a:pt x="820" y="348"/>
                                        </a:lnTo>
                                        <a:lnTo>
                                          <a:pt x="820" y="269"/>
                                        </a:lnTo>
                                        <a:lnTo>
                                          <a:pt x="624" y="269"/>
                                        </a:lnTo>
                                        <a:lnTo>
                                          <a:pt x="624" y="189"/>
                                        </a:lnTo>
                                        <a:lnTo>
                                          <a:pt x="0" y="189"/>
                                        </a:lnTo>
                                        <a:lnTo>
                                          <a:pt x="0" y="692"/>
                                        </a:lnTo>
                                        <a:lnTo>
                                          <a:pt x="6524" y="692"/>
                                        </a:lnTo>
                                        <a:lnTo>
                                          <a:pt x="6524" y="189"/>
                                        </a:lnTo>
                                        <a:lnTo>
                                          <a:pt x="6277" y="189"/>
                                        </a:lnTo>
                                        <a:close/>
                                      </a:path>
                                    </a:pathLst>
                                  </a:custGeom>
                                  <a:solidFill>
                                    <a:schemeClr val="bg1">
                                      <a:lumMod val="65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5" name="Group 85"/>
                              <wpg:cNvGrpSpPr>
                                <a:grpSpLocks/>
                              </wpg:cNvGrpSpPr>
                              <wpg:grpSpPr bwMode="auto">
                                <a:xfrm>
                                  <a:off x="8665" y="9803"/>
                                  <a:ext cx="40601" cy="19242"/>
                                  <a:chOff x="8667" y="9794"/>
                                  <a:chExt cx="4210" cy="1996"/>
                                </a:xfrm>
                              </wpg:grpSpPr>
                              <wps:wsp>
                                <wps:cNvPr id="86" name="Oval 86"/>
                                <wps:cNvSpPr>
                                  <a:spLocks noChangeArrowheads="1"/>
                                </wps:cNvSpPr>
                                <wps:spPr bwMode="auto">
                                  <a:xfrm>
                                    <a:off x="8832" y="11429"/>
                                    <a:ext cx="3900" cy="361"/>
                                  </a:xfrm>
                                  <a:prstGeom prst="ellipse">
                                    <a:avLst/>
                                  </a:prstGeom>
                                  <a:solidFill>
                                    <a:srgbClr val="7C7C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83"/>
                                <wps:cNvSpPr>
                                  <a:spLocks/>
                                </wps:cNvSpPr>
                                <wps:spPr bwMode="auto">
                                  <a:xfrm>
                                    <a:off x="10323" y="11021"/>
                                    <a:ext cx="400" cy="537"/>
                                  </a:xfrm>
                                  <a:custGeom>
                                    <a:avLst/>
                                    <a:gdLst>
                                      <a:gd name="T0" fmla="*/ 1749 w 196"/>
                                      <a:gd name="T1" fmla="*/ 177 h 267"/>
                                      <a:gd name="T2" fmla="*/ 1020 w 196"/>
                                      <a:gd name="T3" fmla="*/ 3831 h 267"/>
                                      <a:gd name="T4" fmla="*/ 2345 w 196"/>
                                      <a:gd name="T5" fmla="*/ 4240 h 267"/>
                                      <a:gd name="T6" fmla="*/ 3398 w 196"/>
                                      <a:gd name="T7" fmla="*/ 0 h 267"/>
                                      <a:gd name="T8" fmla="*/ 1765 w 196"/>
                                      <a:gd name="T9" fmla="*/ 0 h 267"/>
                                      <a:gd name="T10" fmla="*/ 1749 w 196"/>
                                      <a:gd name="T11" fmla="*/ 177 h 267"/>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96" h="267">
                                        <a:moveTo>
                                          <a:pt x="101" y="11"/>
                                        </a:moveTo>
                                        <a:cubicBezTo>
                                          <a:pt x="101" y="11"/>
                                          <a:pt x="102" y="210"/>
                                          <a:pt x="59" y="234"/>
                                        </a:cubicBezTo>
                                        <a:cubicBezTo>
                                          <a:pt x="0" y="267"/>
                                          <a:pt x="109" y="260"/>
                                          <a:pt x="135" y="259"/>
                                        </a:cubicBezTo>
                                        <a:cubicBezTo>
                                          <a:pt x="162" y="257"/>
                                          <a:pt x="196" y="0"/>
                                          <a:pt x="196" y="0"/>
                                        </a:cubicBezTo>
                                        <a:cubicBezTo>
                                          <a:pt x="102" y="0"/>
                                          <a:pt x="102" y="0"/>
                                          <a:pt x="102" y="0"/>
                                        </a:cubicBezTo>
                                        <a:lnTo>
                                          <a:pt x="101" y="11"/>
                                        </a:lnTo>
                                        <a:close/>
                                      </a:path>
                                    </a:pathLst>
                                  </a:custGeom>
                                  <a:solidFill>
                                    <a:srgbClr val="5F4A2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84"/>
                                <wps:cNvSpPr>
                                  <a:spLocks/>
                                </wps:cNvSpPr>
                                <wps:spPr bwMode="auto">
                                  <a:xfrm>
                                    <a:off x="9109" y="10370"/>
                                    <a:ext cx="176" cy="68"/>
                                  </a:xfrm>
                                  <a:custGeom>
                                    <a:avLst/>
                                    <a:gdLst>
                                      <a:gd name="T0" fmla="*/ 196 w 86"/>
                                      <a:gd name="T1" fmla="*/ 528 h 34"/>
                                      <a:gd name="T2" fmla="*/ 352 w 86"/>
                                      <a:gd name="T3" fmla="*/ 512 h 34"/>
                                      <a:gd name="T4" fmla="*/ 841 w 86"/>
                                      <a:gd name="T5" fmla="*/ 384 h 34"/>
                                      <a:gd name="T6" fmla="*/ 1209 w 86"/>
                                      <a:gd name="T7" fmla="*/ 256 h 34"/>
                                      <a:gd name="T8" fmla="*/ 1508 w 86"/>
                                      <a:gd name="T9" fmla="*/ 112 h 34"/>
                                      <a:gd name="T10" fmla="*/ 1457 w 86"/>
                                      <a:gd name="T11" fmla="*/ 0 h 34"/>
                                      <a:gd name="T12" fmla="*/ 984 w 86"/>
                                      <a:gd name="T13" fmla="*/ 208 h 34"/>
                                      <a:gd name="T14" fmla="*/ 616 w 86"/>
                                      <a:gd name="T15" fmla="*/ 336 h 34"/>
                                      <a:gd name="T16" fmla="*/ 336 w 86"/>
                                      <a:gd name="T17" fmla="*/ 400 h 34"/>
                                      <a:gd name="T18" fmla="*/ 139 w 86"/>
                                      <a:gd name="T19" fmla="*/ 416 h 34"/>
                                      <a:gd name="T20" fmla="*/ 51 w 86"/>
                                      <a:gd name="T21" fmla="*/ 416 h 34"/>
                                      <a:gd name="T22" fmla="*/ 16 w 86"/>
                                      <a:gd name="T23" fmla="*/ 416 h 34"/>
                                      <a:gd name="T24" fmla="*/ 0 w 86"/>
                                      <a:gd name="T25" fmla="*/ 432 h 34"/>
                                      <a:gd name="T26" fmla="*/ 16 w 86"/>
                                      <a:gd name="T27" fmla="*/ 480 h 34"/>
                                      <a:gd name="T28" fmla="*/ 68 w 86"/>
                                      <a:gd name="T29" fmla="*/ 528 h 34"/>
                                      <a:gd name="T30" fmla="*/ 196 w 86"/>
                                      <a:gd name="T31" fmla="*/ 528 h 34"/>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86" h="34">
                                        <a:moveTo>
                                          <a:pt x="11" y="33"/>
                                        </a:moveTo>
                                        <a:cubicBezTo>
                                          <a:pt x="14" y="33"/>
                                          <a:pt x="17" y="33"/>
                                          <a:pt x="20" y="32"/>
                                        </a:cubicBezTo>
                                        <a:cubicBezTo>
                                          <a:pt x="30" y="30"/>
                                          <a:pt x="39" y="28"/>
                                          <a:pt x="48" y="24"/>
                                        </a:cubicBezTo>
                                        <a:cubicBezTo>
                                          <a:pt x="55" y="22"/>
                                          <a:pt x="62" y="19"/>
                                          <a:pt x="69" y="16"/>
                                        </a:cubicBezTo>
                                        <a:cubicBezTo>
                                          <a:pt x="74" y="13"/>
                                          <a:pt x="80" y="10"/>
                                          <a:pt x="86" y="7"/>
                                        </a:cubicBezTo>
                                        <a:cubicBezTo>
                                          <a:pt x="83" y="0"/>
                                          <a:pt x="83" y="0"/>
                                          <a:pt x="83" y="0"/>
                                        </a:cubicBezTo>
                                        <a:cubicBezTo>
                                          <a:pt x="74" y="5"/>
                                          <a:pt x="65" y="9"/>
                                          <a:pt x="56" y="13"/>
                                        </a:cubicBezTo>
                                        <a:cubicBezTo>
                                          <a:pt x="49" y="16"/>
                                          <a:pt x="42" y="19"/>
                                          <a:pt x="35" y="21"/>
                                        </a:cubicBezTo>
                                        <a:cubicBezTo>
                                          <a:pt x="30" y="23"/>
                                          <a:pt x="25" y="24"/>
                                          <a:pt x="19" y="25"/>
                                        </a:cubicBezTo>
                                        <a:cubicBezTo>
                                          <a:pt x="16" y="26"/>
                                          <a:pt x="12" y="26"/>
                                          <a:pt x="8" y="26"/>
                                        </a:cubicBezTo>
                                        <a:cubicBezTo>
                                          <a:pt x="7" y="26"/>
                                          <a:pt x="5" y="26"/>
                                          <a:pt x="3" y="26"/>
                                        </a:cubicBezTo>
                                        <a:cubicBezTo>
                                          <a:pt x="3" y="26"/>
                                          <a:pt x="2" y="26"/>
                                          <a:pt x="1" y="26"/>
                                        </a:cubicBezTo>
                                        <a:cubicBezTo>
                                          <a:pt x="1" y="26"/>
                                          <a:pt x="0" y="27"/>
                                          <a:pt x="0" y="27"/>
                                        </a:cubicBezTo>
                                        <a:cubicBezTo>
                                          <a:pt x="0" y="28"/>
                                          <a:pt x="0" y="29"/>
                                          <a:pt x="1" y="30"/>
                                        </a:cubicBezTo>
                                        <a:cubicBezTo>
                                          <a:pt x="2" y="32"/>
                                          <a:pt x="3" y="32"/>
                                          <a:pt x="4" y="33"/>
                                        </a:cubicBezTo>
                                        <a:cubicBezTo>
                                          <a:pt x="6" y="34"/>
                                          <a:pt x="8" y="34"/>
                                          <a:pt x="11" y="33"/>
                                        </a:cubicBezTo>
                                        <a:close/>
                                      </a:path>
                                    </a:pathLst>
                                  </a:custGeom>
                                  <a:solidFill>
                                    <a:srgbClr val="2A1A1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85"/>
                                <wps:cNvSpPr>
                                  <a:spLocks/>
                                </wps:cNvSpPr>
                                <wps:spPr bwMode="auto">
                                  <a:xfrm>
                                    <a:off x="9415" y="10086"/>
                                    <a:ext cx="76" cy="64"/>
                                  </a:xfrm>
                                  <a:custGeom>
                                    <a:avLst/>
                                    <a:gdLst>
                                      <a:gd name="T0" fmla="*/ 216 w 37"/>
                                      <a:gd name="T1" fmla="*/ 32 h 32"/>
                                      <a:gd name="T2" fmla="*/ 51 w 37"/>
                                      <a:gd name="T3" fmla="*/ 368 h 32"/>
                                      <a:gd name="T4" fmla="*/ 337 w 37"/>
                                      <a:gd name="T5" fmla="*/ 496 h 32"/>
                                      <a:gd name="T6" fmla="*/ 444 w 37"/>
                                      <a:gd name="T7" fmla="*/ 464 h 32"/>
                                      <a:gd name="T8" fmla="*/ 592 w 37"/>
                                      <a:gd name="T9" fmla="*/ 144 h 32"/>
                                      <a:gd name="T10" fmla="*/ 444 w 37"/>
                                      <a:gd name="T11" fmla="*/ 16 h 32"/>
                                      <a:gd name="T12" fmla="*/ 216 w 37"/>
                                      <a:gd name="T13" fmla="*/ 32 h 3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37" h="32">
                                        <a:moveTo>
                                          <a:pt x="12" y="2"/>
                                        </a:moveTo>
                                        <a:cubicBezTo>
                                          <a:pt x="3" y="6"/>
                                          <a:pt x="0" y="15"/>
                                          <a:pt x="3" y="23"/>
                                        </a:cubicBezTo>
                                        <a:cubicBezTo>
                                          <a:pt x="6" y="29"/>
                                          <a:pt x="13" y="32"/>
                                          <a:pt x="19" y="31"/>
                                        </a:cubicBezTo>
                                        <a:cubicBezTo>
                                          <a:pt x="21" y="31"/>
                                          <a:pt x="23" y="30"/>
                                          <a:pt x="25" y="29"/>
                                        </a:cubicBezTo>
                                        <a:cubicBezTo>
                                          <a:pt x="33" y="26"/>
                                          <a:pt x="37" y="16"/>
                                          <a:pt x="33" y="9"/>
                                        </a:cubicBezTo>
                                        <a:cubicBezTo>
                                          <a:pt x="32" y="5"/>
                                          <a:pt x="29" y="2"/>
                                          <a:pt x="25" y="1"/>
                                        </a:cubicBezTo>
                                        <a:cubicBezTo>
                                          <a:pt x="21" y="0"/>
                                          <a:pt x="16" y="0"/>
                                          <a:pt x="12" y="2"/>
                                        </a:cubicBezTo>
                                        <a:close/>
                                      </a:path>
                                    </a:pathLst>
                                  </a:custGeom>
                                  <a:solidFill>
                                    <a:srgbClr val="2A1A1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86"/>
                                <wps:cNvSpPr>
                                  <a:spLocks/>
                                </wps:cNvSpPr>
                                <wps:spPr bwMode="auto">
                                  <a:xfrm>
                                    <a:off x="8971" y="10281"/>
                                    <a:ext cx="85" cy="83"/>
                                  </a:xfrm>
                                  <a:custGeom>
                                    <a:avLst/>
                                    <a:gdLst>
                                      <a:gd name="T0" fmla="*/ 688 w 42"/>
                                      <a:gd name="T1" fmla="*/ 249 h 41"/>
                                      <a:gd name="T2" fmla="*/ 332 w 42"/>
                                      <a:gd name="T3" fmla="*/ 16 h 41"/>
                                      <a:gd name="T4" fmla="*/ 316 w 42"/>
                                      <a:gd name="T5" fmla="*/ 16 h 41"/>
                                      <a:gd name="T6" fmla="*/ 0 w 42"/>
                                      <a:gd name="T7" fmla="*/ 316 h 41"/>
                                      <a:gd name="T8" fmla="*/ 389 w 42"/>
                                      <a:gd name="T9" fmla="*/ 672 h 41"/>
                                      <a:gd name="T10" fmla="*/ 421 w 42"/>
                                      <a:gd name="T11" fmla="*/ 656 h 41"/>
                                      <a:gd name="T12" fmla="*/ 688 w 42"/>
                                      <a:gd name="T13" fmla="*/ 249 h 4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2" h="41">
                                        <a:moveTo>
                                          <a:pt x="41" y="15"/>
                                        </a:moveTo>
                                        <a:cubicBezTo>
                                          <a:pt x="40" y="6"/>
                                          <a:pt x="31" y="0"/>
                                          <a:pt x="20" y="1"/>
                                        </a:cubicBezTo>
                                        <a:cubicBezTo>
                                          <a:pt x="20" y="1"/>
                                          <a:pt x="19" y="1"/>
                                          <a:pt x="19" y="1"/>
                                        </a:cubicBezTo>
                                        <a:cubicBezTo>
                                          <a:pt x="8" y="2"/>
                                          <a:pt x="0" y="10"/>
                                          <a:pt x="0" y="19"/>
                                        </a:cubicBezTo>
                                        <a:cubicBezTo>
                                          <a:pt x="1" y="28"/>
                                          <a:pt x="12" y="41"/>
                                          <a:pt x="23" y="40"/>
                                        </a:cubicBezTo>
                                        <a:cubicBezTo>
                                          <a:pt x="24" y="40"/>
                                          <a:pt x="25" y="40"/>
                                          <a:pt x="25" y="39"/>
                                        </a:cubicBezTo>
                                        <a:cubicBezTo>
                                          <a:pt x="35" y="37"/>
                                          <a:pt x="42" y="23"/>
                                          <a:pt x="41" y="15"/>
                                        </a:cubicBezTo>
                                        <a:close/>
                                      </a:path>
                                    </a:pathLst>
                                  </a:custGeom>
                                  <a:solidFill>
                                    <a:srgbClr val="2A1A1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87"/>
                                <wps:cNvSpPr>
                                  <a:spLocks/>
                                </wps:cNvSpPr>
                                <wps:spPr bwMode="auto">
                                  <a:xfrm>
                                    <a:off x="10805" y="10561"/>
                                    <a:ext cx="193" cy="236"/>
                                  </a:xfrm>
                                  <a:custGeom>
                                    <a:avLst/>
                                    <a:gdLst>
                                      <a:gd name="T0" fmla="*/ 855 w 95"/>
                                      <a:gd name="T1" fmla="*/ 1936 h 117"/>
                                      <a:gd name="T2" fmla="*/ 1209 w 95"/>
                                      <a:gd name="T3" fmla="*/ 1241 h 117"/>
                                      <a:gd name="T4" fmla="*/ 1552 w 95"/>
                                      <a:gd name="T5" fmla="*/ 212 h 117"/>
                                      <a:gd name="T6" fmla="*/ 1520 w 95"/>
                                      <a:gd name="T7" fmla="*/ 131 h 117"/>
                                      <a:gd name="T8" fmla="*/ 1008 w 95"/>
                                      <a:gd name="T9" fmla="*/ 313 h 117"/>
                                      <a:gd name="T10" fmla="*/ 0 w 95"/>
                                      <a:gd name="T11" fmla="*/ 1140 h 117"/>
                                      <a:gd name="T12" fmla="*/ 855 w 95"/>
                                      <a:gd name="T13" fmla="*/ 1936 h 11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5" h="117">
                                        <a:moveTo>
                                          <a:pt x="50" y="117"/>
                                        </a:moveTo>
                                        <a:cubicBezTo>
                                          <a:pt x="57" y="103"/>
                                          <a:pt x="64" y="89"/>
                                          <a:pt x="71" y="75"/>
                                        </a:cubicBezTo>
                                        <a:cubicBezTo>
                                          <a:pt x="78" y="60"/>
                                          <a:pt x="95" y="29"/>
                                          <a:pt x="91" y="13"/>
                                        </a:cubicBezTo>
                                        <a:cubicBezTo>
                                          <a:pt x="90" y="11"/>
                                          <a:pt x="90" y="10"/>
                                          <a:pt x="89" y="8"/>
                                        </a:cubicBezTo>
                                        <a:cubicBezTo>
                                          <a:pt x="83" y="0"/>
                                          <a:pt x="68" y="12"/>
                                          <a:pt x="59" y="19"/>
                                        </a:cubicBezTo>
                                        <a:cubicBezTo>
                                          <a:pt x="40" y="37"/>
                                          <a:pt x="20" y="55"/>
                                          <a:pt x="0" y="69"/>
                                        </a:cubicBezTo>
                                        <a:cubicBezTo>
                                          <a:pt x="21" y="78"/>
                                          <a:pt x="41" y="93"/>
                                          <a:pt x="50" y="117"/>
                                        </a:cubicBezTo>
                                        <a:close/>
                                      </a:path>
                                    </a:pathLst>
                                  </a:custGeom>
                                  <a:solidFill>
                                    <a:srgbClr val="5F4A2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88"/>
                                <wps:cNvSpPr>
                                  <a:spLocks noEditPoints="1"/>
                                </wps:cNvSpPr>
                                <wps:spPr bwMode="auto">
                                  <a:xfrm>
                                    <a:off x="9011" y="9925"/>
                                    <a:ext cx="1938" cy="1660"/>
                                  </a:xfrm>
                                  <a:custGeom>
                                    <a:avLst/>
                                    <a:gdLst>
                                      <a:gd name="T0" fmla="*/ 16122 w 950"/>
                                      <a:gd name="T1" fmla="*/ 6656 h 824"/>
                                      <a:gd name="T2" fmla="*/ 15535 w 950"/>
                                      <a:gd name="T3" fmla="*/ 6229 h 824"/>
                                      <a:gd name="T4" fmla="*/ 13372 w 950"/>
                                      <a:gd name="T5" fmla="*/ 6296 h 824"/>
                                      <a:gd name="T6" fmla="*/ 11673 w 950"/>
                                      <a:gd name="T7" fmla="*/ 6392 h 824"/>
                                      <a:gd name="T8" fmla="*/ 9339 w 950"/>
                                      <a:gd name="T9" fmla="*/ 5828 h 824"/>
                                      <a:gd name="T10" fmla="*/ 7762 w 950"/>
                                      <a:gd name="T11" fmla="*/ 4464 h 824"/>
                                      <a:gd name="T12" fmla="*/ 6912 w 950"/>
                                      <a:gd name="T13" fmla="*/ 2716 h 824"/>
                                      <a:gd name="T14" fmla="*/ 6010 w 950"/>
                                      <a:gd name="T15" fmla="*/ 711 h 824"/>
                                      <a:gd name="T16" fmla="*/ 4125 w 950"/>
                                      <a:gd name="T17" fmla="*/ 260 h 824"/>
                                      <a:gd name="T18" fmla="*/ 2497 w 950"/>
                                      <a:gd name="T19" fmla="*/ 1432 h 824"/>
                                      <a:gd name="T20" fmla="*/ 1420 w 950"/>
                                      <a:gd name="T21" fmla="*/ 2208 h 824"/>
                                      <a:gd name="T22" fmla="*/ 204 w 950"/>
                                      <a:gd name="T23" fmla="*/ 2764 h 824"/>
                                      <a:gd name="T24" fmla="*/ 0 w 950"/>
                                      <a:gd name="T25" fmla="*/ 2935 h 824"/>
                                      <a:gd name="T26" fmla="*/ 367 w 950"/>
                                      <a:gd name="T27" fmla="*/ 3165 h 824"/>
                                      <a:gd name="T28" fmla="*/ 84 w 950"/>
                                      <a:gd name="T29" fmla="*/ 3556 h 824"/>
                                      <a:gd name="T30" fmla="*/ 849 w 950"/>
                                      <a:gd name="T31" fmla="*/ 4071 h 824"/>
                                      <a:gd name="T32" fmla="*/ 881 w 950"/>
                                      <a:gd name="T33" fmla="*/ 4071 h 824"/>
                                      <a:gd name="T34" fmla="*/ 969 w 950"/>
                                      <a:gd name="T35" fmla="*/ 4071 h 824"/>
                                      <a:gd name="T36" fmla="*/ 1161 w 950"/>
                                      <a:gd name="T37" fmla="*/ 4055 h 824"/>
                                      <a:gd name="T38" fmla="*/ 1436 w 950"/>
                                      <a:gd name="T39" fmla="*/ 3989 h 824"/>
                                      <a:gd name="T40" fmla="*/ 1797 w 950"/>
                                      <a:gd name="T41" fmla="*/ 3852 h 824"/>
                                      <a:gd name="T42" fmla="*/ 2268 w 950"/>
                                      <a:gd name="T43" fmla="*/ 3636 h 824"/>
                                      <a:gd name="T44" fmla="*/ 2317 w 950"/>
                                      <a:gd name="T45" fmla="*/ 3753 h 824"/>
                                      <a:gd name="T46" fmla="*/ 2032 w 950"/>
                                      <a:gd name="T47" fmla="*/ 3900 h 824"/>
                                      <a:gd name="T48" fmla="*/ 1665 w 950"/>
                                      <a:gd name="T49" fmla="*/ 4037 h 824"/>
                                      <a:gd name="T50" fmla="*/ 900 w 950"/>
                                      <a:gd name="T51" fmla="*/ 4184 h 824"/>
                                      <a:gd name="T52" fmla="*/ 1316 w 950"/>
                                      <a:gd name="T53" fmla="*/ 4480 h 824"/>
                                      <a:gd name="T54" fmla="*/ 1818 w 950"/>
                                      <a:gd name="T55" fmla="*/ 4561 h 824"/>
                                      <a:gd name="T56" fmla="*/ 4194 w 950"/>
                                      <a:gd name="T57" fmla="*/ 4448 h 824"/>
                                      <a:gd name="T58" fmla="*/ 4661 w 950"/>
                                      <a:gd name="T59" fmla="*/ 5844 h 824"/>
                                      <a:gd name="T60" fmla="*/ 4882 w 950"/>
                                      <a:gd name="T61" fmla="*/ 7629 h 824"/>
                                      <a:gd name="T62" fmla="*/ 5382 w 950"/>
                                      <a:gd name="T63" fmla="*/ 9140 h 824"/>
                                      <a:gd name="T64" fmla="*/ 4949 w 950"/>
                                      <a:gd name="T65" fmla="*/ 11628 h 824"/>
                                      <a:gd name="T66" fmla="*/ 4727 w 950"/>
                                      <a:gd name="T67" fmla="*/ 12565 h 824"/>
                                      <a:gd name="T68" fmla="*/ 4345 w 950"/>
                                      <a:gd name="T69" fmla="*/ 13264 h 824"/>
                                      <a:gd name="T70" fmla="*/ 5398 w 950"/>
                                      <a:gd name="T71" fmla="*/ 13506 h 824"/>
                                      <a:gd name="T72" fmla="*/ 5926 w 950"/>
                                      <a:gd name="T73" fmla="*/ 13177 h 824"/>
                                      <a:gd name="T74" fmla="*/ 6807 w 950"/>
                                      <a:gd name="T75" fmla="*/ 9869 h 824"/>
                                      <a:gd name="T76" fmla="*/ 7011 w 950"/>
                                      <a:gd name="T77" fmla="*/ 13145 h 824"/>
                                      <a:gd name="T78" fmla="*/ 8244 w 950"/>
                                      <a:gd name="T79" fmla="*/ 13312 h 824"/>
                                      <a:gd name="T80" fmla="*/ 8472 w 950"/>
                                      <a:gd name="T81" fmla="*/ 9837 h 824"/>
                                      <a:gd name="T82" fmla="*/ 14737 w 950"/>
                                      <a:gd name="T83" fmla="*/ 9736 h 824"/>
                                      <a:gd name="T84" fmla="*/ 14425 w 950"/>
                                      <a:gd name="T85" fmla="*/ 12992 h 824"/>
                                      <a:gd name="T86" fmla="*/ 15967 w 950"/>
                                      <a:gd name="T87" fmla="*/ 13312 h 824"/>
                                      <a:gd name="T88" fmla="*/ 16267 w 950"/>
                                      <a:gd name="T89" fmla="*/ 11805 h 824"/>
                                      <a:gd name="T90" fmla="*/ 16302 w 950"/>
                                      <a:gd name="T91" fmla="*/ 9452 h 824"/>
                                      <a:gd name="T92" fmla="*/ 16402 w 950"/>
                                      <a:gd name="T93" fmla="*/ 7841 h 824"/>
                                      <a:gd name="T94" fmla="*/ 16122 w 950"/>
                                      <a:gd name="T95" fmla="*/ 6656 h 824"/>
                                      <a:gd name="T96" fmla="*/ 3862 w 950"/>
                                      <a:gd name="T97" fmla="*/ 1797 h 824"/>
                                      <a:gd name="T98" fmla="*/ 3762 w 950"/>
                                      <a:gd name="T99" fmla="*/ 1831 h 824"/>
                                      <a:gd name="T100" fmla="*/ 3478 w 950"/>
                                      <a:gd name="T101" fmla="*/ 1700 h 824"/>
                                      <a:gd name="T102" fmla="*/ 3633 w 950"/>
                                      <a:gd name="T103" fmla="*/ 1348 h 824"/>
                                      <a:gd name="T104" fmla="*/ 3862 w 950"/>
                                      <a:gd name="T105" fmla="*/ 1332 h 824"/>
                                      <a:gd name="T106" fmla="*/ 3998 w 950"/>
                                      <a:gd name="T107" fmla="*/ 1465 h 824"/>
                                      <a:gd name="T108" fmla="*/ 3862 w 950"/>
                                      <a:gd name="T109" fmla="*/ 1797 h 824"/>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950" h="824">
                                        <a:moveTo>
                                          <a:pt x="931" y="404"/>
                                        </a:moveTo>
                                        <a:cubicBezTo>
                                          <a:pt x="923" y="393"/>
                                          <a:pt x="911" y="384"/>
                                          <a:pt x="897" y="378"/>
                                        </a:cubicBezTo>
                                        <a:cubicBezTo>
                                          <a:pt x="856" y="361"/>
                                          <a:pt x="814" y="374"/>
                                          <a:pt x="772" y="382"/>
                                        </a:cubicBezTo>
                                        <a:cubicBezTo>
                                          <a:pt x="740" y="388"/>
                                          <a:pt x="707" y="392"/>
                                          <a:pt x="674" y="388"/>
                                        </a:cubicBezTo>
                                        <a:cubicBezTo>
                                          <a:pt x="629" y="383"/>
                                          <a:pt x="580" y="375"/>
                                          <a:pt x="539" y="354"/>
                                        </a:cubicBezTo>
                                        <a:cubicBezTo>
                                          <a:pt x="502" y="335"/>
                                          <a:pt x="470" y="307"/>
                                          <a:pt x="448" y="271"/>
                                        </a:cubicBezTo>
                                        <a:cubicBezTo>
                                          <a:pt x="429" y="239"/>
                                          <a:pt x="409" y="201"/>
                                          <a:pt x="399" y="165"/>
                                        </a:cubicBezTo>
                                        <a:cubicBezTo>
                                          <a:pt x="386" y="123"/>
                                          <a:pt x="375" y="79"/>
                                          <a:pt x="347" y="43"/>
                                        </a:cubicBezTo>
                                        <a:cubicBezTo>
                                          <a:pt x="320" y="7"/>
                                          <a:pt x="277" y="0"/>
                                          <a:pt x="238" y="16"/>
                                        </a:cubicBezTo>
                                        <a:cubicBezTo>
                                          <a:pt x="201" y="31"/>
                                          <a:pt x="173" y="61"/>
                                          <a:pt x="144" y="87"/>
                                        </a:cubicBezTo>
                                        <a:cubicBezTo>
                                          <a:pt x="125" y="105"/>
                                          <a:pt x="104" y="121"/>
                                          <a:pt x="82" y="134"/>
                                        </a:cubicBezTo>
                                        <a:cubicBezTo>
                                          <a:pt x="59" y="147"/>
                                          <a:pt x="34" y="155"/>
                                          <a:pt x="12" y="168"/>
                                        </a:cubicBezTo>
                                        <a:cubicBezTo>
                                          <a:pt x="7" y="171"/>
                                          <a:pt x="3" y="174"/>
                                          <a:pt x="0" y="178"/>
                                        </a:cubicBezTo>
                                        <a:cubicBezTo>
                                          <a:pt x="11" y="177"/>
                                          <a:pt x="20" y="183"/>
                                          <a:pt x="21" y="192"/>
                                        </a:cubicBezTo>
                                        <a:cubicBezTo>
                                          <a:pt x="22" y="200"/>
                                          <a:pt x="15" y="214"/>
                                          <a:pt x="5" y="216"/>
                                        </a:cubicBezTo>
                                        <a:cubicBezTo>
                                          <a:pt x="15" y="227"/>
                                          <a:pt x="31" y="238"/>
                                          <a:pt x="49" y="247"/>
                                        </a:cubicBezTo>
                                        <a:cubicBezTo>
                                          <a:pt x="50" y="247"/>
                                          <a:pt x="51" y="247"/>
                                          <a:pt x="51" y="247"/>
                                        </a:cubicBezTo>
                                        <a:cubicBezTo>
                                          <a:pt x="53" y="247"/>
                                          <a:pt x="55" y="247"/>
                                          <a:pt x="56" y="247"/>
                                        </a:cubicBezTo>
                                        <a:cubicBezTo>
                                          <a:pt x="60" y="247"/>
                                          <a:pt x="64" y="247"/>
                                          <a:pt x="67" y="246"/>
                                        </a:cubicBezTo>
                                        <a:cubicBezTo>
                                          <a:pt x="73" y="245"/>
                                          <a:pt x="78" y="244"/>
                                          <a:pt x="83" y="242"/>
                                        </a:cubicBezTo>
                                        <a:cubicBezTo>
                                          <a:pt x="90" y="240"/>
                                          <a:pt x="97" y="237"/>
                                          <a:pt x="104" y="234"/>
                                        </a:cubicBezTo>
                                        <a:cubicBezTo>
                                          <a:pt x="113" y="230"/>
                                          <a:pt x="122" y="226"/>
                                          <a:pt x="131" y="221"/>
                                        </a:cubicBezTo>
                                        <a:cubicBezTo>
                                          <a:pt x="134" y="228"/>
                                          <a:pt x="134" y="228"/>
                                          <a:pt x="134" y="228"/>
                                        </a:cubicBezTo>
                                        <a:cubicBezTo>
                                          <a:pt x="128" y="231"/>
                                          <a:pt x="122" y="234"/>
                                          <a:pt x="117" y="237"/>
                                        </a:cubicBezTo>
                                        <a:cubicBezTo>
                                          <a:pt x="110" y="240"/>
                                          <a:pt x="103" y="243"/>
                                          <a:pt x="96" y="245"/>
                                        </a:cubicBezTo>
                                        <a:cubicBezTo>
                                          <a:pt x="83" y="250"/>
                                          <a:pt x="66" y="256"/>
                                          <a:pt x="52" y="254"/>
                                        </a:cubicBezTo>
                                        <a:cubicBezTo>
                                          <a:pt x="58" y="255"/>
                                          <a:pt x="69" y="269"/>
                                          <a:pt x="76" y="272"/>
                                        </a:cubicBezTo>
                                        <a:cubicBezTo>
                                          <a:pt x="85" y="276"/>
                                          <a:pt x="95" y="277"/>
                                          <a:pt x="105" y="277"/>
                                        </a:cubicBezTo>
                                        <a:cubicBezTo>
                                          <a:pt x="147" y="276"/>
                                          <a:pt x="202" y="250"/>
                                          <a:pt x="242" y="270"/>
                                        </a:cubicBezTo>
                                        <a:cubicBezTo>
                                          <a:pt x="271" y="283"/>
                                          <a:pt x="267" y="328"/>
                                          <a:pt x="269" y="355"/>
                                        </a:cubicBezTo>
                                        <a:cubicBezTo>
                                          <a:pt x="271" y="391"/>
                                          <a:pt x="272" y="428"/>
                                          <a:pt x="282" y="463"/>
                                        </a:cubicBezTo>
                                        <a:cubicBezTo>
                                          <a:pt x="291" y="494"/>
                                          <a:pt x="308" y="522"/>
                                          <a:pt x="311" y="555"/>
                                        </a:cubicBezTo>
                                        <a:cubicBezTo>
                                          <a:pt x="315" y="607"/>
                                          <a:pt x="297" y="656"/>
                                          <a:pt x="286" y="706"/>
                                        </a:cubicBezTo>
                                        <a:cubicBezTo>
                                          <a:pt x="283" y="725"/>
                                          <a:pt x="281" y="745"/>
                                          <a:pt x="273" y="763"/>
                                        </a:cubicBezTo>
                                        <a:cubicBezTo>
                                          <a:pt x="266" y="777"/>
                                          <a:pt x="250" y="788"/>
                                          <a:pt x="251" y="805"/>
                                        </a:cubicBezTo>
                                        <a:cubicBezTo>
                                          <a:pt x="252" y="821"/>
                                          <a:pt x="302" y="822"/>
                                          <a:pt x="312" y="820"/>
                                        </a:cubicBezTo>
                                        <a:cubicBezTo>
                                          <a:pt x="323" y="819"/>
                                          <a:pt x="339" y="812"/>
                                          <a:pt x="342" y="800"/>
                                        </a:cubicBezTo>
                                        <a:cubicBezTo>
                                          <a:pt x="352" y="761"/>
                                          <a:pt x="393" y="599"/>
                                          <a:pt x="393" y="599"/>
                                        </a:cubicBezTo>
                                        <a:cubicBezTo>
                                          <a:pt x="393" y="599"/>
                                          <a:pt x="441" y="765"/>
                                          <a:pt x="405" y="798"/>
                                        </a:cubicBezTo>
                                        <a:cubicBezTo>
                                          <a:pt x="381" y="820"/>
                                          <a:pt x="452" y="812"/>
                                          <a:pt x="476" y="808"/>
                                        </a:cubicBezTo>
                                        <a:cubicBezTo>
                                          <a:pt x="501" y="804"/>
                                          <a:pt x="492" y="638"/>
                                          <a:pt x="489" y="597"/>
                                        </a:cubicBezTo>
                                        <a:cubicBezTo>
                                          <a:pt x="655" y="653"/>
                                          <a:pt x="851" y="591"/>
                                          <a:pt x="851" y="591"/>
                                        </a:cubicBezTo>
                                        <a:cubicBezTo>
                                          <a:pt x="851" y="591"/>
                                          <a:pt x="892" y="743"/>
                                          <a:pt x="833" y="789"/>
                                        </a:cubicBezTo>
                                        <a:cubicBezTo>
                                          <a:pt x="787" y="824"/>
                                          <a:pt x="910" y="821"/>
                                          <a:pt x="922" y="808"/>
                                        </a:cubicBezTo>
                                        <a:cubicBezTo>
                                          <a:pt x="927" y="802"/>
                                          <a:pt x="934" y="764"/>
                                          <a:pt x="939" y="717"/>
                                        </a:cubicBezTo>
                                        <a:cubicBezTo>
                                          <a:pt x="945" y="670"/>
                                          <a:pt x="942" y="622"/>
                                          <a:pt x="941" y="574"/>
                                        </a:cubicBezTo>
                                        <a:cubicBezTo>
                                          <a:pt x="941" y="541"/>
                                          <a:pt x="942" y="508"/>
                                          <a:pt x="947" y="476"/>
                                        </a:cubicBezTo>
                                        <a:cubicBezTo>
                                          <a:pt x="950" y="450"/>
                                          <a:pt x="945" y="424"/>
                                          <a:pt x="931" y="404"/>
                                        </a:cubicBezTo>
                                        <a:close/>
                                        <a:moveTo>
                                          <a:pt x="223" y="109"/>
                                        </a:moveTo>
                                        <a:cubicBezTo>
                                          <a:pt x="221" y="110"/>
                                          <a:pt x="219" y="111"/>
                                          <a:pt x="217" y="111"/>
                                        </a:cubicBezTo>
                                        <a:cubicBezTo>
                                          <a:pt x="211" y="112"/>
                                          <a:pt x="204" y="109"/>
                                          <a:pt x="201" y="103"/>
                                        </a:cubicBezTo>
                                        <a:cubicBezTo>
                                          <a:pt x="198" y="95"/>
                                          <a:pt x="201" y="86"/>
                                          <a:pt x="210" y="82"/>
                                        </a:cubicBezTo>
                                        <a:cubicBezTo>
                                          <a:pt x="214" y="80"/>
                                          <a:pt x="219" y="80"/>
                                          <a:pt x="223" y="81"/>
                                        </a:cubicBezTo>
                                        <a:cubicBezTo>
                                          <a:pt x="227" y="82"/>
                                          <a:pt x="230" y="85"/>
                                          <a:pt x="231" y="89"/>
                                        </a:cubicBezTo>
                                        <a:cubicBezTo>
                                          <a:pt x="235" y="96"/>
                                          <a:pt x="231" y="106"/>
                                          <a:pt x="223" y="109"/>
                                        </a:cubicBezTo>
                                        <a:close/>
                                      </a:path>
                                    </a:pathLst>
                                  </a:custGeom>
                                  <a:solidFill>
                                    <a:srgbClr val="7E613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89"/>
                                <wps:cNvSpPr>
                                  <a:spLocks/>
                                </wps:cNvSpPr>
                                <wps:spPr bwMode="auto">
                                  <a:xfrm>
                                    <a:off x="9509" y="9961"/>
                                    <a:ext cx="341" cy="490"/>
                                  </a:xfrm>
                                  <a:custGeom>
                                    <a:avLst/>
                                    <a:gdLst>
                                      <a:gd name="T0" fmla="*/ 384 w 167"/>
                                      <a:gd name="T1" fmla="*/ 3773 h 243"/>
                                      <a:gd name="T2" fmla="*/ 212 w 167"/>
                                      <a:gd name="T3" fmla="*/ 2476 h 243"/>
                                      <a:gd name="T4" fmla="*/ 645 w 167"/>
                                      <a:gd name="T5" fmla="*/ 244 h 243"/>
                                      <a:gd name="T6" fmla="*/ 784 w 167"/>
                                      <a:gd name="T7" fmla="*/ 147 h 243"/>
                                      <a:gd name="T8" fmla="*/ 1533 w 167"/>
                                      <a:gd name="T9" fmla="*/ 976 h 243"/>
                                      <a:gd name="T10" fmla="*/ 2017 w 167"/>
                                      <a:gd name="T11" fmla="*/ 3501 h 243"/>
                                      <a:gd name="T12" fmla="*/ 588 w 167"/>
                                      <a:gd name="T13" fmla="*/ 3872 h 243"/>
                                      <a:gd name="T14" fmla="*/ 384 w 167"/>
                                      <a:gd name="T15" fmla="*/ 3773 h 243"/>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7" h="243">
                                        <a:moveTo>
                                          <a:pt x="22" y="228"/>
                                        </a:moveTo>
                                        <a:cubicBezTo>
                                          <a:pt x="0" y="211"/>
                                          <a:pt x="10" y="177"/>
                                          <a:pt x="12" y="150"/>
                                        </a:cubicBezTo>
                                        <a:cubicBezTo>
                                          <a:pt x="14" y="116"/>
                                          <a:pt x="13" y="41"/>
                                          <a:pt x="37" y="15"/>
                                        </a:cubicBezTo>
                                        <a:cubicBezTo>
                                          <a:pt x="40" y="13"/>
                                          <a:pt x="42" y="11"/>
                                          <a:pt x="45" y="9"/>
                                        </a:cubicBezTo>
                                        <a:cubicBezTo>
                                          <a:pt x="65" y="0"/>
                                          <a:pt x="80" y="38"/>
                                          <a:pt x="88" y="59"/>
                                        </a:cubicBezTo>
                                        <a:cubicBezTo>
                                          <a:pt x="104" y="103"/>
                                          <a:pt x="167" y="171"/>
                                          <a:pt x="116" y="212"/>
                                        </a:cubicBezTo>
                                        <a:cubicBezTo>
                                          <a:pt x="96" y="228"/>
                                          <a:pt x="59" y="243"/>
                                          <a:pt x="34" y="234"/>
                                        </a:cubicBezTo>
                                        <a:cubicBezTo>
                                          <a:pt x="29" y="232"/>
                                          <a:pt x="25" y="230"/>
                                          <a:pt x="22" y="228"/>
                                        </a:cubicBezTo>
                                        <a:close/>
                                      </a:path>
                                    </a:pathLst>
                                  </a:custGeom>
                                  <a:solidFill>
                                    <a:srgbClr val="35241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90"/>
                                <wps:cNvSpPr>
                                  <a:spLocks/>
                                </wps:cNvSpPr>
                                <wps:spPr bwMode="auto">
                                  <a:xfrm>
                                    <a:off x="11457" y="10958"/>
                                    <a:ext cx="408" cy="663"/>
                                  </a:xfrm>
                                  <a:custGeom>
                                    <a:avLst/>
                                    <a:gdLst>
                                      <a:gd name="T0" fmla="*/ 1681 w 200"/>
                                      <a:gd name="T1" fmla="*/ 195 h 329"/>
                                      <a:gd name="T2" fmla="*/ 2426 w 200"/>
                                      <a:gd name="T3" fmla="*/ 4748 h 329"/>
                                      <a:gd name="T4" fmla="*/ 1069 w 200"/>
                                      <a:gd name="T5" fmla="*/ 5248 h 329"/>
                                      <a:gd name="T6" fmla="*/ 0 w 200"/>
                                      <a:gd name="T7" fmla="*/ 0 h 329"/>
                                      <a:gd name="T8" fmla="*/ 1648 w 200"/>
                                      <a:gd name="T9" fmla="*/ 0 h 329"/>
                                      <a:gd name="T10" fmla="*/ 1681 w 200"/>
                                      <a:gd name="T11" fmla="*/ 195 h 329"/>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0" h="329">
                                        <a:moveTo>
                                          <a:pt x="97" y="12"/>
                                        </a:moveTo>
                                        <a:cubicBezTo>
                                          <a:pt x="97" y="12"/>
                                          <a:pt x="96" y="258"/>
                                          <a:pt x="140" y="288"/>
                                        </a:cubicBezTo>
                                        <a:cubicBezTo>
                                          <a:pt x="200" y="329"/>
                                          <a:pt x="88" y="320"/>
                                          <a:pt x="62" y="318"/>
                                        </a:cubicBezTo>
                                        <a:cubicBezTo>
                                          <a:pt x="35" y="316"/>
                                          <a:pt x="0" y="0"/>
                                          <a:pt x="0" y="0"/>
                                        </a:cubicBezTo>
                                        <a:cubicBezTo>
                                          <a:pt x="95" y="0"/>
                                          <a:pt x="95" y="0"/>
                                          <a:pt x="95" y="0"/>
                                        </a:cubicBezTo>
                                        <a:lnTo>
                                          <a:pt x="97" y="12"/>
                                        </a:lnTo>
                                        <a:close/>
                                      </a:path>
                                    </a:pathLst>
                                  </a:custGeom>
                                  <a:solidFill>
                                    <a:srgbClr val="5F4A2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91"/>
                                <wps:cNvSpPr>
                                  <a:spLocks/>
                                </wps:cNvSpPr>
                                <wps:spPr bwMode="auto">
                                  <a:xfrm>
                                    <a:off x="12041" y="10950"/>
                                    <a:ext cx="289" cy="691"/>
                                  </a:xfrm>
                                  <a:custGeom>
                                    <a:avLst/>
                                    <a:gdLst>
                                      <a:gd name="T0" fmla="*/ 1392 w 142"/>
                                      <a:gd name="T1" fmla="*/ 328 h 343"/>
                                      <a:gd name="T2" fmla="*/ 1612 w 142"/>
                                      <a:gd name="T3" fmla="*/ 4891 h 343"/>
                                      <a:gd name="T4" fmla="*/ 415 w 142"/>
                                      <a:gd name="T5" fmla="*/ 5304 h 343"/>
                                      <a:gd name="T6" fmla="*/ 0 w 142"/>
                                      <a:gd name="T7" fmla="*/ 0 h 343"/>
                                      <a:gd name="T8" fmla="*/ 1392 w 142"/>
                                      <a:gd name="T9" fmla="*/ 113 h 343"/>
                                      <a:gd name="T10" fmla="*/ 1392 w 142"/>
                                      <a:gd name="T11" fmla="*/ 328 h 3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42" h="343">
                                        <a:moveTo>
                                          <a:pt x="81" y="20"/>
                                        </a:moveTo>
                                        <a:cubicBezTo>
                                          <a:pt x="81" y="20"/>
                                          <a:pt x="59" y="264"/>
                                          <a:pt x="94" y="297"/>
                                        </a:cubicBezTo>
                                        <a:cubicBezTo>
                                          <a:pt x="142" y="343"/>
                                          <a:pt x="47" y="325"/>
                                          <a:pt x="24" y="322"/>
                                        </a:cubicBezTo>
                                        <a:cubicBezTo>
                                          <a:pt x="1" y="318"/>
                                          <a:pt x="0" y="0"/>
                                          <a:pt x="0" y="0"/>
                                        </a:cubicBezTo>
                                        <a:cubicBezTo>
                                          <a:pt x="81" y="7"/>
                                          <a:pt x="81" y="7"/>
                                          <a:pt x="81" y="7"/>
                                        </a:cubicBezTo>
                                        <a:lnTo>
                                          <a:pt x="81" y="20"/>
                                        </a:lnTo>
                                        <a:close/>
                                      </a:path>
                                    </a:pathLst>
                                  </a:custGeom>
                                  <a:solidFill>
                                    <a:srgbClr val="7E613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92"/>
                                <wps:cNvSpPr>
                                  <a:spLocks/>
                                </wps:cNvSpPr>
                                <wps:spPr bwMode="auto">
                                  <a:xfrm>
                                    <a:off x="10966" y="10394"/>
                                    <a:ext cx="240" cy="401"/>
                                  </a:xfrm>
                                  <a:custGeom>
                                    <a:avLst/>
                                    <a:gdLst>
                                      <a:gd name="T0" fmla="*/ 1741 w 118"/>
                                      <a:gd name="T1" fmla="*/ 0 h 199"/>
                                      <a:gd name="T2" fmla="*/ 1505 w 118"/>
                                      <a:gd name="T3" fmla="*/ 3281 h 199"/>
                                      <a:gd name="T4" fmla="*/ 2020 w 118"/>
                                      <a:gd name="T5" fmla="*/ 2505 h 199"/>
                                      <a:gd name="T6" fmla="*/ 1741 w 118"/>
                                      <a:gd name="T7" fmla="*/ 0 h 19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18" h="199">
                                        <a:moveTo>
                                          <a:pt x="102" y="0"/>
                                        </a:moveTo>
                                        <a:cubicBezTo>
                                          <a:pt x="0" y="54"/>
                                          <a:pt x="64" y="164"/>
                                          <a:pt x="88" y="199"/>
                                        </a:cubicBezTo>
                                        <a:cubicBezTo>
                                          <a:pt x="95" y="183"/>
                                          <a:pt x="104" y="167"/>
                                          <a:pt x="118" y="152"/>
                                        </a:cubicBezTo>
                                        <a:cubicBezTo>
                                          <a:pt x="100" y="131"/>
                                          <a:pt x="72" y="84"/>
                                          <a:pt x="102" y="0"/>
                                        </a:cubicBezTo>
                                        <a:close/>
                                      </a:path>
                                    </a:pathLst>
                                  </a:custGeom>
                                  <a:solidFill>
                                    <a:srgbClr val="7E613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93"/>
                                <wps:cNvSpPr>
                                  <a:spLocks/>
                                </wps:cNvSpPr>
                                <wps:spPr bwMode="auto">
                                  <a:xfrm>
                                    <a:off x="12279" y="9814"/>
                                    <a:ext cx="129" cy="141"/>
                                  </a:xfrm>
                                  <a:custGeom>
                                    <a:avLst/>
                                    <a:gdLst>
                                      <a:gd name="T0" fmla="*/ 825 w 63"/>
                                      <a:gd name="T1" fmla="*/ 1072 h 70"/>
                                      <a:gd name="T2" fmla="*/ 1108 w 63"/>
                                      <a:gd name="T3" fmla="*/ 1088 h 70"/>
                                      <a:gd name="T4" fmla="*/ 721 w 63"/>
                                      <a:gd name="T5" fmla="*/ 0 h 70"/>
                                      <a:gd name="T6" fmla="*/ 0 w 63"/>
                                      <a:gd name="T7" fmla="*/ 860 h 70"/>
                                      <a:gd name="T8" fmla="*/ 336 w 63"/>
                                      <a:gd name="T9" fmla="*/ 1152 h 70"/>
                                      <a:gd name="T10" fmla="*/ 420 w 63"/>
                                      <a:gd name="T11" fmla="*/ 1136 h 70"/>
                                      <a:gd name="T12" fmla="*/ 825 w 63"/>
                                      <a:gd name="T13" fmla="*/ 1072 h 7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3" h="70">
                                        <a:moveTo>
                                          <a:pt x="47" y="65"/>
                                        </a:moveTo>
                                        <a:cubicBezTo>
                                          <a:pt x="52" y="65"/>
                                          <a:pt x="57" y="66"/>
                                          <a:pt x="63" y="66"/>
                                        </a:cubicBezTo>
                                        <a:cubicBezTo>
                                          <a:pt x="41" y="0"/>
                                          <a:pt x="41" y="0"/>
                                          <a:pt x="41" y="0"/>
                                        </a:cubicBezTo>
                                        <a:cubicBezTo>
                                          <a:pt x="41" y="0"/>
                                          <a:pt x="21" y="29"/>
                                          <a:pt x="0" y="52"/>
                                        </a:cubicBezTo>
                                        <a:cubicBezTo>
                                          <a:pt x="19" y="70"/>
                                          <a:pt x="19" y="70"/>
                                          <a:pt x="19" y="70"/>
                                        </a:cubicBezTo>
                                        <a:cubicBezTo>
                                          <a:pt x="21" y="70"/>
                                          <a:pt x="22" y="69"/>
                                          <a:pt x="24" y="69"/>
                                        </a:cubicBezTo>
                                        <a:cubicBezTo>
                                          <a:pt x="30" y="67"/>
                                          <a:pt x="38" y="65"/>
                                          <a:pt x="47" y="65"/>
                                        </a:cubicBezTo>
                                        <a:close/>
                                      </a:path>
                                    </a:pathLst>
                                  </a:custGeom>
                                  <a:solidFill>
                                    <a:srgbClr val="5B46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94"/>
                                <wps:cNvSpPr>
                                  <a:spLocks/>
                                </wps:cNvSpPr>
                                <wps:spPr bwMode="auto">
                                  <a:xfrm>
                                    <a:off x="12100" y="9794"/>
                                    <a:ext cx="263" cy="193"/>
                                  </a:xfrm>
                                  <a:custGeom>
                                    <a:avLst/>
                                    <a:gdLst>
                                      <a:gd name="T0" fmla="*/ 49 w 129"/>
                                      <a:gd name="T1" fmla="*/ 161 h 96"/>
                                      <a:gd name="T2" fmla="*/ 897 w 129"/>
                                      <a:gd name="T3" fmla="*/ 1520 h 96"/>
                                      <a:gd name="T4" fmla="*/ 1517 w 129"/>
                                      <a:gd name="T5" fmla="*/ 1015 h 96"/>
                                      <a:gd name="T6" fmla="*/ 2228 w 129"/>
                                      <a:gd name="T7" fmla="*/ 161 h 96"/>
                                      <a:gd name="T8" fmla="*/ 49 w 129"/>
                                      <a:gd name="T9" fmla="*/ 161 h 9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29" h="96">
                                        <a:moveTo>
                                          <a:pt x="3" y="10"/>
                                        </a:moveTo>
                                        <a:cubicBezTo>
                                          <a:pt x="0" y="20"/>
                                          <a:pt x="32" y="96"/>
                                          <a:pt x="52" y="93"/>
                                        </a:cubicBezTo>
                                        <a:cubicBezTo>
                                          <a:pt x="61" y="92"/>
                                          <a:pt x="74" y="78"/>
                                          <a:pt x="88" y="62"/>
                                        </a:cubicBezTo>
                                        <a:cubicBezTo>
                                          <a:pt x="109" y="39"/>
                                          <a:pt x="129" y="10"/>
                                          <a:pt x="129" y="10"/>
                                        </a:cubicBezTo>
                                        <a:cubicBezTo>
                                          <a:pt x="129" y="10"/>
                                          <a:pt x="7" y="0"/>
                                          <a:pt x="3" y="10"/>
                                        </a:cubicBezTo>
                                        <a:close/>
                                      </a:path>
                                    </a:pathLst>
                                  </a:custGeom>
                                  <a:solidFill>
                                    <a:srgbClr val="7E613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95"/>
                                <wps:cNvSpPr>
                                  <a:spLocks/>
                                </wps:cNvSpPr>
                                <wps:spPr bwMode="auto">
                                  <a:xfrm>
                                    <a:off x="12575" y="9963"/>
                                    <a:ext cx="104" cy="153"/>
                                  </a:xfrm>
                                  <a:custGeom>
                                    <a:avLst/>
                                    <a:gdLst>
                                      <a:gd name="T0" fmla="*/ 0 w 51"/>
                                      <a:gd name="T1" fmla="*/ 644 h 76"/>
                                      <a:gd name="T2" fmla="*/ 312 w 51"/>
                                      <a:gd name="T3" fmla="*/ 1248 h 76"/>
                                      <a:gd name="T4" fmla="*/ 881 w 51"/>
                                      <a:gd name="T5" fmla="*/ 1053 h 76"/>
                                      <a:gd name="T6" fmla="*/ 553 w 51"/>
                                      <a:gd name="T7" fmla="*/ 0 h 76"/>
                                      <a:gd name="T8" fmla="*/ 0 w 51"/>
                                      <a:gd name="T9" fmla="*/ 644 h 7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1" h="76">
                                        <a:moveTo>
                                          <a:pt x="0" y="39"/>
                                        </a:moveTo>
                                        <a:cubicBezTo>
                                          <a:pt x="13" y="46"/>
                                          <a:pt x="10" y="61"/>
                                          <a:pt x="18" y="76"/>
                                        </a:cubicBezTo>
                                        <a:cubicBezTo>
                                          <a:pt x="51" y="64"/>
                                          <a:pt x="51" y="64"/>
                                          <a:pt x="51" y="64"/>
                                        </a:cubicBezTo>
                                        <a:cubicBezTo>
                                          <a:pt x="40" y="34"/>
                                          <a:pt x="32" y="0"/>
                                          <a:pt x="32" y="0"/>
                                        </a:cubicBezTo>
                                        <a:lnTo>
                                          <a:pt x="0" y="39"/>
                                        </a:lnTo>
                                        <a:close/>
                                      </a:path>
                                    </a:pathLst>
                                  </a:custGeom>
                                  <a:solidFill>
                                    <a:srgbClr val="5B46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96"/>
                                <wps:cNvSpPr>
                                  <a:spLocks/>
                                </wps:cNvSpPr>
                                <wps:spPr bwMode="auto">
                                  <a:xfrm>
                                    <a:off x="12636" y="9963"/>
                                    <a:ext cx="241" cy="234"/>
                                  </a:xfrm>
                                  <a:custGeom>
                                    <a:avLst/>
                                    <a:gdLst>
                                      <a:gd name="T0" fmla="*/ 0 w 118"/>
                                      <a:gd name="T1" fmla="*/ 0 h 116"/>
                                      <a:gd name="T2" fmla="*/ 351 w 118"/>
                                      <a:gd name="T3" fmla="*/ 1057 h 116"/>
                                      <a:gd name="T4" fmla="*/ 733 w 118"/>
                                      <a:gd name="T5" fmla="*/ 1741 h 116"/>
                                      <a:gd name="T6" fmla="*/ 2053 w 118"/>
                                      <a:gd name="T7" fmla="*/ 748 h 116"/>
                                      <a:gd name="T8" fmla="*/ 0 w 118"/>
                                      <a:gd name="T9" fmla="*/ 0 h 1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 h="116">
                                        <a:moveTo>
                                          <a:pt x="0" y="0"/>
                                        </a:moveTo>
                                        <a:cubicBezTo>
                                          <a:pt x="0" y="0"/>
                                          <a:pt x="9" y="34"/>
                                          <a:pt x="20" y="64"/>
                                        </a:cubicBezTo>
                                        <a:cubicBezTo>
                                          <a:pt x="27" y="83"/>
                                          <a:pt x="35" y="101"/>
                                          <a:pt x="42" y="105"/>
                                        </a:cubicBezTo>
                                        <a:cubicBezTo>
                                          <a:pt x="60" y="116"/>
                                          <a:pt x="117" y="56"/>
                                          <a:pt x="118" y="45"/>
                                        </a:cubicBezTo>
                                        <a:cubicBezTo>
                                          <a:pt x="118" y="34"/>
                                          <a:pt x="0" y="0"/>
                                          <a:pt x="0" y="0"/>
                                        </a:cubicBezTo>
                                        <a:close/>
                                      </a:path>
                                    </a:pathLst>
                                  </a:custGeom>
                                  <a:solidFill>
                                    <a:srgbClr val="7E613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97"/>
                                <wps:cNvSpPr>
                                  <a:spLocks/>
                                </wps:cNvSpPr>
                                <wps:spPr bwMode="auto">
                                  <a:xfrm>
                                    <a:off x="11051" y="10455"/>
                                    <a:ext cx="1500" cy="1190"/>
                                  </a:xfrm>
                                  <a:custGeom>
                                    <a:avLst/>
                                    <a:gdLst>
                                      <a:gd name="T0" fmla="*/ 10149 w 735"/>
                                      <a:gd name="T1" fmla="*/ 0 h 591"/>
                                      <a:gd name="T2" fmla="*/ 9163 w 735"/>
                                      <a:gd name="T3" fmla="*/ 360 h 591"/>
                                      <a:gd name="T4" fmla="*/ 2637 w 735"/>
                                      <a:gd name="T5" fmla="*/ 1200 h 591"/>
                                      <a:gd name="T6" fmla="*/ 1316 w 735"/>
                                      <a:gd name="T7" fmla="*/ 2007 h 591"/>
                                      <a:gd name="T8" fmla="*/ 800 w 735"/>
                                      <a:gd name="T9" fmla="*/ 2777 h 591"/>
                                      <a:gd name="T10" fmla="*/ 712 w 735"/>
                                      <a:gd name="T11" fmla="*/ 5672 h 591"/>
                                      <a:gd name="T12" fmla="*/ 100 w 735"/>
                                      <a:gd name="T13" fmla="*/ 9101 h 591"/>
                                      <a:gd name="T14" fmla="*/ 1404 w 735"/>
                                      <a:gd name="T15" fmla="*/ 8892 h 591"/>
                                      <a:gd name="T16" fmla="*/ 1600 w 735"/>
                                      <a:gd name="T17" fmla="*/ 6244 h 591"/>
                                      <a:gd name="T18" fmla="*/ 3937 w 735"/>
                                      <a:gd name="T19" fmla="*/ 4720 h 591"/>
                                      <a:gd name="T20" fmla="*/ 3102 w 735"/>
                                      <a:gd name="T21" fmla="*/ 4041 h 591"/>
                                      <a:gd name="T22" fmla="*/ 3210 w 735"/>
                                      <a:gd name="T23" fmla="*/ 3993 h 591"/>
                                      <a:gd name="T24" fmla="*/ 4002 w 735"/>
                                      <a:gd name="T25" fmla="*/ 4621 h 591"/>
                                      <a:gd name="T26" fmla="*/ 4002 w 735"/>
                                      <a:gd name="T27" fmla="*/ 4688 h 591"/>
                                      <a:gd name="T28" fmla="*/ 10463 w 735"/>
                                      <a:gd name="T29" fmla="*/ 5060 h 591"/>
                                      <a:gd name="T30" fmla="*/ 10167 w 735"/>
                                      <a:gd name="T31" fmla="*/ 4277 h 591"/>
                                      <a:gd name="T32" fmla="*/ 10267 w 735"/>
                                      <a:gd name="T33" fmla="*/ 4309 h 591"/>
                                      <a:gd name="T34" fmla="*/ 10600 w 735"/>
                                      <a:gd name="T35" fmla="*/ 5028 h 591"/>
                                      <a:gd name="T36" fmla="*/ 10549 w 735"/>
                                      <a:gd name="T37" fmla="*/ 5060 h 591"/>
                                      <a:gd name="T38" fmla="*/ 10929 w 735"/>
                                      <a:gd name="T39" fmla="*/ 9160 h 591"/>
                                      <a:gd name="T40" fmla="*/ 12161 w 735"/>
                                      <a:gd name="T41" fmla="*/ 8924 h 591"/>
                                      <a:gd name="T42" fmla="*/ 12300 w 735"/>
                                      <a:gd name="T43" fmla="*/ 2692 h 591"/>
                                      <a:gd name="T44" fmla="*/ 12749 w 735"/>
                                      <a:gd name="T45" fmla="*/ 956 h 591"/>
                                      <a:gd name="T46" fmla="*/ 12365 w 735"/>
                                      <a:gd name="T47" fmla="*/ 973 h 591"/>
                                      <a:gd name="T48" fmla="*/ 10149 w 735"/>
                                      <a:gd name="T49" fmla="*/ 0 h 591"/>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735" h="591">
                                        <a:moveTo>
                                          <a:pt x="585" y="0"/>
                                        </a:moveTo>
                                        <a:cubicBezTo>
                                          <a:pt x="570" y="12"/>
                                          <a:pt x="546" y="20"/>
                                          <a:pt x="528" y="22"/>
                                        </a:cubicBezTo>
                                        <a:cubicBezTo>
                                          <a:pt x="327" y="55"/>
                                          <a:pt x="312" y="10"/>
                                          <a:pt x="152" y="73"/>
                                        </a:cubicBezTo>
                                        <a:cubicBezTo>
                                          <a:pt x="118" y="86"/>
                                          <a:pt x="94" y="103"/>
                                          <a:pt x="76" y="122"/>
                                        </a:cubicBezTo>
                                        <a:cubicBezTo>
                                          <a:pt x="62" y="137"/>
                                          <a:pt x="53" y="153"/>
                                          <a:pt x="46" y="169"/>
                                        </a:cubicBezTo>
                                        <a:cubicBezTo>
                                          <a:pt x="21" y="232"/>
                                          <a:pt x="41" y="303"/>
                                          <a:pt x="41" y="345"/>
                                        </a:cubicBezTo>
                                        <a:cubicBezTo>
                                          <a:pt x="0" y="392"/>
                                          <a:pt x="3" y="529"/>
                                          <a:pt x="6" y="554"/>
                                        </a:cubicBezTo>
                                        <a:cubicBezTo>
                                          <a:pt x="9" y="578"/>
                                          <a:pt x="106" y="577"/>
                                          <a:pt x="81" y="541"/>
                                        </a:cubicBezTo>
                                        <a:cubicBezTo>
                                          <a:pt x="56" y="506"/>
                                          <a:pt x="92" y="380"/>
                                          <a:pt x="92" y="380"/>
                                        </a:cubicBezTo>
                                        <a:cubicBezTo>
                                          <a:pt x="92" y="380"/>
                                          <a:pt x="214" y="388"/>
                                          <a:pt x="227" y="287"/>
                                        </a:cubicBezTo>
                                        <a:cubicBezTo>
                                          <a:pt x="218" y="285"/>
                                          <a:pt x="192" y="278"/>
                                          <a:pt x="179" y="246"/>
                                        </a:cubicBezTo>
                                        <a:cubicBezTo>
                                          <a:pt x="185" y="243"/>
                                          <a:pt x="185" y="243"/>
                                          <a:pt x="185" y="243"/>
                                        </a:cubicBezTo>
                                        <a:cubicBezTo>
                                          <a:pt x="199" y="277"/>
                                          <a:pt x="230" y="281"/>
                                          <a:pt x="231" y="281"/>
                                        </a:cubicBezTo>
                                        <a:cubicBezTo>
                                          <a:pt x="231" y="285"/>
                                          <a:pt x="231" y="285"/>
                                          <a:pt x="231" y="285"/>
                                        </a:cubicBezTo>
                                        <a:cubicBezTo>
                                          <a:pt x="420" y="415"/>
                                          <a:pt x="576" y="326"/>
                                          <a:pt x="603" y="308"/>
                                        </a:cubicBezTo>
                                        <a:cubicBezTo>
                                          <a:pt x="598" y="300"/>
                                          <a:pt x="580" y="274"/>
                                          <a:pt x="586" y="260"/>
                                        </a:cubicBezTo>
                                        <a:cubicBezTo>
                                          <a:pt x="592" y="262"/>
                                          <a:pt x="592" y="262"/>
                                          <a:pt x="592" y="262"/>
                                        </a:cubicBezTo>
                                        <a:cubicBezTo>
                                          <a:pt x="588" y="273"/>
                                          <a:pt x="604" y="297"/>
                                          <a:pt x="611" y="306"/>
                                        </a:cubicBezTo>
                                        <a:cubicBezTo>
                                          <a:pt x="608" y="308"/>
                                          <a:pt x="608" y="308"/>
                                          <a:pt x="608" y="308"/>
                                        </a:cubicBezTo>
                                        <a:cubicBezTo>
                                          <a:pt x="609" y="330"/>
                                          <a:pt x="613" y="476"/>
                                          <a:pt x="630" y="557"/>
                                        </a:cubicBezTo>
                                        <a:cubicBezTo>
                                          <a:pt x="635" y="577"/>
                                          <a:pt x="723" y="591"/>
                                          <a:pt x="701" y="543"/>
                                        </a:cubicBezTo>
                                        <a:cubicBezTo>
                                          <a:pt x="680" y="496"/>
                                          <a:pt x="661" y="368"/>
                                          <a:pt x="709" y="164"/>
                                        </a:cubicBezTo>
                                        <a:cubicBezTo>
                                          <a:pt x="720" y="119"/>
                                          <a:pt x="728" y="85"/>
                                          <a:pt x="735" y="58"/>
                                        </a:cubicBezTo>
                                        <a:cubicBezTo>
                                          <a:pt x="726" y="59"/>
                                          <a:pt x="721" y="59"/>
                                          <a:pt x="713" y="59"/>
                                        </a:cubicBezTo>
                                        <a:cubicBezTo>
                                          <a:pt x="629" y="59"/>
                                          <a:pt x="597" y="16"/>
                                          <a:pt x="585" y="0"/>
                                        </a:cubicBezTo>
                                        <a:close/>
                                      </a:path>
                                    </a:pathLst>
                                  </a:custGeom>
                                  <a:solidFill>
                                    <a:srgbClr val="7E613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98"/>
                                <wps:cNvSpPr>
                                  <a:spLocks/>
                                </wps:cNvSpPr>
                                <wps:spPr bwMode="auto">
                                  <a:xfrm>
                                    <a:off x="11857" y="9979"/>
                                    <a:ext cx="147" cy="119"/>
                                  </a:xfrm>
                                  <a:custGeom>
                                    <a:avLst/>
                                    <a:gdLst>
                                      <a:gd name="T0" fmla="*/ 1021 w 72"/>
                                      <a:gd name="T1" fmla="*/ 829 h 59"/>
                                      <a:gd name="T2" fmla="*/ 1233 w 72"/>
                                      <a:gd name="T3" fmla="*/ 532 h 59"/>
                                      <a:gd name="T4" fmla="*/ 1233 w 72"/>
                                      <a:gd name="T5" fmla="*/ 516 h 59"/>
                                      <a:gd name="T6" fmla="*/ 955 w 72"/>
                                      <a:gd name="T7" fmla="*/ 329 h 59"/>
                                      <a:gd name="T8" fmla="*/ 784 w 72"/>
                                      <a:gd name="T9" fmla="*/ 228 h 59"/>
                                      <a:gd name="T10" fmla="*/ 212 w 72"/>
                                      <a:gd name="T11" fmla="*/ 32 h 59"/>
                                      <a:gd name="T12" fmla="*/ 137 w 72"/>
                                      <a:gd name="T13" fmla="*/ 460 h 59"/>
                                      <a:gd name="T14" fmla="*/ 212 w 72"/>
                                      <a:gd name="T15" fmla="*/ 597 h 59"/>
                                      <a:gd name="T16" fmla="*/ 351 w 72"/>
                                      <a:gd name="T17" fmla="*/ 813 h 59"/>
                                      <a:gd name="T18" fmla="*/ 1021 w 72"/>
                                      <a:gd name="T19" fmla="*/ 829 h 5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72" h="59">
                                        <a:moveTo>
                                          <a:pt x="59" y="50"/>
                                        </a:moveTo>
                                        <a:cubicBezTo>
                                          <a:pt x="65" y="47"/>
                                          <a:pt x="72" y="39"/>
                                          <a:pt x="71" y="32"/>
                                        </a:cubicBezTo>
                                        <a:cubicBezTo>
                                          <a:pt x="71" y="31"/>
                                          <a:pt x="71" y="31"/>
                                          <a:pt x="71" y="31"/>
                                        </a:cubicBezTo>
                                        <a:cubicBezTo>
                                          <a:pt x="69" y="25"/>
                                          <a:pt x="60" y="22"/>
                                          <a:pt x="55" y="20"/>
                                        </a:cubicBezTo>
                                        <a:cubicBezTo>
                                          <a:pt x="52" y="18"/>
                                          <a:pt x="48" y="16"/>
                                          <a:pt x="45" y="14"/>
                                        </a:cubicBezTo>
                                        <a:cubicBezTo>
                                          <a:pt x="35" y="7"/>
                                          <a:pt x="24" y="0"/>
                                          <a:pt x="12" y="2"/>
                                        </a:cubicBezTo>
                                        <a:cubicBezTo>
                                          <a:pt x="0" y="4"/>
                                          <a:pt x="5" y="20"/>
                                          <a:pt x="8" y="28"/>
                                        </a:cubicBezTo>
                                        <a:cubicBezTo>
                                          <a:pt x="9" y="31"/>
                                          <a:pt x="10" y="34"/>
                                          <a:pt x="12" y="36"/>
                                        </a:cubicBezTo>
                                        <a:cubicBezTo>
                                          <a:pt x="14" y="41"/>
                                          <a:pt x="17" y="45"/>
                                          <a:pt x="20" y="49"/>
                                        </a:cubicBezTo>
                                        <a:cubicBezTo>
                                          <a:pt x="31" y="59"/>
                                          <a:pt x="47" y="56"/>
                                          <a:pt x="59" y="50"/>
                                        </a:cubicBezTo>
                                        <a:close/>
                                      </a:path>
                                    </a:pathLst>
                                  </a:custGeom>
                                  <a:solidFill>
                                    <a:srgbClr val="2A1A1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99"/>
                                <wps:cNvSpPr>
                                  <a:spLocks/>
                                </wps:cNvSpPr>
                                <wps:spPr bwMode="auto">
                                  <a:xfrm>
                                    <a:off x="12235" y="10978"/>
                                    <a:ext cx="63" cy="101"/>
                                  </a:xfrm>
                                  <a:custGeom>
                                    <a:avLst/>
                                    <a:gdLst>
                                      <a:gd name="T0" fmla="*/ 203 w 31"/>
                                      <a:gd name="T1" fmla="*/ 32 h 50"/>
                                      <a:gd name="T2" fmla="*/ 100 w 31"/>
                                      <a:gd name="T3" fmla="*/ 0 h 50"/>
                                      <a:gd name="T4" fmla="*/ 396 w 31"/>
                                      <a:gd name="T5" fmla="*/ 800 h 50"/>
                                      <a:gd name="T6" fmla="*/ 429 w 31"/>
                                      <a:gd name="T7" fmla="*/ 832 h 50"/>
                                      <a:gd name="T8" fmla="*/ 480 w 31"/>
                                      <a:gd name="T9" fmla="*/ 800 h 50"/>
                                      <a:gd name="T10" fmla="*/ 528 w 31"/>
                                      <a:gd name="T11" fmla="*/ 768 h 50"/>
                                      <a:gd name="T12" fmla="*/ 203 w 31"/>
                                      <a:gd name="T13" fmla="*/ 32 h 5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31" h="50">
                                        <a:moveTo>
                                          <a:pt x="12" y="2"/>
                                        </a:moveTo>
                                        <a:cubicBezTo>
                                          <a:pt x="6" y="0"/>
                                          <a:pt x="6" y="0"/>
                                          <a:pt x="6" y="0"/>
                                        </a:cubicBezTo>
                                        <a:cubicBezTo>
                                          <a:pt x="0" y="14"/>
                                          <a:pt x="18" y="40"/>
                                          <a:pt x="23" y="48"/>
                                        </a:cubicBezTo>
                                        <a:cubicBezTo>
                                          <a:pt x="24" y="49"/>
                                          <a:pt x="25" y="50"/>
                                          <a:pt x="25" y="50"/>
                                        </a:cubicBezTo>
                                        <a:cubicBezTo>
                                          <a:pt x="28" y="48"/>
                                          <a:pt x="28" y="48"/>
                                          <a:pt x="28" y="48"/>
                                        </a:cubicBezTo>
                                        <a:cubicBezTo>
                                          <a:pt x="31" y="46"/>
                                          <a:pt x="31" y="46"/>
                                          <a:pt x="31" y="46"/>
                                        </a:cubicBezTo>
                                        <a:cubicBezTo>
                                          <a:pt x="24" y="37"/>
                                          <a:pt x="8" y="13"/>
                                          <a:pt x="12" y="2"/>
                                        </a:cubicBezTo>
                                        <a:close/>
                                      </a:path>
                                    </a:pathLst>
                                  </a:custGeom>
                                  <a:solidFill>
                                    <a:srgbClr val="5B46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100"/>
                                <wps:cNvSpPr>
                                  <a:spLocks/>
                                </wps:cNvSpPr>
                                <wps:spPr bwMode="auto">
                                  <a:xfrm>
                                    <a:off x="11416" y="10944"/>
                                    <a:ext cx="107" cy="91"/>
                                  </a:xfrm>
                                  <a:custGeom>
                                    <a:avLst/>
                                    <a:gdLst>
                                      <a:gd name="T0" fmla="*/ 105 w 52"/>
                                      <a:gd name="T1" fmla="*/ 0 h 45"/>
                                      <a:gd name="T2" fmla="*/ 0 w 52"/>
                                      <a:gd name="T3" fmla="*/ 49 h 45"/>
                                      <a:gd name="T4" fmla="*/ 864 w 52"/>
                                      <a:gd name="T5" fmla="*/ 736 h 45"/>
                                      <a:gd name="T6" fmla="*/ 914 w 52"/>
                                      <a:gd name="T7" fmla="*/ 752 h 45"/>
                                      <a:gd name="T8" fmla="*/ 932 w 52"/>
                                      <a:gd name="T9" fmla="*/ 704 h 45"/>
                                      <a:gd name="T10" fmla="*/ 932 w 52"/>
                                      <a:gd name="T11" fmla="*/ 637 h 45"/>
                                      <a:gd name="T12" fmla="*/ 105 w 52"/>
                                      <a:gd name="T13" fmla="*/ 0 h 4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2" h="45">
                                        <a:moveTo>
                                          <a:pt x="6" y="0"/>
                                        </a:moveTo>
                                        <a:cubicBezTo>
                                          <a:pt x="0" y="3"/>
                                          <a:pt x="0" y="3"/>
                                          <a:pt x="0" y="3"/>
                                        </a:cubicBezTo>
                                        <a:cubicBezTo>
                                          <a:pt x="13" y="35"/>
                                          <a:pt x="39" y="42"/>
                                          <a:pt x="48" y="44"/>
                                        </a:cubicBezTo>
                                        <a:cubicBezTo>
                                          <a:pt x="50" y="45"/>
                                          <a:pt x="51" y="45"/>
                                          <a:pt x="51" y="45"/>
                                        </a:cubicBezTo>
                                        <a:cubicBezTo>
                                          <a:pt x="52" y="42"/>
                                          <a:pt x="52" y="42"/>
                                          <a:pt x="52" y="42"/>
                                        </a:cubicBezTo>
                                        <a:cubicBezTo>
                                          <a:pt x="52" y="38"/>
                                          <a:pt x="52" y="38"/>
                                          <a:pt x="52" y="38"/>
                                        </a:cubicBezTo>
                                        <a:cubicBezTo>
                                          <a:pt x="51" y="38"/>
                                          <a:pt x="20" y="34"/>
                                          <a:pt x="6" y="0"/>
                                        </a:cubicBezTo>
                                        <a:close/>
                                      </a:path>
                                    </a:pathLst>
                                  </a:custGeom>
                                  <a:solidFill>
                                    <a:srgbClr val="5B46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101"/>
                                <wps:cNvSpPr>
                                  <a:spLocks noEditPoints="1"/>
                                </wps:cNvSpPr>
                                <wps:spPr bwMode="auto">
                                  <a:xfrm>
                                    <a:off x="11880" y="9893"/>
                                    <a:ext cx="762" cy="652"/>
                                  </a:xfrm>
                                  <a:custGeom>
                                    <a:avLst/>
                                    <a:gdLst>
                                      <a:gd name="T0" fmla="*/ 6114 w 374"/>
                                      <a:gd name="T1" fmla="*/ 789 h 324"/>
                                      <a:gd name="T2" fmla="*/ 5550 w 374"/>
                                      <a:gd name="T3" fmla="*/ 243 h 324"/>
                                      <a:gd name="T4" fmla="*/ 4686 w 374"/>
                                      <a:gd name="T5" fmla="*/ 16 h 324"/>
                                      <a:gd name="T6" fmla="*/ 4417 w 374"/>
                                      <a:gd name="T7" fmla="*/ 0 h 324"/>
                                      <a:gd name="T8" fmla="*/ 4018 w 374"/>
                                      <a:gd name="T9" fmla="*/ 48 h 324"/>
                                      <a:gd name="T10" fmla="*/ 3930 w 374"/>
                                      <a:gd name="T11" fmla="*/ 80 h 324"/>
                                      <a:gd name="T12" fmla="*/ 2977 w 374"/>
                                      <a:gd name="T13" fmla="*/ 936 h 324"/>
                                      <a:gd name="T14" fmla="*/ 2740 w 374"/>
                                      <a:gd name="T15" fmla="*/ 1020 h 324"/>
                                      <a:gd name="T16" fmla="*/ 585 w 374"/>
                                      <a:gd name="T17" fmla="*/ 936 h 324"/>
                                      <a:gd name="T18" fmla="*/ 760 w 374"/>
                                      <a:gd name="T19" fmla="*/ 1036 h 324"/>
                                      <a:gd name="T20" fmla="*/ 1033 w 374"/>
                                      <a:gd name="T21" fmla="*/ 1215 h 324"/>
                                      <a:gd name="T22" fmla="*/ 1033 w 374"/>
                                      <a:gd name="T23" fmla="*/ 1232 h 324"/>
                                      <a:gd name="T24" fmla="*/ 829 w 374"/>
                                      <a:gd name="T25" fmla="*/ 1523 h 324"/>
                                      <a:gd name="T26" fmla="*/ 153 w 374"/>
                                      <a:gd name="T27" fmla="*/ 1507 h 324"/>
                                      <a:gd name="T28" fmla="*/ 16 w 374"/>
                                      <a:gd name="T29" fmla="*/ 1296 h 324"/>
                                      <a:gd name="T30" fmla="*/ 497 w 374"/>
                                      <a:gd name="T31" fmla="*/ 2296 h 324"/>
                                      <a:gd name="T32" fmla="*/ 532 w 374"/>
                                      <a:gd name="T33" fmla="*/ 2316 h 324"/>
                                      <a:gd name="T34" fmla="*/ 601 w 374"/>
                                      <a:gd name="T35" fmla="*/ 2348 h 324"/>
                                      <a:gd name="T36" fmla="*/ 776 w 374"/>
                                      <a:gd name="T37" fmla="*/ 2397 h 324"/>
                                      <a:gd name="T38" fmla="*/ 1033 w 374"/>
                                      <a:gd name="T39" fmla="*/ 2445 h 324"/>
                                      <a:gd name="T40" fmla="*/ 1396 w 374"/>
                                      <a:gd name="T41" fmla="*/ 2463 h 324"/>
                                      <a:gd name="T42" fmla="*/ 1876 w 374"/>
                                      <a:gd name="T43" fmla="*/ 2463 h 324"/>
                                      <a:gd name="T44" fmla="*/ 1876 w 374"/>
                                      <a:gd name="T45" fmla="*/ 2576 h 324"/>
                                      <a:gd name="T46" fmla="*/ 1565 w 374"/>
                                      <a:gd name="T47" fmla="*/ 2576 h 324"/>
                                      <a:gd name="T48" fmla="*/ 1208 w 374"/>
                                      <a:gd name="T49" fmla="*/ 2576 h 324"/>
                                      <a:gd name="T50" fmla="*/ 744 w 374"/>
                                      <a:gd name="T51" fmla="*/ 2495 h 324"/>
                                      <a:gd name="T52" fmla="*/ 585 w 374"/>
                                      <a:gd name="T53" fmla="*/ 2463 h 324"/>
                                      <a:gd name="T54" fmla="*/ 481 w 374"/>
                                      <a:gd name="T55" fmla="*/ 2397 h 324"/>
                                      <a:gd name="T56" fmla="*/ 3056 w 374"/>
                                      <a:gd name="T57" fmla="*/ 3757 h 324"/>
                                      <a:gd name="T58" fmla="*/ 3374 w 374"/>
                                      <a:gd name="T59" fmla="*/ 4180 h 324"/>
                                      <a:gd name="T60" fmla="*/ 3392 w 374"/>
                                      <a:gd name="T61" fmla="*/ 4196 h 324"/>
                                      <a:gd name="T62" fmla="*/ 5811 w 374"/>
                                      <a:gd name="T63" fmla="*/ 5053 h 324"/>
                                      <a:gd name="T64" fmla="*/ 5878 w 374"/>
                                      <a:gd name="T65" fmla="*/ 4824 h 324"/>
                                      <a:gd name="T66" fmla="*/ 5878 w 374"/>
                                      <a:gd name="T67" fmla="*/ 4824 h 324"/>
                                      <a:gd name="T68" fmla="*/ 6375 w 374"/>
                                      <a:gd name="T69" fmla="*/ 2365 h 324"/>
                                      <a:gd name="T70" fmla="*/ 6114 w 374"/>
                                      <a:gd name="T71" fmla="*/ 789 h 324"/>
                                      <a:gd name="T72" fmla="*/ 4533 w 374"/>
                                      <a:gd name="T73" fmla="*/ 1688 h 324"/>
                                      <a:gd name="T74" fmla="*/ 4802 w 374"/>
                                      <a:gd name="T75" fmla="*/ 1441 h 324"/>
                                      <a:gd name="T76" fmla="*/ 5081 w 374"/>
                                      <a:gd name="T77" fmla="*/ 1688 h 324"/>
                                      <a:gd name="T78" fmla="*/ 4802 w 374"/>
                                      <a:gd name="T79" fmla="*/ 1916 h 324"/>
                                      <a:gd name="T80" fmla="*/ 4533 w 374"/>
                                      <a:gd name="T81" fmla="*/ 1688 h 324"/>
                                      <a:gd name="T82" fmla="*/ 3466 w 374"/>
                                      <a:gd name="T83" fmla="*/ 789 h 324"/>
                                      <a:gd name="T84" fmla="*/ 3720 w 374"/>
                                      <a:gd name="T85" fmla="*/ 1020 h 324"/>
                                      <a:gd name="T86" fmla="*/ 3466 w 374"/>
                                      <a:gd name="T87" fmla="*/ 1264 h 324"/>
                                      <a:gd name="T88" fmla="*/ 3189 w 374"/>
                                      <a:gd name="T89" fmla="*/ 1020 h 324"/>
                                      <a:gd name="T90" fmla="*/ 3466 w 374"/>
                                      <a:gd name="T91" fmla="*/ 789 h 324"/>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374" h="324">
                                        <a:moveTo>
                                          <a:pt x="355" y="48"/>
                                        </a:moveTo>
                                        <a:cubicBezTo>
                                          <a:pt x="346" y="33"/>
                                          <a:pt x="335" y="23"/>
                                          <a:pt x="322" y="15"/>
                                        </a:cubicBezTo>
                                        <a:cubicBezTo>
                                          <a:pt x="306" y="6"/>
                                          <a:pt x="288" y="2"/>
                                          <a:pt x="272" y="1"/>
                                        </a:cubicBezTo>
                                        <a:cubicBezTo>
                                          <a:pt x="266" y="0"/>
                                          <a:pt x="261" y="0"/>
                                          <a:pt x="256" y="0"/>
                                        </a:cubicBezTo>
                                        <a:cubicBezTo>
                                          <a:pt x="247" y="0"/>
                                          <a:pt x="239" y="1"/>
                                          <a:pt x="233" y="3"/>
                                        </a:cubicBezTo>
                                        <a:cubicBezTo>
                                          <a:pt x="231" y="4"/>
                                          <a:pt x="229" y="5"/>
                                          <a:pt x="228" y="5"/>
                                        </a:cubicBezTo>
                                        <a:cubicBezTo>
                                          <a:pt x="202" y="16"/>
                                          <a:pt x="197" y="42"/>
                                          <a:pt x="173" y="57"/>
                                        </a:cubicBezTo>
                                        <a:cubicBezTo>
                                          <a:pt x="169" y="59"/>
                                          <a:pt x="164" y="61"/>
                                          <a:pt x="159" y="62"/>
                                        </a:cubicBezTo>
                                        <a:cubicBezTo>
                                          <a:pt x="126" y="71"/>
                                          <a:pt x="73" y="54"/>
                                          <a:pt x="34" y="57"/>
                                        </a:cubicBezTo>
                                        <a:cubicBezTo>
                                          <a:pt x="37" y="59"/>
                                          <a:pt x="41" y="61"/>
                                          <a:pt x="44" y="63"/>
                                        </a:cubicBezTo>
                                        <a:cubicBezTo>
                                          <a:pt x="49" y="65"/>
                                          <a:pt x="58" y="68"/>
                                          <a:pt x="60" y="74"/>
                                        </a:cubicBezTo>
                                        <a:cubicBezTo>
                                          <a:pt x="60" y="74"/>
                                          <a:pt x="60" y="74"/>
                                          <a:pt x="60" y="75"/>
                                        </a:cubicBezTo>
                                        <a:cubicBezTo>
                                          <a:pt x="61" y="82"/>
                                          <a:pt x="54" y="90"/>
                                          <a:pt x="48" y="93"/>
                                        </a:cubicBezTo>
                                        <a:cubicBezTo>
                                          <a:pt x="36" y="99"/>
                                          <a:pt x="20" y="102"/>
                                          <a:pt x="9" y="92"/>
                                        </a:cubicBezTo>
                                        <a:cubicBezTo>
                                          <a:pt x="6" y="88"/>
                                          <a:pt x="3" y="84"/>
                                          <a:pt x="1" y="79"/>
                                        </a:cubicBezTo>
                                        <a:cubicBezTo>
                                          <a:pt x="0" y="95"/>
                                          <a:pt x="12" y="117"/>
                                          <a:pt x="29" y="140"/>
                                        </a:cubicBezTo>
                                        <a:cubicBezTo>
                                          <a:pt x="30" y="140"/>
                                          <a:pt x="30" y="140"/>
                                          <a:pt x="31" y="141"/>
                                        </a:cubicBezTo>
                                        <a:cubicBezTo>
                                          <a:pt x="32" y="141"/>
                                          <a:pt x="34" y="142"/>
                                          <a:pt x="35" y="143"/>
                                        </a:cubicBezTo>
                                        <a:cubicBezTo>
                                          <a:pt x="38" y="144"/>
                                          <a:pt x="42" y="145"/>
                                          <a:pt x="45" y="146"/>
                                        </a:cubicBezTo>
                                        <a:cubicBezTo>
                                          <a:pt x="50" y="147"/>
                                          <a:pt x="55" y="148"/>
                                          <a:pt x="60" y="149"/>
                                        </a:cubicBezTo>
                                        <a:cubicBezTo>
                                          <a:pt x="67" y="150"/>
                                          <a:pt x="74" y="150"/>
                                          <a:pt x="81" y="150"/>
                                        </a:cubicBezTo>
                                        <a:cubicBezTo>
                                          <a:pt x="91" y="150"/>
                                          <a:pt x="100" y="150"/>
                                          <a:pt x="109" y="150"/>
                                        </a:cubicBezTo>
                                        <a:cubicBezTo>
                                          <a:pt x="109" y="157"/>
                                          <a:pt x="109" y="157"/>
                                          <a:pt x="109" y="157"/>
                                        </a:cubicBezTo>
                                        <a:cubicBezTo>
                                          <a:pt x="103" y="157"/>
                                          <a:pt x="97" y="157"/>
                                          <a:pt x="91" y="157"/>
                                        </a:cubicBezTo>
                                        <a:cubicBezTo>
                                          <a:pt x="84" y="157"/>
                                          <a:pt x="77" y="157"/>
                                          <a:pt x="70" y="157"/>
                                        </a:cubicBezTo>
                                        <a:cubicBezTo>
                                          <a:pt x="61" y="156"/>
                                          <a:pt x="52" y="154"/>
                                          <a:pt x="43" y="152"/>
                                        </a:cubicBezTo>
                                        <a:cubicBezTo>
                                          <a:pt x="40" y="152"/>
                                          <a:pt x="37" y="151"/>
                                          <a:pt x="34" y="150"/>
                                        </a:cubicBezTo>
                                        <a:cubicBezTo>
                                          <a:pt x="32" y="149"/>
                                          <a:pt x="30" y="148"/>
                                          <a:pt x="28" y="146"/>
                                        </a:cubicBezTo>
                                        <a:cubicBezTo>
                                          <a:pt x="27" y="221"/>
                                          <a:pt x="127" y="198"/>
                                          <a:pt x="177" y="229"/>
                                        </a:cubicBezTo>
                                        <a:cubicBezTo>
                                          <a:pt x="192" y="237"/>
                                          <a:pt x="197" y="247"/>
                                          <a:pt x="196" y="255"/>
                                        </a:cubicBezTo>
                                        <a:cubicBezTo>
                                          <a:pt x="196" y="256"/>
                                          <a:pt x="197" y="256"/>
                                          <a:pt x="197" y="256"/>
                                        </a:cubicBezTo>
                                        <a:cubicBezTo>
                                          <a:pt x="203" y="264"/>
                                          <a:pt x="240" y="324"/>
                                          <a:pt x="337" y="308"/>
                                        </a:cubicBezTo>
                                        <a:cubicBezTo>
                                          <a:pt x="337" y="308"/>
                                          <a:pt x="340" y="298"/>
                                          <a:pt x="341" y="294"/>
                                        </a:cubicBezTo>
                                        <a:cubicBezTo>
                                          <a:pt x="341" y="294"/>
                                          <a:pt x="341" y="294"/>
                                          <a:pt x="341" y="294"/>
                                        </a:cubicBezTo>
                                        <a:cubicBezTo>
                                          <a:pt x="357" y="240"/>
                                          <a:pt x="362" y="222"/>
                                          <a:pt x="370" y="144"/>
                                        </a:cubicBezTo>
                                        <a:cubicBezTo>
                                          <a:pt x="374" y="100"/>
                                          <a:pt x="368" y="69"/>
                                          <a:pt x="355" y="48"/>
                                        </a:cubicBezTo>
                                        <a:close/>
                                        <a:moveTo>
                                          <a:pt x="263" y="103"/>
                                        </a:moveTo>
                                        <a:cubicBezTo>
                                          <a:pt x="263" y="95"/>
                                          <a:pt x="270" y="88"/>
                                          <a:pt x="279" y="88"/>
                                        </a:cubicBezTo>
                                        <a:cubicBezTo>
                                          <a:pt x="288" y="88"/>
                                          <a:pt x="295" y="95"/>
                                          <a:pt x="295" y="103"/>
                                        </a:cubicBezTo>
                                        <a:cubicBezTo>
                                          <a:pt x="295" y="111"/>
                                          <a:pt x="288" y="117"/>
                                          <a:pt x="279" y="117"/>
                                        </a:cubicBezTo>
                                        <a:cubicBezTo>
                                          <a:pt x="270" y="117"/>
                                          <a:pt x="263" y="111"/>
                                          <a:pt x="263" y="103"/>
                                        </a:cubicBezTo>
                                        <a:close/>
                                        <a:moveTo>
                                          <a:pt x="201" y="48"/>
                                        </a:moveTo>
                                        <a:cubicBezTo>
                                          <a:pt x="209" y="48"/>
                                          <a:pt x="216" y="54"/>
                                          <a:pt x="216" y="62"/>
                                        </a:cubicBezTo>
                                        <a:cubicBezTo>
                                          <a:pt x="216" y="70"/>
                                          <a:pt x="209" y="77"/>
                                          <a:pt x="201" y="77"/>
                                        </a:cubicBezTo>
                                        <a:cubicBezTo>
                                          <a:pt x="192" y="77"/>
                                          <a:pt x="185" y="70"/>
                                          <a:pt x="185" y="62"/>
                                        </a:cubicBezTo>
                                        <a:cubicBezTo>
                                          <a:pt x="185" y="54"/>
                                          <a:pt x="192" y="48"/>
                                          <a:pt x="201" y="48"/>
                                        </a:cubicBezTo>
                                        <a:close/>
                                      </a:path>
                                    </a:pathLst>
                                  </a:custGeom>
                                  <a:solidFill>
                                    <a:srgbClr val="7E613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Oval 106"/>
                                <wps:cNvSpPr>
                                  <a:spLocks noChangeArrowheads="1"/>
                                </wps:cNvSpPr>
                                <wps:spPr bwMode="auto">
                                  <a:xfrm>
                                    <a:off x="12257" y="9989"/>
                                    <a:ext cx="63" cy="59"/>
                                  </a:xfrm>
                                  <a:prstGeom prst="ellipse">
                                    <a:avLst/>
                                  </a:prstGeom>
                                  <a:solidFill>
                                    <a:srgbClr val="2A1A1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103"/>
                                <wps:cNvSpPr>
                                  <a:spLocks/>
                                </wps:cNvSpPr>
                                <wps:spPr bwMode="auto">
                                  <a:xfrm>
                                    <a:off x="11935" y="10175"/>
                                    <a:ext cx="167" cy="34"/>
                                  </a:xfrm>
                                  <a:custGeom>
                                    <a:avLst/>
                                    <a:gdLst>
                                      <a:gd name="T0" fmla="*/ 120 w 82"/>
                                      <a:gd name="T1" fmla="*/ 160 h 17"/>
                                      <a:gd name="T2" fmla="*/ 277 w 82"/>
                                      <a:gd name="T3" fmla="*/ 192 h 17"/>
                                      <a:gd name="T4" fmla="*/ 743 w 82"/>
                                      <a:gd name="T5" fmla="*/ 272 h 17"/>
                                      <a:gd name="T6" fmla="*/ 1100 w 82"/>
                                      <a:gd name="T7" fmla="*/ 272 h 17"/>
                                      <a:gd name="T8" fmla="*/ 1409 w 82"/>
                                      <a:gd name="T9" fmla="*/ 272 h 17"/>
                                      <a:gd name="T10" fmla="*/ 1409 w 82"/>
                                      <a:gd name="T11" fmla="*/ 160 h 17"/>
                                      <a:gd name="T12" fmla="*/ 929 w 82"/>
                                      <a:gd name="T13" fmla="*/ 160 h 17"/>
                                      <a:gd name="T14" fmla="*/ 564 w 82"/>
                                      <a:gd name="T15" fmla="*/ 144 h 17"/>
                                      <a:gd name="T16" fmla="*/ 312 w 82"/>
                                      <a:gd name="T17" fmla="*/ 96 h 17"/>
                                      <a:gd name="T18" fmla="*/ 136 w 82"/>
                                      <a:gd name="T19" fmla="*/ 48 h 17"/>
                                      <a:gd name="T20" fmla="*/ 67 w 82"/>
                                      <a:gd name="T21" fmla="*/ 16 h 17"/>
                                      <a:gd name="T22" fmla="*/ 33 w 82"/>
                                      <a:gd name="T23" fmla="*/ 0 h 17"/>
                                      <a:gd name="T24" fmla="*/ 16 w 82"/>
                                      <a:gd name="T25" fmla="*/ 0 h 17"/>
                                      <a:gd name="T26" fmla="*/ 0 w 82"/>
                                      <a:gd name="T27" fmla="*/ 48 h 17"/>
                                      <a:gd name="T28" fmla="*/ 16 w 82"/>
                                      <a:gd name="T29" fmla="*/ 96 h 17"/>
                                      <a:gd name="T30" fmla="*/ 120 w 82"/>
                                      <a:gd name="T31" fmla="*/ 160 h 17"/>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82" h="17">
                                        <a:moveTo>
                                          <a:pt x="7" y="10"/>
                                        </a:moveTo>
                                        <a:cubicBezTo>
                                          <a:pt x="10" y="11"/>
                                          <a:pt x="13" y="12"/>
                                          <a:pt x="16" y="12"/>
                                        </a:cubicBezTo>
                                        <a:cubicBezTo>
                                          <a:pt x="25" y="14"/>
                                          <a:pt x="34" y="16"/>
                                          <a:pt x="43" y="17"/>
                                        </a:cubicBezTo>
                                        <a:cubicBezTo>
                                          <a:pt x="50" y="17"/>
                                          <a:pt x="57" y="17"/>
                                          <a:pt x="64" y="17"/>
                                        </a:cubicBezTo>
                                        <a:cubicBezTo>
                                          <a:pt x="70" y="17"/>
                                          <a:pt x="76" y="17"/>
                                          <a:pt x="82" y="17"/>
                                        </a:cubicBezTo>
                                        <a:cubicBezTo>
                                          <a:pt x="82" y="10"/>
                                          <a:pt x="82" y="10"/>
                                          <a:pt x="82" y="10"/>
                                        </a:cubicBezTo>
                                        <a:cubicBezTo>
                                          <a:pt x="73" y="10"/>
                                          <a:pt x="64" y="10"/>
                                          <a:pt x="54" y="10"/>
                                        </a:cubicBezTo>
                                        <a:cubicBezTo>
                                          <a:pt x="47" y="10"/>
                                          <a:pt x="40" y="10"/>
                                          <a:pt x="33" y="9"/>
                                        </a:cubicBezTo>
                                        <a:cubicBezTo>
                                          <a:pt x="28" y="8"/>
                                          <a:pt x="23" y="7"/>
                                          <a:pt x="18" y="6"/>
                                        </a:cubicBezTo>
                                        <a:cubicBezTo>
                                          <a:pt x="15" y="5"/>
                                          <a:pt x="11" y="4"/>
                                          <a:pt x="8" y="3"/>
                                        </a:cubicBezTo>
                                        <a:cubicBezTo>
                                          <a:pt x="7" y="2"/>
                                          <a:pt x="5" y="1"/>
                                          <a:pt x="4" y="1"/>
                                        </a:cubicBezTo>
                                        <a:cubicBezTo>
                                          <a:pt x="3" y="0"/>
                                          <a:pt x="3" y="0"/>
                                          <a:pt x="2" y="0"/>
                                        </a:cubicBezTo>
                                        <a:cubicBezTo>
                                          <a:pt x="1" y="0"/>
                                          <a:pt x="1" y="0"/>
                                          <a:pt x="1" y="0"/>
                                        </a:cubicBezTo>
                                        <a:cubicBezTo>
                                          <a:pt x="0" y="1"/>
                                          <a:pt x="0" y="2"/>
                                          <a:pt x="0" y="3"/>
                                        </a:cubicBezTo>
                                        <a:cubicBezTo>
                                          <a:pt x="0" y="5"/>
                                          <a:pt x="1" y="6"/>
                                          <a:pt x="1" y="6"/>
                                        </a:cubicBezTo>
                                        <a:cubicBezTo>
                                          <a:pt x="3" y="8"/>
                                          <a:pt x="5" y="9"/>
                                          <a:pt x="7" y="10"/>
                                        </a:cubicBezTo>
                                        <a:close/>
                                      </a:path>
                                    </a:pathLst>
                                  </a:custGeom>
                                  <a:solidFill>
                                    <a:srgbClr val="2A1A1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104"/>
                                <wps:cNvSpPr>
                                  <a:spLocks/>
                                </wps:cNvSpPr>
                                <wps:spPr bwMode="auto">
                                  <a:xfrm>
                                    <a:off x="12222" y="10394"/>
                                    <a:ext cx="390" cy="179"/>
                                  </a:xfrm>
                                  <a:custGeom>
                                    <a:avLst/>
                                    <a:gdLst>
                                      <a:gd name="T0" fmla="*/ 2934 w 191"/>
                                      <a:gd name="T1" fmla="*/ 967 h 89"/>
                                      <a:gd name="T2" fmla="*/ 500 w 191"/>
                                      <a:gd name="T3" fmla="*/ 113 h 89"/>
                                      <a:gd name="T4" fmla="*/ 484 w 191"/>
                                      <a:gd name="T5" fmla="*/ 97 h 89"/>
                                      <a:gd name="T6" fmla="*/ 155 w 191"/>
                                      <a:gd name="T7" fmla="*/ 440 h 89"/>
                                      <a:gd name="T8" fmla="*/ 188 w 191"/>
                                      <a:gd name="T9" fmla="*/ 489 h 89"/>
                                      <a:gd name="T10" fmla="*/ 2418 w 191"/>
                                      <a:gd name="T11" fmla="*/ 1456 h 89"/>
                                      <a:gd name="T12" fmla="*/ 2801 w 191"/>
                                      <a:gd name="T13" fmla="*/ 1440 h 89"/>
                                      <a:gd name="T14" fmla="*/ 3006 w 191"/>
                                      <a:gd name="T15" fmla="*/ 1424 h 89"/>
                                      <a:gd name="T16" fmla="*/ 3006 w 191"/>
                                      <a:gd name="T17" fmla="*/ 740 h 89"/>
                                      <a:gd name="T18" fmla="*/ 3006 w 191"/>
                                      <a:gd name="T19" fmla="*/ 740 h 89"/>
                                      <a:gd name="T20" fmla="*/ 2934 w 191"/>
                                      <a:gd name="T21" fmla="*/ 967 h 89"/>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91" h="89">
                                        <a:moveTo>
                                          <a:pt x="169" y="59"/>
                                        </a:moveTo>
                                        <a:cubicBezTo>
                                          <a:pt x="72" y="75"/>
                                          <a:pt x="35" y="15"/>
                                          <a:pt x="29" y="7"/>
                                        </a:cubicBezTo>
                                        <a:cubicBezTo>
                                          <a:pt x="29" y="7"/>
                                          <a:pt x="28" y="7"/>
                                          <a:pt x="28" y="6"/>
                                        </a:cubicBezTo>
                                        <a:cubicBezTo>
                                          <a:pt x="21" y="0"/>
                                          <a:pt x="0" y="15"/>
                                          <a:pt x="9" y="27"/>
                                        </a:cubicBezTo>
                                        <a:cubicBezTo>
                                          <a:pt x="10" y="28"/>
                                          <a:pt x="10" y="29"/>
                                          <a:pt x="11" y="30"/>
                                        </a:cubicBezTo>
                                        <a:cubicBezTo>
                                          <a:pt x="23" y="46"/>
                                          <a:pt x="55" y="89"/>
                                          <a:pt x="139" y="89"/>
                                        </a:cubicBezTo>
                                        <a:cubicBezTo>
                                          <a:pt x="147" y="89"/>
                                          <a:pt x="152" y="89"/>
                                          <a:pt x="161" y="88"/>
                                        </a:cubicBezTo>
                                        <a:cubicBezTo>
                                          <a:pt x="165" y="88"/>
                                          <a:pt x="169" y="87"/>
                                          <a:pt x="173" y="87"/>
                                        </a:cubicBezTo>
                                        <a:cubicBezTo>
                                          <a:pt x="191" y="84"/>
                                          <a:pt x="184" y="42"/>
                                          <a:pt x="173" y="45"/>
                                        </a:cubicBezTo>
                                        <a:cubicBezTo>
                                          <a:pt x="173" y="45"/>
                                          <a:pt x="173" y="45"/>
                                          <a:pt x="173" y="45"/>
                                        </a:cubicBezTo>
                                        <a:cubicBezTo>
                                          <a:pt x="172" y="49"/>
                                          <a:pt x="169" y="59"/>
                                          <a:pt x="169" y="59"/>
                                        </a:cubicBezTo>
                                        <a:close/>
                                      </a:path>
                                    </a:pathLst>
                                  </a:custGeom>
                                  <a:solidFill>
                                    <a:srgbClr val="65968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Oval 109"/>
                                <wps:cNvSpPr>
                                  <a:spLocks noChangeArrowheads="1"/>
                                </wps:cNvSpPr>
                                <wps:spPr bwMode="auto">
                                  <a:xfrm>
                                    <a:off x="12412" y="10066"/>
                                    <a:ext cx="73" cy="66"/>
                                  </a:xfrm>
                                  <a:prstGeom prst="ellipse">
                                    <a:avLst/>
                                  </a:prstGeom>
                                  <a:solidFill>
                                    <a:srgbClr val="2A1A1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106"/>
                                <wps:cNvSpPr>
                                  <a:spLocks/>
                                </wps:cNvSpPr>
                                <wps:spPr bwMode="auto">
                                  <a:xfrm>
                                    <a:off x="11663" y="10255"/>
                                    <a:ext cx="606" cy="512"/>
                                  </a:xfrm>
                                  <a:custGeom>
                                    <a:avLst/>
                                    <a:gdLst>
                                      <a:gd name="T0" fmla="*/ 4281 w 297"/>
                                      <a:gd name="T1" fmla="*/ 2292 h 254"/>
                                      <a:gd name="T2" fmla="*/ 4509 w 297"/>
                                      <a:gd name="T3" fmla="*/ 1816 h 254"/>
                                      <a:gd name="T4" fmla="*/ 4597 w 297"/>
                                      <a:gd name="T5" fmla="*/ 1719 h 254"/>
                                      <a:gd name="T6" fmla="*/ 3281 w 297"/>
                                      <a:gd name="T7" fmla="*/ 0 h 254"/>
                                      <a:gd name="T8" fmla="*/ 2981 w 297"/>
                                      <a:gd name="T9" fmla="*/ 1187 h 254"/>
                                      <a:gd name="T10" fmla="*/ 1369 w 297"/>
                                      <a:gd name="T11" fmla="*/ 2032 h 254"/>
                                      <a:gd name="T12" fmla="*/ 0 w 297"/>
                                      <a:gd name="T13" fmla="*/ 1500 h 254"/>
                                      <a:gd name="T14" fmla="*/ 2253 w 297"/>
                                      <a:gd name="T15" fmla="*/ 4193 h 254"/>
                                      <a:gd name="T16" fmla="*/ 5146 w 297"/>
                                      <a:gd name="T17" fmla="*/ 2957 h 254"/>
                                      <a:gd name="T18" fmla="*/ 5013 w 297"/>
                                      <a:gd name="T19" fmla="*/ 2975 h 254"/>
                                      <a:gd name="T20" fmla="*/ 4281 w 297"/>
                                      <a:gd name="T21" fmla="*/ 2292 h 254"/>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97" h="254">
                                        <a:moveTo>
                                          <a:pt x="247" y="139"/>
                                        </a:moveTo>
                                        <a:cubicBezTo>
                                          <a:pt x="247" y="128"/>
                                          <a:pt x="252" y="117"/>
                                          <a:pt x="260" y="110"/>
                                        </a:cubicBezTo>
                                        <a:cubicBezTo>
                                          <a:pt x="262" y="108"/>
                                          <a:pt x="263" y="106"/>
                                          <a:pt x="265" y="104"/>
                                        </a:cubicBezTo>
                                        <a:cubicBezTo>
                                          <a:pt x="235" y="76"/>
                                          <a:pt x="204" y="40"/>
                                          <a:pt x="189" y="0"/>
                                        </a:cubicBezTo>
                                        <a:cubicBezTo>
                                          <a:pt x="168" y="4"/>
                                          <a:pt x="186" y="64"/>
                                          <a:pt x="172" y="72"/>
                                        </a:cubicBezTo>
                                        <a:cubicBezTo>
                                          <a:pt x="130" y="80"/>
                                          <a:pt x="79" y="123"/>
                                          <a:pt x="79" y="123"/>
                                        </a:cubicBezTo>
                                        <a:cubicBezTo>
                                          <a:pt x="79" y="123"/>
                                          <a:pt x="34" y="120"/>
                                          <a:pt x="0" y="91"/>
                                        </a:cubicBezTo>
                                        <a:cubicBezTo>
                                          <a:pt x="6" y="194"/>
                                          <a:pt x="125" y="253"/>
                                          <a:pt x="130" y="254"/>
                                        </a:cubicBezTo>
                                        <a:cubicBezTo>
                                          <a:pt x="133" y="254"/>
                                          <a:pt x="237" y="207"/>
                                          <a:pt x="297" y="179"/>
                                        </a:cubicBezTo>
                                        <a:cubicBezTo>
                                          <a:pt x="294" y="180"/>
                                          <a:pt x="292" y="180"/>
                                          <a:pt x="289" y="180"/>
                                        </a:cubicBezTo>
                                        <a:cubicBezTo>
                                          <a:pt x="266" y="180"/>
                                          <a:pt x="247" y="162"/>
                                          <a:pt x="247" y="139"/>
                                        </a:cubicBezTo>
                                        <a:close/>
                                      </a:path>
                                    </a:pathLst>
                                  </a:custGeom>
                                  <a:solidFill>
                                    <a:srgbClr val="D3C5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107"/>
                                <wps:cNvSpPr>
                                  <a:spLocks/>
                                </wps:cNvSpPr>
                                <wps:spPr bwMode="auto">
                                  <a:xfrm>
                                    <a:off x="12308" y="10565"/>
                                    <a:ext cx="47" cy="33"/>
                                  </a:xfrm>
                                  <a:custGeom>
                                    <a:avLst/>
                                    <a:gdLst>
                                      <a:gd name="T0" fmla="*/ 213 w 23"/>
                                      <a:gd name="T1" fmla="*/ 0 h 16"/>
                                      <a:gd name="T2" fmla="*/ 0 w 23"/>
                                      <a:gd name="T3" fmla="*/ 289 h 16"/>
                                      <a:gd name="T4" fmla="*/ 401 w 23"/>
                                      <a:gd name="T5" fmla="*/ 107 h 16"/>
                                      <a:gd name="T6" fmla="*/ 213 w 23"/>
                                      <a:gd name="T7" fmla="*/ 0 h 1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3" h="16">
                                        <a:moveTo>
                                          <a:pt x="12" y="0"/>
                                        </a:moveTo>
                                        <a:cubicBezTo>
                                          <a:pt x="10" y="6"/>
                                          <a:pt x="6" y="12"/>
                                          <a:pt x="0" y="16"/>
                                        </a:cubicBezTo>
                                        <a:cubicBezTo>
                                          <a:pt x="14" y="10"/>
                                          <a:pt x="23" y="6"/>
                                          <a:pt x="23" y="6"/>
                                        </a:cubicBezTo>
                                        <a:cubicBezTo>
                                          <a:pt x="23" y="6"/>
                                          <a:pt x="19" y="4"/>
                                          <a:pt x="12" y="0"/>
                                        </a:cubicBezTo>
                                        <a:close/>
                                      </a:path>
                                    </a:pathLst>
                                  </a:custGeom>
                                  <a:solidFill>
                                    <a:srgbClr val="D3C5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108"/>
                                <wps:cNvSpPr>
                                  <a:spLocks/>
                                </wps:cNvSpPr>
                                <wps:spPr bwMode="auto">
                                  <a:xfrm>
                                    <a:off x="12269" y="10598"/>
                                    <a:ext cx="39" cy="18"/>
                                  </a:xfrm>
                                  <a:custGeom>
                                    <a:avLst/>
                                    <a:gdLst>
                                      <a:gd name="T0" fmla="*/ 337 w 19"/>
                                      <a:gd name="T1" fmla="*/ 0 h 9"/>
                                      <a:gd name="T2" fmla="*/ 0 w 19"/>
                                      <a:gd name="T3" fmla="*/ 144 h 9"/>
                                      <a:gd name="T4" fmla="*/ 337 w 19"/>
                                      <a:gd name="T5" fmla="*/ 0 h 9"/>
                                      <a:gd name="T6" fmla="*/ 0 60000 65536"/>
                                      <a:gd name="T7" fmla="*/ 0 60000 65536"/>
                                      <a:gd name="T8" fmla="*/ 0 60000 65536"/>
                                    </a:gdLst>
                                    <a:ahLst/>
                                    <a:cxnLst>
                                      <a:cxn ang="T6">
                                        <a:pos x="T0" y="T1"/>
                                      </a:cxn>
                                      <a:cxn ang="T7">
                                        <a:pos x="T2" y="T3"/>
                                      </a:cxn>
                                      <a:cxn ang="T8">
                                        <a:pos x="T4" y="T5"/>
                                      </a:cxn>
                                    </a:cxnLst>
                                    <a:rect l="0" t="0" r="r" b="b"/>
                                    <a:pathLst>
                                      <a:path w="19" h="9">
                                        <a:moveTo>
                                          <a:pt x="19" y="0"/>
                                        </a:moveTo>
                                        <a:cubicBezTo>
                                          <a:pt x="14" y="3"/>
                                          <a:pt x="7" y="6"/>
                                          <a:pt x="0" y="9"/>
                                        </a:cubicBezTo>
                                        <a:cubicBezTo>
                                          <a:pt x="7" y="8"/>
                                          <a:pt x="14" y="5"/>
                                          <a:pt x="19" y="0"/>
                                        </a:cubicBezTo>
                                        <a:close/>
                                      </a:path>
                                    </a:pathLst>
                                  </a:custGeom>
                                  <a:solidFill>
                                    <a:srgbClr val="D3C5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09"/>
                                <wps:cNvSpPr>
                                  <a:spLocks/>
                                </wps:cNvSpPr>
                                <wps:spPr bwMode="auto">
                                  <a:xfrm>
                                    <a:off x="12167" y="10477"/>
                                    <a:ext cx="165" cy="141"/>
                                  </a:xfrm>
                                  <a:custGeom>
                                    <a:avLst/>
                                    <a:gdLst>
                                      <a:gd name="T0" fmla="*/ 1393 w 81"/>
                                      <a:gd name="T1" fmla="*/ 727 h 70"/>
                                      <a:gd name="T2" fmla="*/ 1173 w 81"/>
                                      <a:gd name="T3" fmla="*/ 580 h 70"/>
                                      <a:gd name="T4" fmla="*/ 136 w 81"/>
                                      <a:gd name="T5" fmla="*/ 491 h 70"/>
                                      <a:gd name="T6" fmla="*/ 120 w 81"/>
                                      <a:gd name="T7" fmla="*/ 344 h 70"/>
                                      <a:gd name="T8" fmla="*/ 220 w 81"/>
                                      <a:gd name="T9" fmla="*/ 0 h 70"/>
                                      <a:gd name="T10" fmla="*/ 0 w 81"/>
                                      <a:gd name="T11" fmla="*/ 475 h 70"/>
                                      <a:gd name="T12" fmla="*/ 725 w 81"/>
                                      <a:gd name="T13" fmla="*/ 1152 h 70"/>
                                      <a:gd name="T14" fmla="*/ 864 w 81"/>
                                      <a:gd name="T15" fmla="*/ 1136 h 70"/>
                                      <a:gd name="T16" fmla="*/ 1192 w 81"/>
                                      <a:gd name="T17" fmla="*/ 989 h 70"/>
                                      <a:gd name="T18" fmla="*/ 1393 w 81"/>
                                      <a:gd name="T19" fmla="*/ 727 h 70"/>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1" h="70">
                                        <a:moveTo>
                                          <a:pt x="81" y="44"/>
                                        </a:moveTo>
                                        <a:cubicBezTo>
                                          <a:pt x="78" y="41"/>
                                          <a:pt x="73" y="38"/>
                                          <a:pt x="68" y="35"/>
                                        </a:cubicBezTo>
                                        <a:cubicBezTo>
                                          <a:pt x="50" y="31"/>
                                          <a:pt x="30" y="29"/>
                                          <a:pt x="8" y="30"/>
                                        </a:cubicBezTo>
                                        <a:cubicBezTo>
                                          <a:pt x="8" y="27"/>
                                          <a:pt x="7" y="24"/>
                                          <a:pt x="7" y="21"/>
                                        </a:cubicBezTo>
                                        <a:cubicBezTo>
                                          <a:pt x="7" y="13"/>
                                          <a:pt x="10" y="6"/>
                                          <a:pt x="13" y="0"/>
                                        </a:cubicBezTo>
                                        <a:cubicBezTo>
                                          <a:pt x="5" y="7"/>
                                          <a:pt x="0" y="18"/>
                                          <a:pt x="0" y="29"/>
                                        </a:cubicBezTo>
                                        <a:cubicBezTo>
                                          <a:pt x="0" y="52"/>
                                          <a:pt x="19" y="70"/>
                                          <a:pt x="42" y="70"/>
                                        </a:cubicBezTo>
                                        <a:cubicBezTo>
                                          <a:pt x="45" y="70"/>
                                          <a:pt x="47" y="70"/>
                                          <a:pt x="50" y="69"/>
                                        </a:cubicBezTo>
                                        <a:cubicBezTo>
                                          <a:pt x="57" y="66"/>
                                          <a:pt x="64" y="63"/>
                                          <a:pt x="69" y="60"/>
                                        </a:cubicBezTo>
                                        <a:cubicBezTo>
                                          <a:pt x="75" y="56"/>
                                          <a:pt x="79" y="50"/>
                                          <a:pt x="81" y="44"/>
                                        </a:cubicBezTo>
                                        <a:close/>
                                      </a:path>
                                    </a:pathLst>
                                  </a:custGeom>
                                  <a:solidFill>
                                    <a:srgbClr val="D3C5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110"/>
                                <wps:cNvSpPr>
                                  <a:spLocks/>
                                </wps:cNvSpPr>
                                <wps:spPr bwMode="auto">
                                  <a:xfrm>
                                    <a:off x="12194" y="10465"/>
                                    <a:ext cx="14" cy="12"/>
                                  </a:xfrm>
                                  <a:custGeom>
                                    <a:avLst/>
                                    <a:gdLst>
                                      <a:gd name="T0" fmla="*/ 112 w 7"/>
                                      <a:gd name="T1" fmla="*/ 16 h 6"/>
                                      <a:gd name="T2" fmla="*/ 80 w 7"/>
                                      <a:gd name="T3" fmla="*/ 0 h 6"/>
                                      <a:gd name="T4" fmla="*/ 0 w 7"/>
                                      <a:gd name="T5" fmla="*/ 96 h 6"/>
                                      <a:gd name="T6" fmla="*/ 112 w 7"/>
                                      <a:gd name="T7" fmla="*/ 16 h 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 h="6">
                                        <a:moveTo>
                                          <a:pt x="7" y="1"/>
                                        </a:moveTo>
                                        <a:cubicBezTo>
                                          <a:pt x="6" y="1"/>
                                          <a:pt x="6" y="0"/>
                                          <a:pt x="5" y="0"/>
                                        </a:cubicBezTo>
                                        <a:cubicBezTo>
                                          <a:pt x="3" y="2"/>
                                          <a:pt x="2" y="4"/>
                                          <a:pt x="0" y="6"/>
                                        </a:cubicBezTo>
                                        <a:cubicBezTo>
                                          <a:pt x="2" y="4"/>
                                          <a:pt x="4" y="3"/>
                                          <a:pt x="7" y="1"/>
                                        </a:cubicBezTo>
                                        <a:close/>
                                      </a:path>
                                    </a:pathLst>
                                  </a:custGeom>
                                  <a:solidFill>
                                    <a:srgbClr val="D3C5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111"/>
                                <wps:cNvSpPr>
                                  <a:spLocks/>
                                </wps:cNvSpPr>
                                <wps:spPr bwMode="auto">
                                  <a:xfrm>
                                    <a:off x="12181" y="10467"/>
                                    <a:ext cx="125" cy="80"/>
                                  </a:xfrm>
                                  <a:custGeom>
                                    <a:avLst/>
                                    <a:gdLst>
                                      <a:gd name="T0" fmla="*/ 105 w 61"/>
                                      <a:gd name="T1" fmla="*/ 80 h 40"/>
                                      <a:gd name="T2" fmla="*/ 0 w 61"/>
                                      <a:gd name="T3" fmla="*/ 416 h 40"/>
                                      <a:gd name="T4" fmla="*/ 16 w 61"/>
                                      <a:gd name="T5" fmla="*/ 560 h 40"/>
                                      <a:gd name="T6" fmla="*/ 1076 w 61"/>
                                      <a:gd name="T7" fmla="*/ 640 h 40"/>
                                      <a:gd name="T8" fmla="*/ 232 w 61"/>
                                      <a:gd name="T9" fmla="*/ 0 h 40"/>
                                      <a:gd name="T10" fmla="*/ 105 w 61"/>
                                      <a:gd name="T11" fmla="*/ 80 h 40"/>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1" h="40">
                                        <a:moveTo>
                                          <a:pt x="6" y="5"/>
                                        </a:moveTo>
                                        <a:cubicBezTo>
                                          <a:pt x="3" y="11"/>
                                          <a:pt x="0" y="18"/>
                                          <a:pt x="0" y="26"/>
                                        </a:cubicBezTo>
                                        <a:cubicBezTo>
                                          <a:pt x="0" y="29"/>
                                          <a:pt x="1" y="32"/>
                                          <a:pt x="1" y="35"/>
                                        </a:cubicBezTo>
                                        <a:cubicBezTo>
                                          <a:pt x="23" y="34"/>
                                          <a:pt x="43" y="36"/>
                                          <a:pt x="61" y="40"/>
                                        </a:cubicBezTo>
                                        <a:cubicBezTo>
                                          <a:pt x="48" y="30"/>
                                          <a:pt x="31" y="17"/>
                                          <a:pt x="13" y="0"/>
                                        </a:cubicBezTo>
                                        <a:cubicBezTo>
                                          <a:pt x="10" y="2"/>
                                          <a:pt x="8" y="3"/>
                                          <a:pt x="6" y="5"/>
                                        </a:cubicBezTo>
                                        <a:close/>
                                      </a:path>
                                    </a:pathLst>
                                  </a:custGeom>
                                  <a:solidFill>
                                    <a:srgbClr val="D3C5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112"/>
                                <wps:cNvSpPr>
                                  <a:spLocks/>
                                </wps:cNvSpPr>
                                <wps:spPr bwMode="auto">
                                  <a:xfrm>
                                    <a:off x="11090" y="11282"/>
                                    <a:ext cx="210" cy="329"/>
                                  </a:xfrm>
                                  <a:custGeom>
                                    <a:avLst/>
                                    <a:gdLst>
                                      <a:gd name="T0" fmla="*/ 84 w 103"/>
                                      <a:gd name="T1" fmla="*/ 0 h 163"/>
                                      <a:gd name="T2" fmla="*/ 585 w 103"/>
                                      <a:gd name="T3" fmla="*/ 264 h 163"/>
                                      <a:gd name="T4" fmla="*/ 932 w 103"/>
                                      <a:gd name="T5" fmla="*/ 501 h 163"/>
                                      <a:gd name="T6" fmla="*/ 985 w 103"/>
                                      <a:gd name="T7" fmla="*/ 517 h 163"/>
                                      <a:gd name="T8" fmla="*/ 1364 w 103"/>
                                      <a:gd name="T9" fmla="*/ 880 h 163"/>
                                      <a:gd name="T10" fmla="*/ 1313 w 103"/>
                                      <a:gd name="T11" fmla="*/ 2408 h 163"/>
                                      <a:gd name="T12" fmla="*/ 449 w 103"/>
                                      <a:gd name="T13" fmla="*/ 2440 h 163"/>
                                      <a:gd name="T14" fmla="*/ 16 w 103"/>
                                      <a:gd name="T15" fmla="*/ 733 h 163"/>
                                      <a:gd name="T16" fmla="*/ 84 w 103"/>
                                      <a:gd name="T17" fmla="*/ 0 h 163"/>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03" h="163">
                                        <a:moveTo>
                                          <a:pt x="5" y="0"/>
                                        </a:moveTo>
                                        <a:cubicBezTo>
                                          <a:pt x="13" y="7"/>
                                          <a:pt x="23" y="12"/>
                                          <a:pt x="34" y="16"/>
                                        </a:cubicBezTo>
                                        <a:cubicBezTo>
                                          <a:pt x="40" y="21"/>
                                          <a:pt x="48" y="27"/>
                                          <a:pt x="54" y="30"/>
                                        </a:cubicBezTo>
                                        <a:cubicBezTo>
                                          <a:pt x="55" y="30"/>
                                          <a:pt x="56" y="31"/>
                                          <a:pt x="57" y="31"/>
                                        </a:cubicBezTo>
                                        <a:cubicBezTo>
                                          <a:pt x="63" y="40"/>
                                          <a:pt x="70" y="47"/>
                                          <a:pt x="79" y="53"/>
                                        </a:cubicBezTo>
                                        <a:cubicBezTo>
                                          <a:pt x="70" y="76"/>
                                          <a:pt x="63" y="137"/>
                                          <a:pt x="76" y="145"/>
                                        </a:cubicBezTo>
                                        <a:cubicBezTo>
                                          <a:pt x="103" y="159"/>
                                          <a:pt x="22" y="163"/>
                                          <a:pt x="26" y="147"/>
                                        </a:cubicBezTo>
                                        <a:cubicBezTo>
                                          <a:pt x="20" y="135"/>
                                          <a:pt x="0" y="85"/>
                                          <a:pt x="1" y="44"/>
                                        </a:cubicBezTo>
                                        <a:cubicBezTo>
                                          <a:pt x="1" y="33"/>
                                          <a:pt x="2" y="18"/>
                                          <a:pt x="5" y="0"/>
                                        </a:cubicBezTo>
                                        <a:close/>
                                      </a:path>
                                    </a:pathLst>
                                  </a:custGeom>
                                  <a:solidFill>
                                    <a:srgbClr val="A1948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13"/>
                                <wps:cNvSpPr>
                                  <a:spLocks/>
                                </wps:cNvSpPr>
                                <wps:spPr bwMode="auto">
                                  <a:xfrm>
                                    <a:off x="11708" y="11272"/>
                                    <a:ext cx="208" cy="327"/>
                                  </a:xfrm>
                                  <a:custGeom>
                                    <a:avLst/>
                                    <a:gdLst>
                                      <a:gd name="T0" fmla="*/ 84 w 102"/>
                                      <a:gd name="T1" fmla="*/ 0 h 162"/>
                                      <a:gd name="T2" fmla="*/ 569 w 102"/>
                                      <a:gd name="T3" fmla="*/ 248 h 162"/>
                                      <a:gd name="T4" fmla="*/ 916 w 102"/>
                                      <a:gd name="T5" fmla="*/ 484 h 162"/>
                                      <a:gd name="T6" fmla="*/ 965 w 102"/>
                                      <a:gd name="T7" fmla="*/ 517 h 162"/>
                                      <a:gd name="T8" fmla="*/ 1348 w 102"/>
                                      <a:gd name="T9" fmla="*/ 880 h 162"/>
                                      <a:gd name="T10" fmla="*/ 1313 w 102"/>
                                      <a:gd name="T11" fmla="*/ 2392 h 162"/>
                                      <a:gd name="T12" fmla="*/ 432 w 102"/>
                                      <a:gd name="T13" fmla="*/ 2424 h 162"/>
                                      <a:gd name="T14" fmla="*/ 0 w 102"/>
                                      <a:gd name="T15" fmla="*/ 717 h 162"/>
                                      <a:gd name="T16" fmla="*/ 84 w 102"/>
                                      <a:gd name="T17" fmla="*/ 0 h 16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02" h="162">
                                        <a:moveTo>
                                          <a:pt x="5" y="0"/>
                                        </a:moveTo>
                                        <a:cubicBezTo>
                                          <a:pt x="13" y="7"/>
                                          <a:pt x="23" y="12"/>
                                          <a:pt x="33" y="15"/>
                                        </a:cubicBezTo>
                                        <a:cubicBezTo>
                                          <a:pt x="40" y="21"/>
                                          <a:pt x="47" y="26"/>
                                          <a:pt x="53" y="29"/>
                                        </a:cubicBezTo>
                                        <a:cubicBezTo>
                                          <a:pt x="54" y="30"/>
                                          <a:pt x="55" y="30"/>
                                          <a:pt x="56" y="31"/>
                                        </a:cubicBezTo>
                                        <a:cubicBezTo>
                                          <a:pt x="63" y="39"/>
                                          <a:pt x="70" y="47"/>
                                          <a:pt x="78" y="53"/>
                                        </a:cubicBezTo>
                                        <a:cubicBezTo>
                                          <a:pt x="70" y="76"/>
                                          <a:pt x="62" y="136"/>
                                          <a:pt x="76" y="144"/>
                                        </a:cubicBezTo>
                                        <a:cubicBezTo>
                                          <a:pt x="102" y="159"/>
                                          <a:pt x="22" y="162"/>
                                          <a:pt x="25" y="146"/>
                                        </a:cubicBezTo>
                                        <a:cubicBezTo>
                                          <a:pt x="20" y="135"/>
                                          <a:pt x="0" y="85"/>
                                          <a:pt x="0" y="43"/>
                                        </a:cubicBezTo>
                                        <a:cubicBezTo>
                                          <a:pt x="1" y="33"/>
                                          <a:pt x="2" y="18"/>
                                          <a:pt x="5" y="0"/>
                                        </a:cubicBezTo>
                                        <a:close/>
                                      </a:path>
                                    </a:pathLst>
                                  </a:custGeom>
                                  <a:solidFill>
                                    <a:srgbClr val="A1948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114"/>
                                <wps:cNvSpPr>
                                  <a:spLocks/>
                                </wps:cNvSpPr>
                                <wps:spPr bwMode="auto">
                                  <a:xfrm>
                                    <a:off x="10849" y="10602"/>
                                    <a:ext cx="288" cy="338"/>
                                  </a:xfrm>
                                  <a:custGeom>
                                    <a:avLst/>
                                    <a:gdLst>
                                      <a:gd name="T0" fmla="*/ 2453 w 141"/>
                                      <a:gd name="T1" fmla="*/ 2231 h 168"/>
                                      <a:gd name="T2" fmla="*/ 1936 w 141"/>
                                      <a:gd name="T3" fmla="*/ 0 h 168"/>
                                      <a:gd name="T4" fmla="*/ 1005 w 141"/>
                                      <a:gd name="T5" fmla="*/ 2752 h 168"/>
                                      <a:gd name="T6" fmla="*/ 2453 w 141"/>
                                      <a:gd name="T7" fmla="*/ 2231 h 16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1" h="168">
                                        <a:moveTo>
                                          <a:pt x="141" y="136"/>
                                        </a:moveTo>
                                        <a:cubicBezTo>
                                          <a:pt x="138" y="136"/>
                                          <a:pt x="93" y="94"/>
                                          <a:pt x="111" y="0"/>
                                        </a:cubicBezTo>
                                        <a:cubicBezTo>
                                          <a:pt x="0" y="56"/>
                                          <a:pt x="58" y="168"/>
                                          <a:pt x="58" y="168"/>
                                        </a:cubicBezTo>
                                        <a:lnTo>
                                          <a:pt x="141" y="136"/>
                                        </a:lnTo>
                                        <a:close/>
                                      </a:path>
                                    </a:pathLst>
                                  </a:custGeom>
                                  <a:solidFill>
                                    <a:srgbClr val="D3C5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115"/>
                                <wps:cNvSpPr>
                                  <a:spLocks/>
                                </wps:cNvSpPr>
                                <wps:spPr bwMode="auto">
                                  <a:xfrm>
                                    <a:off x="10876" y="10656"/>
                                    <a:ext cx="1346" cy="995"/>
                                  </a:xfrm>
                                  <a:custGeom>
                                    <a:avLst/>
                                    <a:gdLst>
                                      <a:gd name="T0" fmla="*/ 16 w 660"/>
                                      <a:gd name="T1" fmla="*/ 5599 h 494"/>
                                      <a:gd name="T2" fmla="*/ 553 w 660"/>
                                      <a:gd name="T3" fmla="*/ 2548 h 494"/>
                                      <a:gd name="T4" fmla="*/ 1248 w 660"/>
                                      <a:gd name="T5" fmla="*/ 1692 h 494"/>
                                      <a:gd name="T6" fmla="*/ 2349 w 660"/>
                                      <a:gd name="T7" fmla="*/ 1644 h 494"/>
                                      <a:gd name="T8" fmla="*/ 5445 w 660"/>
                                      <a:gd name="T9" fmla="*/ 1708 h 494"/>
                                      <a:gd name="T10" fmla="*/ 6310 w 660"/>
                                      <a:gd name="T11" fmla="*/ 1660 h 494"/>
                                      <a:gd name="T12" fmla="*/ 7287 w 660"/>
                                      <a:gd name="T13" fmla="*/ 1315 h 494"/>
                                      <a:gd name="T14" fmla="*/ 8235 w 660"/>
                                      <a:gd name="T15" fmla="*/ 0 h 494"/>
                                      <a:gd name="T16" fmla="*/ 11384 w 660"/>
                                      <a:gd name="T17" fmla="*/ 1396 h 494"/>
                                      <a:gd name="T18" fmla="*/ 11247 w 660"/>
                                      <a:gd name="T19" fmla="*/ 3785 h 494"/>
                                      <a:gd name="T20" fmla="*/ 10052 w 660"/>
                                      <a:gd name="T21" fmla="*/ 5464 h 494"/>
                                      <a:gd name="T22" fmla="*/ 10723 w 660"/>
                                      <a:gd name="T23" fmla="*/ 7753 h 494"/>
                                      <a:gd name="T24" fmla="*/ 9391 w 660"/>
                                      <a:gd name="T25" fmla="*/ 7753 h 494"/>
                                      <a:gd name="T26" fmla="*/ 9035 w 660"/>
                                      <a:gd name="T27" fmla="*/ 7189 h 494"/>
                                      <a:gd name="T28" fmla="*/ 7607 w 660"/>
                                      <a:gd name="T29" fmla="*/ 6105 h 494"/>
                                      <a:gd name="T30" fmla="*/ 7228 w 660"/>
                                      <a:gd name="T31" fmla="*/ 5988 h 494"/>
                                      <a:gd name="T32" fmla="*/ 6854 w 660"/>
                                      <a:gd name="T33" fmla="*/ 6004 h 494"/>
                                      <a:gd name="T34" fmla="*/ 6438 w 660"/>
                                      <a:gd name="T35" fmla="*/ 6073 h 494"/>
                                      <a:gd name="T36" fmla="*/ 5606 w 660"/>
                                      <a:gd name="T37" fmla="*/ 6153 h 494"/>
                                      <a:gd name="T38" fmla="*/ 3361 w 660"/>
                                      <a:gd name="T39" fmla="*/ 6137 h 494"/>
                                      <a:gd name="T40" fmla="*/ 2678 w 660"/>
                                      <a:gd name="T41" fmla="*/ 6004 h 494"/>
                                      <a:gd name="T42" fmla="*/ 2145 w 660"/>
                                      <a:gd name="T43" fmla="*/ 5857 h 494"/>
                                      <a:gd name="T44" fmla="*/ 1648 w 660"/>
                                      <a:gd name="T45" fmla="*/ 5988 h 494"/>
                                      <a:gd name="T46" fmla="*/ 1797 w 660"/>
                                      <a:gd name="T47" fmla="*/ 6961 h 494"/>
                                      <a:gd name="T48" fmla="*/ 2180 w 660"/>
                                      <a:gd name="T49" fmla="*/ 7640 h 494"/>
                                      <a:gd name="T50" fmla="*/ 1085 w 660"/>
                                      <a:gd name="T51" fmla="*/ 7688 h 494"/>
                                      <a:gd name="T52" fmla="*/ 16 w 660"/>
                                      <a:gd name="T53" fmla="*/ 5599 h 494"/>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660" h="494">
                                        <a:moveTo>
                                          <a:pt x="1" y="340"/>
                                        </a:moveTo>
                                        <a:cubicBezTo>
                                          <a:pt x="2" y="277"/>
                                          <a:pt x="17" y="215"/>
                                          <a:pt x="32" y="155"/>
                                        </a:cubicBezTo>
                                        <a:cubicBezTo>
                                          <a:pt x="38" y="132"/>
                                          <a:pt x="48" y="110"/>
                                          <a:pt x="72" y="103"/>
                                        </a:cubicBezTo>
                                        <a:cubicBezTo>
                                          <a:pt x="93" y="98"/>
                                          <a:pt x="115" y="100"/>
                                          <a:pt x="136" y="100"/>
                                        </a:cubicBezTo>
                                        <a:cubicBezTo>
                                          <a:pt x="195" y="100"/>
                                          <a:pt x="255" y="105"/>
                                          <a:pt x="315" y="104"/>
                                        </a:cubicBezTo>
                                        <a:cubicBezTo>
                                          <a:pt x="331" y="104"/>
                                          <a:pt x="348" y="103"/>
                                          <a:pt x="365" y="101"/>
                                        </a:cubicBezTo>
                                        <a:cubicBezTo>
                                          <a:pt x="382" y="99"/>
                                          <a:pt x="409" y="96"/>
                                          <a:pt x="421" y="80"/>
                                        </a:cubicBezTo>
                                        <a:cubicBezTo>
                                          <a:pt x="457" y="28"/>
                                          <a:pt x="476" y="0"/>
                                          <a:pt x="476" y="0"/>
                                        </a:cubicBezTo>
                                        <a:cubicBezTo>
                                          <a:pt x="658" y="85"/>
                                          <a:pt x="658" y="85"/>
                                          <a:pt x="658" y="85"/>
                                        </a:cubicBezTo>
                                        <a:cubicBezTo>
                                          <a:pt x="658" y="85"/>
                                          <a:pt x="660" y="197"/>
                                          <a:pt x="650" y="230"/>
                                        </a:cubicBezTo>
                                        <a:cubicBezTo>
                                          <a:pt x="640" y="264"/>
                                          <a:pt x="599" y="294"/>
                                          <a:pt x="581" y="332"/>
                                        </a:cubicBezTo>
                                        <a:cubicBezTo>
                                          <a:pt x="563" y="370"/>
                                          <a:pt x="594" y="447"/>
                                          <a:pt x="620" y="471"/>
                                        </a:cubicBezTo>
                                        <a:cubicBezTo>
                                          <a:pt x="646" y="494"/>
                                          <a:pt x="542" y="491"/>
                                          <a:pt x="543" y="471"/>
                                        </a:cubicBezTo>
                                        <a:cubicBezTo>
                                          <a:pt x="544" y="460"/>
                                          <a:pt x="528" y="445"/>
                                          <a:pt x="522" y="437"/>
                                        </a:cubicBezTo>
                                        <a:cubicBezTo>
                                          <a:pt x="502" y="414"/>
                                          <a:pt x="474" y="371"/>
                                          <a:pt x="440" y="371"/>
                                        </a:cubicBezTo>
                                        <a:cubicBezTo>
                                          <a:pt x="432" y="371"/>
                                          <a:pt x="426" y="366"/>
                                          <a:pt x="418" y="364"/>
                                        </a:cubicBezTo>
                                        <a:cubicBezTo>
                                          <a:pt x="410" y="361"/>
                                          <a:pt x="404" y="363"/>
                                          <a:pt x="396" y="365"/>
                                        </a:cubicBezTo>
                                        <a:cubicBezTo>
                                          <a:pt x="388" y="366"/>
                                          <a:pt x="380" y="367"/>
                                          <a:pt x="372" y="369"/>
                                        </a:cubicBezTo>
                                        <a:cubicBezTo>
                                          <a:pt x="356" y="371"/>
                                          <a:pt x="340" y="373"/>
                                          <a:pt x="324" y="374"/>
                                        </a:cubicBezTo>
                                        <a:cubicBezTo>
                                          <a:pt x="281" y="378"/>
                                          <a:pt x="237" y="379"/>
                                          <a:pt x="194" y="373"/>
                                        </a:cubicBezTo>
                                        <a:cubicBezTo>
                                          <a:pt x="180" y="372"/>
                                          <a:pt x="167" y="369"/>
                                          <a:pt x="155" y="365"/>
                                        </a:cubicBezTo>
                                        <a:cubicBezTo>
                                          <a:pt x="144" y="363"/>
                                          <a:pt x="135" y="357"/>
                                          <a:pt x="124" y="356"/>
                                        </a:cubicBezTo>
                                        <a:cubicBezTo>
                                          <a:pt x="121" y="356"/>
                                          <a:pt x="95" y="362"/>
                                          <a:pt x="95" y="364"/>
                                        </a:cubicBezTo>
                                        <a:cubicBezTo>
                                          <a:pt x="94" y="384"/>
                                          <a:pt x="98" y="404"/>
                                          <a:pt x="104" y="423"/>
                                        </a:cubicBezTo>
                                        <a:cubicBezTo>
                                          <a:pt x="108" y="436"/>
                                          <a:pt x="113" y="457"/>
                                          <a:pt x="126" y="464"/>
                                        </a:cubicBezTo>
                                        <a:cubicBezTo>
                                          <a:pt x="158" y="482"/>
                                          <a:pt x="59" y="487"/>
                                          <a:pt x="63" y="467"/>
                                        </a:cubicBezTo>
                                        <a:cubicBezTo>
                                          <a:pt x="56" y="453"/>
                                          <a:pt x="0" y="391"/>
                                          <a:pt x="1" y="340"/>
                                        </a:cubicBezTo>
                                        <a:close/>
                                      </a:path>
                                    </a:pathLst>
                                  </a:custGeom>
                                  <a:solidFill>
                                    <a:srgbClr val="D3C5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116"/>
                                <wps:cNvSpPr>
                                  <a:spLocks/>
                                </wps:cNvSpPr>
                                <wps:spPr bwMode="auto">
                                  <a:xfrm>
                                    <a:off x="11716" y="10668"/>
                                    <a:ext cx="557" cy="349"/>
                                  </a:xfrm>
                                  <a:custGeom>
                                    <a:avLst/>
                                    <a:gdLst>
                                      <a:gd name="T0" fmla="*/ 1232 w 273"/>
                                      <a:gd name="T1" fmla="*/ 1725 h 173"/>
                                      <a:gd name="T2" fmla="*/ 280 w 273"/>
                                      <a:gd name="T3" fmla="*/ 880 h 173"/>
                                      <a:gd name="T4" fmla="*/ 883 w 273"/>
                                      <a:gd name="T5" fmla="*/ 196 h 173"/>
                                      <a:gd name="T6" fmla="*/ 728 w 273"/>
                                      <a:gd name="T7" fmla="*/ 460 h 173"/>
                                      <a:gd name="T8" fmla="*/ 4313 w 273"/>
                                      <a:gd name="T9" fmla="*/ 1693 h 173"/>
                                      <a:gd name="T10" fmla="*/ 4401 w 273"/>
                                      <a:gd name="T11" fmla="*/ 2284 h 173"/>
                                      <a:gd name="T12" fmla="*/ 1232 w 273"/>
                                      <a:gd name="T13" fmla="*/ 1725 h 17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73" h="173">
                                        <a:moveTo>
                                          <a:pt x="71" y="104"/>
                                        </a:moveTo>
                                        <a:cubicBezTo>
                                          <a:pt x="60" y="95"/>
                                          <a:pt x="32" y="69"/>
                                          <a:pt x="16" y="53"/>
                                        </a:cubicBezTo>
                                        <a:cubicBezTo>
                                          <a:pt x="0" y="37"/>
                                          <a:pt x="42" y="0"/>
                                          <a:pt x="51" y="12"/>
                                        </a:cubicBezTo>
                                        <a:cubicBezTo>
                                          <a:pt x="49" y="17"/>
                                          <a:pt x="42" y="28"/>
                                          <a:pt x="42" y="28"/>
                                        </a:cubicBezTo>
                                        <a:cubicBezTo>
                                          <a:pt x="130" y="118"/>
                                          <a:pt x="236" y="105"/>
                                          <a:pt x="249" y="102"/>
                                        </a:cubicBezTo>
                                        <a:cubicBezTo>
                                          <a:pt x="261" y="98"/>
                                          <a:pt x="273" y="132"/>
                                          <a:pt x="254" y="138"/>
                                        </a:cubicBezTo>
                                        <a:cubicBezTo>
                                          <a:pt x="236" y="143"/>
                                          <a:pt x="166" y="173"/>
                                          <a:pt x="71" y="104"/>
                                        </a:cubicBezTo>
                                        <a:close/>
                                      </a:path>
                                    </a:pathLst>
                                  </a:custGeom>
                                  <a:solidFill>
                                    <a:srgbClr val="65968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17"/>
                                <wps:cNvSpPr>
                                  <a:spLocks/>
                                </wps:cNvSpPr>
                                <wps:spPr bwMode="auto">
                                  <a:xfrm>
                                    <a:off x="11869" y="10537"/>
                                    <a:ext cx="580" cy="393"/>
                                  </a:xfrm>
                                  <a:custGeom>
                                    <a:avLst/>
                                    <a:gdLst>
                                      <a:gd name="T0" fmla="*/ 4675 w 284"/>
                                      <a:gd name="T1" fmla="*/ 361 h 195"/>
                                      <a:gd name="T2" fmla="*/ 4054 w 284"/>
                                      <a:gd name="T3" fmla="*/ 147 h 195"/>
                                      <a:gd name="T4" fmla="*/ 3390 w 284"/>
                                      <a:gd name="T5" fmla="*/ 524 h 195"/>
                                      <a:gd name="T6" fmla="*/ 2681 w 284"/>
                                      <a:gd name="T7" fmla="*/ 0 h 195"/>
                                      <a:gd name="T8" fmla="*/ 1340 w 284"/>
                                      <a:gd name="T9" fmla="*/ 345 h 195"/>
                                      <a:gd name="T10" fmla="*/ 172 w 284"/>
                                      <a:gd name="T11" fmla="*/ 1685 h 195"/>
                                      <a:gd name="T12" fmla="*/ 120 w 284"/>
                                      <a:gd name="T13" fmla="*/ 2588 h 195"/>
                                      <a:gd name="T14" fmla="*/ 1448 w 284"/>
                                      <a:gd name="T15" fmla="*/ 3136 h 195"/>
                                      <a:gd name="T16" fmla="*/ 3758 w 284"/>
                                      <a:gd name="T17" fmla="*/ 2457 h 195"/>
                                      <a:gd name="T18" fmla="*/ 4309 w 284"/>
                                      <a:gd name="T19" fmla="*/ 1868 h 195"/>
                                      <a:gd name="T20" fmla="*/ 4693 w 284"/>
                                      <a:gd name="T21" fmla="*/ 393 h 195"/>
                                      <a:gd name="T22" fmla="*/ 4675 w 284"/>
                                      <a:gd name="T23" fmla="*/ 361 h 19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84" h="195">
                                        <a:moveTo>
                                          <a:pt x="269" y="22"/>
                                        </a:moveTo>
                                        <a:cubicBezTo>
                                          <a:pt x="261" y="14"/>
                                          <a:pt x="242" y="11"/>
                                          <a:pt x="233" y="9"/>
                                        </a:cubicBezTo>
                                        <a:cubicBezTo>
                                          <a:pt x="226" y="22"/>
                                          <a:pt x="212" y="32"/>
                                          <a:pt x="195" y="32"/>
                                        </a:cubicBezTo>
                                        <a:cubicBezTo>
                                          <a:pt x="175" y="32"/>
                                          <a:pt x="158" y="18"/>
                                          <a:pt x="154" y="0"/>
                                        </a:cubicBezTo>
                                        <a:cubicBezTo>
                                          <a:pt x="129" y="1"/>
                                          <a:pt x="102" y="6"/>
                                          <a:pt x="77" y="21"/>
                                        </a:cubicBezTo>
                                        <a:cubicBezTo>
                                          <a:pt x="46" y="40"/>
                                          <a:pt x="22" y="68"/>
                                          <a:pt x="10" y="102"/>
                                        </a:cubicBezTo>
                                        <a:cubicBezTo>
                                          <a:pt x="4" y="119"/>
                                          <a:pt x="0" y="140"/>
                                          <a:pt x="7" y="157"/>
                                        </a:cubicBezTo>
                                        <a:cubicBezTo>
                                          <a:pt x="19" y="185"/>
                                          <a:pt x="57" y="188"/>
                                          <a:pt x="83" y="190"/>
                                        </a:cubicBezTo>
                                        <a:cubicBezTo>
                                          <a:pt x="130" y="195"/>
                                          <a:pt x="181" y="180"/>
                                          <a:pt x="216" y="149"/>
                                        </a:cubicBezTo>
                                        <a:cubicBezTo>
                                          <a:pt x="228" y="138"/>
                                          <a:pt x="239" y="126"/>
                                          <a:pt x="248" y="113"/>
                                        </a:cubicBezTo>
                                        <a:cubicBezTo>
                                          <a:pt x="263" y="93"/>
                                          <a:pt x="284" y="49"/>
                                          <a:pt x="270" y="24"/>
                                        </a:cubicBezTo>
                                        <a:cubicBezTo>
                                          <a:pt x="270" y="23"/>
                                          <a:pt x="269" y="23"/>
                                          <a:pt x="269" y="22"/>
                                        </a:cubicBezTo>
                                        <a:close/>
                                      </a:path>
                                    </a:pathLst>
                                  </a:custGeom>
                                  <a:solidFill>
                                    <a:srgbClr val="D3C5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18"/>
                                <wps:cNvSpPr>
                                  <a:spLocks/>
                                </wps:cNvSpPr>
                                <wps:spPr bwMode="auto">
                                  <a:xfrm>
                                    <a:off x="12184" y="10533"/>
                                    <a:ext cx="161" cy="69"/>
                                  </a:xfrm>
                                  <a:custGeom>
                                    <a:avLst/>
                                    <a:gdLst>
                                      <a:gd name="T0" fmla="*/ 709 w 79"/>
                                      <a:gd name="T1" fmla="*/ 576 h 34"/>
                                      <a:gd name="T2" fmla="*/ 1361 w 79"/>
                                      <a:gd name="T3" fmla="*/ 185 h 34"/>
                                      <a:gd name="T4" fmla="*/ 0 w 79"/>
                                      <a:gd name="T5" fmla="*/ 32 h 34"/>
                                      <a:gd name="T6" fmla="*/ 709 w 79"/>
                                      <a:gd name="T7" fmla="*/ 576 h 3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9" h="34">
                                        <a:moveTo>
                                          <a:pt x="41" y="34"/>
                                        </a:moveTo>
                                        <a:cubicBezTo>
                                          <a:pt x="58" y="34"/>
                                          <a:pt x="72" y="24"/>
                                          <a:pt x="79" y="11"/>
                                        </a:cubicBezTo>
                                        <a:cubicBezTo>
                                          <a:pt x="58" y="5"/>
                                          <a:pt x="30" y="0"/>
                                          <a:pt x="0" y="2"/>
                                        </a:cubicBezTo>
                                        <a:cubicBezTo>
                                          <a:pt x="4" y="20"/>
                                          <a:pt x="21" y="34"/>
                                          <a:pt x="41" y="34"/>
                                        </a:cubicBezTo>
                                        <a:close/>
                                      </a:path>
                                    </a:pathLst>
                                  </a:custGeom>
                                  <a:solidFill>
                                    <a:srgbClr val="D3C5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119"/>
                                <wps:cNvSpPr>
                                  <a:spLocks/>
                                </wps:cNvSpPr>
                                <wps:spPr bwMode="auto">
                                  <a:xfrm>
                                    <a:off x="12302" y="10549"/>
                                    <a:ext cx="153" cy="93"/>
                                  </a:xfrm>
                                  <a:custGeom>
                                    <a:avLst/>
                                    <a:gdLst>
                                      <a:gd name="T0" fmla="*/ 1128 w 75"/>
                                      <a:gd name="T1" fmla="*/ 16 h 46"/>
                                      <a:gd name="T2" fmla="*/ 16 w 75"/>
                                      <a:gd name="T3" fmla="*/ 388 h 46"/>
                                      <a:gd name="T4" fmla="*/ 881 w 75"/>
                                      <a:gd name="T5" fmla="*/ 720 h 46"/>
                                      <a:gd name="T6" fmla="*/ 1128 w 75"/>
                                      <a:gd name="T7" fmla="*/ 16 h 4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5" h="46">
                                        <a:moveTo>
                                          <a:pt x="65" y="1"/>
                                        </a:moveTo>
                                        <a:cubicBezTo>
                                          <a:pt x="49" y="0"/>
                                          <a:pt x="0" y="16"/>
                                          <a:pt x="1" y="23"/>
                                        </a:cubicBezTo>
                                        <a:cubicBezTo>
                                          <a:pt x="3" y="31"/>
                                          <a:pt x="43" y="46"/>
                                          <a:pt x="51" y="43"/>
                                        </a:cubicBezTo>
                                        <a:cubicBezTo>
                                          <a:pt x="60" y="40"/>
                                          <a:pt x="75" y="0"/>
                                          <a:pt x="65" y="1"/>
                                        </a:cubicBezTo>
                                        <a:close/>
                                      </a:path>
                                    </a:pathLst>
                                  </a:custGeom>
                                  <a:solidFill>
                                    <a:srgbClr val="4B36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120"/>
                                <wps:cNvSpPr>
                                  <a:spLocks/>
                                </wps:cNvSpPr>
                                <wps:spPr bwMode="auto">
                                  <a:xfrm>
                                    <a:off x="12237" y="10483"/>
                                    <a:ext cx="69" cy="72"/>
                                  </a:xfrm>
                                  <a:custGeom>
                                    <a:avLst/>
                                    <a:gdLst>
                                      <a:gd name="T0" fmla="*/ 168 w 34"/>
                                      <a:gd name="T1" fmla="*/ 48 h 36"/>
                                      <a:gd name="T2" fmla="*/ 49 w 34"/>
                                      <a:gd name="T3" fmla="*/ 384 h 36"/>
                                      <a:gd name="T4" fmla="*/ 392 w 34"/>
                                      <a:gd name="T5" fmla="*/ 528 h 36"/>
                                      <a:gd name="T6" fmla="*/ 511 w 34"/>
                                      <a:gd name="T7" fmla="*/ 192 h 36"/>
                                      <a:gd name="T8" fmla="*/ 168 w 34"/>
                                      <a:gd name="T9" fmla="*/ 48 h 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4" h="36">
                                        <a:moveTo>
                                          <a:pt x="10" y="3"/>
                                        </a:moveTo>
                                        <a:cubicBezTo>
                                          <a:pt x="3" y="7"/>
                                          <a:pt x="0" y="16"/>
                                          <a:pt x="3" y="24"/>
                                        </a:cubicBezTo>
                                        <a:cubicBezTo>
                                          <a:pt x="7" y="32"/>
                                          <a:pt x="16" y="36"/>
                                          <a:pt x="23" y="33"/>
                                        </a:cubicBezTo>
                                        <a:cubicBezTo>
                                          <a:pt x="31" y="29"/>
                                          <a:pt x="34" y="20"/>
                                          <a:pt x="30" y="12"/>
                                        </a:cubicBezTo>
                                        <a:cubicBezTo>
                                          <a:pt x="27" y="4"/>
                                          <a:pt x="18" y="0"/>
                                          <a:pt x="10" y="3"/>
                                        </a:cubicBezTo>
                                        <a:close/>
                                      </a:path>
                                    </a:pathLst>
                                  </a:custGeom>
                                  <a:solidFill>
                                    <a:srgbClr val="2A1A1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121"/>
                                <wps:cNvSpPr>
                                  <a:spLocks/>
                                </wps:cNvSpPr>
                                <wps:spPr bwMode="auto">
                                  <a:xfrm>
                                    <a:off x="12163" y="10777"/>
                                    <a:ext cx="141" cy="64"/>
                                  </a:xfrm>
                                  <a:custGeom>
                                    <a:avLst/>
                                    <a:gdLst>
                                      <a:gd name="T0" fmla="*/ 1204 w 69"/>
                                      <a:gd name="T1" fmla="*/ 512 h 32"/>
                                      <a:gd name="T2" fmla="*/ 1204 w 69"/>
                                      <a:gd name="T3" fmla="*/ 512 h 32"/>
                                      <a:gd name="T4" fmla="*/ 1204 w 69"/>
                                      <a:gd name="T5" fmla="*/ 400 h 32"/>
                                      <a:gd name="T6" fmla="*/ 84 w 69"/>
                                      <a:gd name="T7" fmla="*/ 0 h 32"/>
                                      <a:gd name="T8" fmla="*/ 0 w 69"/>
                                      <a:gd name="T9" fmla="*/ 48 h 32"/>
                                      <a:gd name="T10" fmla="*/ 1204 w 69"/>
                                      <a:gd name="T11" fmla="*/ 512 h 3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9" h="32">
                                        <a:moveTo>
                                          <a:pt x="69" y="32"/>
                                        </a:moveTo>
                                        <a:cubicBezTo>
                                          <a:pt x="69" y="32"/>
                                          <a:pt x="69" y="32"/>
                                          <a:pt x="69" y="32"/>
                                        </a:cubicBezTo>
                                        <a:cubicBezTo>
                                          <a:pt x="69" y="25"/>
                                          <a:pt x="69" y="25"/>
                                          <a:pt x="69" y="25"/>
                                        </a:cubicBezTo>
                                        <a:cubicBezTo>
                                          <a:pt x="69" y="25"/>
                                          <a:pt x="16" y="25"/>
                                          <a:pt x="5" y="0"/>
                                        </a:cubicBezTo>
                                        <a:cubicBezTo>
                                          <a:pt x="0" y="3"/>
                                          <a:pt x="0" y="3"/>
                                          <a:pt x="0" y="3"/>
                                        </a:cubicBezTo>
                                        <a:cubicBezTo>
                                          <a:pt x="12" y="31"/>
                                          <a:pt x="64" y="32"/>
                                          <a:pt x="69" y="32"/>
                                        </a:cubicBezTo>
                                        <a:close/>
                                      </a:path>
                                    </a:pathLst>
                                  </a:custGeom>
                                  <a:solidFill>
                                    <a:srgbClr val="4B36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Oval 126"/>
                                <wps:cNvSpPr>
                                  <a:spLocks noChangeArrowheads="1"/>
                                </wps:cNvSpPr>
                                <wps:spPr bwMode="auto">
                                  <a:xfrm>
                                    <a:off x="11910" y="10529"/>
                                    <a:ext cx="172" cy="163"/>
                                  </a:xfrm>
                                  <a:prstGeom prst="ellipse">
                                    <a:avLst/>
                                  </a:prstGeom>
                                  <a:solidFill>
                                    <a:srgbClr val="D3C5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123"/>
                                <wps:cNvSpPr>
                                  <a:spLocks/>
                                </wps:cNvSpPr>
                                <wps:spPr bwMode="auto">
                                  <a:xfrm>
                                    <a:off x="11963" y="10575"/>
                                    <a:ext cx="70" cy="73"/>
                                  </a:xfrm>
                                  <a:custGeom>
                                    <a:avLst/>
                                    <a:gdLst>
                                      <a:gd name="T0" fmla="*/ 200 w 34"/>
                                      <a:gd name="T1" fmla="*/ 49 h 36"/>
                                      <a:gd name="T2" fmla="*/ 68 w 34"/>
                                      <a:gd name="T3" fmla="*/ 408 h 36"/>
                                      <a:gd name="T4" fmla="*/ 428 w 34"/>
                                      <a:gd name="T5" fmla="*/ 543 h 36"/>
                                      <a:gd name="T6" fmla="*/ 560 w 34"/>
                                      <a:gd name="T7" fmla="*/ 201 h 36"/>
                                      <a:gd name="T8" fmla="*/ 200 w 34"/>
                                      <a:gd name="T9" fmla="*/ 49 h 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4" h="36">
                                        <a:moveTo>
                                          <a:pt x="11" y="3"/>
                                        </a:moveTo>
                                        <a:cubicBezTo>
                                          <a:pt x="3" y="6"/>
                                          <a:pt x="0" y="16"/>
                                          <a:pt x="4" y="24"/>
                                        </a:cubicBezTo>
                                        <a:cubicBezTo>
                                          <a:pt x="7" y="32"/>
                                          <a:pt x="16" y="36"/>
                                          <a:pt x="24" y="32"/>
                                        </a:cubicBezTo>
                                        <a:cubicBezTo>
                                          <a:pt x="31" y="29"/>
                                          <a:pt x="34" y="20"/>
                                          <a:pt x="31" y="12"/>
                                        </a:cubicBezTo>
                                        <a:cubicBezTo>
                                          <a:pt x="27" y="4"/>
                                          <a:pt x="18" y="0"/>
                                          <a:pt x="11" y="3"/>
                                        </a:cubicBezTo>
                                        <a:close/>
                                      </a:path>
                                    </a:pathLst>
                                  </a:custGeom>
                                  <a:solidFill>
                                    <a:srgbClr val="2A1A1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124"/>
                                <wps:cNvSpPr>
                                  <a:spLocks/>
                                </wps:cNvSpPr>
                                <wps:spPr bwMode="auto">
                                  <a:xfrm>
                                    <a:off x="10933" y="11331"/>
                                    <a:ext cx="243" cy="370"/>
                                  </a:xfrm>
                                  <a:custGeom>
                                    <a:avLst/>
                                    <a:gdLst>
                                      <a:gd name="T0" fmla="*/ 0 w 119"/>
                                      <a:gd name="T1" fmla="*/ 700 h 184"/>
                                      <a:gd name="T2" fmla="*/ 0 w 119"/>
                                      <a:gd name="T3" fmla="*/ 700 h 184"/>
                                      <a:gd name="T4" fmla="*/ 0 w 119"/>
                                      <a:gd name="T5" fmla="*/ 603 h 184"/>
                                      <a:gd name="T6" fmla="*/ 572 w 119"/>
                                      <a:gd name="T7" fmla="*/ 161 h 184"/>
                                      <a:gd name="T8" fmla="*/ 972 w 119"/>
                                      <a:gd name="T9" fmla="*/ 372 h 184"/>
                                      <a:gd name="T10" fmla="*/ 2069 w 119"/>
                                      <a:gd name="T11" fmla="*/ 0 h 184"/>
                                      <a:gd name="T12" fmla="*/ 1005 w 119"/>
                                      <a:gd name="T13" fmla="*/ 1392 h 184"/>
                                      <a:gd name="T14" fmla="*/ 1005 w 119"/>
                                      <a:gd name="T15" fmla="*/ 1683 h 184"/>
                                      <a:gd name="T16" fmla="*/ 1005 w 119"/>
                                      <a:gd name="T17" fmla="*/ 2188 h 184"/>
                                      <a:gd name="T18" fmla="*/ 1064 w 119"/>
                                      <a:gd name="T19" fmla="*/ 2600 h 184"/>
                                      <a:gd name="T20" fmla="*/ 1268 w 119"/>
                                      <a:gd name="T21" fmla="*/ 2765 h 184"/>
                                      <a:gd name="T22" fmla="*/ 1321 w 119"/>
                                      <a:gd name="T23" fmla="*/ 2863 h 184"/>
                                      <a:gd name="T24" fmla="*/ 1184 w 119"/>
                                      <a:gd name="T25" fmla="*/ 2992 h 184"/>
                                      <a:gd name="T26" fmla="*/ 664 w 119"/>
                                      <a:gd name="T27" fmla="*/ 3008 h 184"/>
                                      <a:gd name="T28" fmla="*/ 572 w 119"/>
                                      <a:gd name="T29" fmla="*/ 2976 h 184"/>
                                      <a:gd name="T30" fmla="*/ 468 w 119"/>
                                      <a:gd name="T31" fmla="*/ 2847 h 184"/>
                                      <a:gd name="T32" fmla="*/ 468 w 119"/>
                                      <a:gd name="T33" fmla="*/ 2847 h 184"/>
                                      <a:gd name="T34" fmla="*/ 280 w 119"/>
                                      <a:gd name="T35" fmla="*/ 2292 h 184"/>
                                      <a:gd name="T36" fmla="*/ 172 w 119"/>
                                      <a:gd name="T37" fmla="*/ 1764 h 184"/>
                                      <a:gd name="T38" fmla="*/ 84 w 119"/>
                                      <a:gd name="T39" fmla="*/ 1245 h 184"/>
                                      <a:gd name="T40" fmla="*/ 16 w 119"/>
                                      <a:gd name="T41" fmla="*/ 837 h 184"/>
                                      <a:gd name="T42" fmla="*/ 0 w 119"/>
                                      <a:gd name="T43" fmla="*/ 700 h 18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19" h="184">
                                        <a:moveTo>
                                          <a:pt x="0" y="43"/>
                                        </a:moveTo>
                                        <a:cubicBezTo>
                                          <a:pt x="0" y="43"/>
                                          <a:pt x="0" y="43"/>
                                          <a:pt x="0" y="43"/>
                                        </a:cubicBezTo>
                                        <a:cubicBezTo>
                                          <a:pt x="0" y="41"/>
                                          <a:pt x="0" y="39"/>
                                          <a:pt x="0" y="37"/>
                                        </a:cubicBezTo>
                                        <a:cubicBezTo>
                                          <a:pt x="2" y="21"/>
                                          <a:pt x="16" y="8"/>
                                          <a:pt x="33" y="10"/>
                                        </a:cubicBezTo>
                                        <a:cubicBezTo>
                                          <a:pt x="43" y="10"/>
                                          <a:pt x="51" y="16"/>
                                          <a:pt x="56" y="23"/>
                                        </a:cubicBezTo>
                                        <a:cubicBezTo>
                                          <a:pt x="119" y="0"/>
                                          <a:pt x="119" y="0"/>
                                          <a:pt x="119" y="0"/>
                                        </a:cubicBezTo>
                                        <a:cubicBezTo>
                                          <a:pt x="119" y="0"/>
                                          <a:pt x="118" y="75"/>
                                          <a:pt x="58" y="85"/>
                                        </a:cubicBezTo>
                                        <a:cubicBezTo>
                                          <a:pt x="58" y="91"/>
                                          <a:pt x="58" y="97"/>
                                          <a:pt x="58" y="103"/>
                                        </a:cubicBezTo>
                                        <a:cubicBezTo>
                                          <a:pt x="58" y="114"/>
                                          <a:pt x="58" y="124"/>
                                          <a:pt x="58" y="134"/>
                                        </a:cubicBezTo>
                                        <a:cubicBezTo>
                                          <a:pt x="59" y="142"/>
                                          <a:pt x="59" y="152"/>
                                          <a:pt x="61" y="159"/>
                                        </a:cubicBezTo>
                                        <a:cubicBezTo>
                                          <a:pt x="73" y="169"/>
                                          <a:pt x="73" y="169"/>
                                          <a:pt x="73" y="169"/>
                                        </a:cubicBezTo>
                                        <a:cubicBezTo>
                                          <a:pt x="75" y="170"/>
                                          <a:pt x="76" y="173"/>
                                          <a:pt x="76" y="175"/>
                                        </a:cubicBezTo>
                                        <a:cubicBezTo>
                                          <a:pt x="76" y="180"/>
                                          <a:pt x="73" y="183"/>
                                          <a:pt x="68" y="183"/>
                                        </a:cubicBezTo>
                                        <a:cubicBezTo>
                                          <a:pt x="38" y="184"/>
                                          <a:pt x="38" y="184"/>
                                          <a:pt x="38" y="184"/>
                                        </a:cubicBezTo>
                                        <a:cubicBezTo>
                                          <a:pt x="36" y="184"/>
                                          <a:pt x="35" y="183"/>
                                          <a:pt x="33" y="182"/>
                                        </a:cubicBezTo>
                                        <a:cubicBezTo>
                                          <a:pt x="27" y="174"/>
                                          <a:pt x="27" y="174"/>
                                          <a:pt x="27" y="174"/>
                                        </a:cubicBezTo>
                                        <a:cubicBezTo>
                                          <a:pt x="27" y="174"/>
                                          <a:pt x="27" y="174"/>
                                          <a:pt x="27" y="174"/>
                                        </a:cubicBezTo>
                                        <a:cubicBezTo>
                                          <a:pt x="22" y="161"/>
                                          <a:pt x="19" y="151"/>
                                          <a:pt x="16" y="140"/>
                                        </a:cubicBezTo>
                                        <a:cubicBezTo>
                                          <a:pt x="14" y="129"/>
                                          <a:pt x="12" y="118"/>
                                          <a:pt x="10" y="108"/>
                                        </a:cubicBezTo>
                                        <a:cubicBezTo>
                                          <a:pt x="8" y="97"/>
                                          <a:pt x="6" y="86"/>
                                          <a:pt x="5" y="76"/>
                                        </a:cubicBezTo>
                                        <a:cubicBezTo>
                                          <a:pt x="3" y="67"/>
                                          <a:pt x="2" y="59"/>
                                          <a:pt x="1" y="51"/>
                                        </a:cubicBezTo>
                                        <a:cubicBezTo>
                                          <a:pt x="1" y="48"/>
                                          <a:pt x="0" y="46"/>
                                          <a:pt x="0" y="43"/>
                                        </a:cubicBezTo>
                                        <a:close/>
                                      </a:path>
                                    </a:pathLst>
                                  </a:custGeom>
                                  <a:solidFill>
                                    <a:srgbClr val="472F0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125"/>
                                <wps:cNvSpPr>
                                  <a:spLocks/>
                                </wps:cNvSpPr>
                                <wps:spPr bwMode="auto">
                                  <a:xfrm>
                                    <a:off x="10739" y="11031"/>
                                    <a:ext cx="865" cy="703"/>
                                  </a:xfrm>
                                  <a:custGeom>
                                    <a:avLst/>
                                    <a:gdLst>
                                      <a:gd name="T0" fmla="*/ 120 w 424"/>
                                      <a:gd name="T1" fmla="*/ 427 h 349"/>
                                      <a:gd name="T2" fmla="*/ 171 w 424"/>
                                      <a:gd name="T3" fmla="*/ 328 h 349"/>
                                      <a:gd name="T4" fmla="*/ 569 w 424"/>
                                      <a:gd name="T5" fmla="*/ 48 h 349"/>
                                      <a:gd name="T6" fmla="*/ 1365 w 424"/>
                                      <a:gd name="T7" fmla="*/ 328 h 349"/>
                                      <a:gd name="T8" fmla="*/ 1385 w 424"/>
                                      <a:gd name="T9" fmla="*/ 443 h 349"/>
                                      <a:gd name="T10" fmla="*/ 1385 w 424"/>
                                      <a:gd name="T11" fmla="*/ 475 h 349"/>
                                      <a:gd name="T12" fmla="*/ 1232 w 424"/>
                                      <a:gd name="T13" fmla="*/ 840 h 349"/>
                                      <a:gd name="T14" fmla="*/ 969 w 424"/>
                                      <a:gd name="T15" fmla="*/ 860 h 349"/>
                                      <a:gd name="T16" fmla="*/ 1216 w 424"/>
                                      <a:gd name="T17" fmla="*/ 596 h 349"/>
                                      <a:gd name="T18" fmla="*/ 1200 w 424"/>
                                      <a:gd name="T19" fmla="*/ 475 h 349"/>
                                      <a:gd name="T20" fmla="*/ 1181 w 424"/>
                                      <a:gd name="T21" fmla="*/ 443 h 349"/>
                                      <a:gd name="T22" fmla="*/ 1036 w 424"/>
                                      <a:gd name="T23" fmla="*/ 328 h 349"/>
                                      <a:gd name="T24" fmla="*/ 569 w 424"/>
                                      <a:gd name="T25" fmla="*/ 459 h 349"/>
                                      <a:gd name="T26" fmla="*/ 516 w 424"/>
                                      <a:gd name="T27" fmla="*/ 540 h 349"/>
                                      <a:gd name="T28" fmla="*/ 537 w 424"/>
                                      <a:gd name="T29" fmla="*/ 941 h 349"/>
                                      <a:gd name="T30" fmla="*/ 661 w 424"/>
                                      <a:gd name="T31" fmla="*/ 1184 h 349"/>
                                      <a:gd name="T32" fmla="*/ 932 w 424"/>
                                      <a:gd name="T33" fmla="*/ 1380 h 349"/>
                                      <a:gd name="T34" fmla="*/ 2946 w 424"/>
                                      <a:gd name="T35" fmla="*/ 989 h 349"/>
                                      <a:gd name="T36" fmla="*/ 7175 w 424"/>
                                      <a:gd name="T37" fmla="*/ 1960 h 349"/>
                                      <a:gd name="T38" fmla="*/ 6826 w 424"/>
                                      <a:gd name="T39" fmla="*/ 3652 h 349"/>
                                      <a:gd name="T40" fmla="*/ 6810 w 424"/>
                                      <a:gd name="T41" fmla="*/ 4657 h 349"/>
                                      <a:gd name="T42" fmla="*/ 7063 w 424"/>
                                      <a:gd name="T43" fmla="*/ 5237 h 349"/>
                                      <a:gd name="T44" fmla="*/ 6979 w 424"/>
                                      <a:gd name="T45" fmla="*/ 5469 h 349"/>
                                      <a:gd name="T46" fmla="*/ 6375 w 424"/>
                                      <a:gd name="T47" fmla="*/ 5453 h 349"/>
                                      <a:gd name="T48" fmla="*/ 6275 w 424"/>
                                      <a:gd name="T49" fmla="*/ 5320 h 349"/>
                                      <a:gd name="T50" fmla="*/ 5977 w 424"/>
                                      <a:gd name="T51" fmla="*/ 4232 h 349"/>
                                      <a:gd name="T52" fmla="*/ 5214 w 424"/>
                                      <a:gd name="T53" fmla="*/ 4200 h 349"/>
                                      <a:gd name="T54" fmla="*/ 5214 w 424"/>
                                      <a:gd name="T55" fmla="*/ 4905 h 349"/>
                                      <a:gd name="T56" fmla="*/ 5478 w 424"/>
                                      <a:gd name="T57" fmla="*/ 5485 h 349"/>
                                      <a:gd name="T58" fmla="*/ 5382 w 424"/>
                                      <a:gd name="T59" fmla="*/ 5729 h 349"/>
                                      <a:gd name="T60" fmla="*/ 4782 w 424"/>
                                      <a:gd name="T61" fmla="*/ 5697 h 349"/>
                                      <a:gd name="T62" fmla="*/ 4678 w 424"/>
                                      <a:gd name="T63" fmla="*/ 5568 h 349"/>
                                      <a:gd name="T64" fmla="*/ 4382 w 424"/>
                                      <a:gd name="T65" fmla="*/ 4480 h 349"/>
                                      <a:gd name="T66" fmla="*/ 2393 w 424"/>
                                      <a:gd name="T67" fmla="*/ 3521 h 349"/>
                                      <a:gd name="T68" fmla="*/ 1544 w 424"/>
                                      <a:gd name="T69" fmla="*/ 4415 h 349"/>
                                      <a:gd name="T70" fmla="*/ 1597 w 424"/>
                                      <a:gd name="T71" fmla="*/ 5320 h 349"/>
                                      <a:gd name="T72" fmla="*/ 1852 w 424"/>
                                      <a:gd name="T73" fmla="*/ 5584 h 349"/>
                                      <a:gd name="T74" fmla="*/ 1216 w 424"/>
                                      <a:gd name="T75" fmla="*/ 5745 h 349"/>
                                      <a:gd name="T76" fmla="*/ 1020 w 424"/>
                                      <a:gd name="T77" fmla="*/ 5568 h 349"/>
                                      <a:gd name="T78" fmla="*/ 832 w 424"/>
                                      <a:gd name="T79" fmla="*/ 5004 h 349"/>
                                      <a:gd name="T80" fmla="*/ 620 w 424"/>
                                      <a:gd name="T81" fmla="*/ 3948 h 349"/>
                                      <a:gd name="T82" fmla="*/ 553 w 424"/>
                                      <a:gd name="T83" fmla="*/ 3521 h 349"/>
                                      <a:gd name="T84" fmla="*/ 553 w 424"/>
                                      <a:gd name="T85" fmla="*/ 3408 h 349"/>
                                      <a:gd name="T86" fmla="*/ 553 w 424"/>
                                      <a:gd name="T87" fmla="*/ 3408 h 349"/>
                                      <a:gd name="T88" fmla="*/ 296 w 424"/>
                                      <a:gd name="T89" fmla="*/ 1563 h 349"/>
                                      <a:gd name="T90" fmla="*/ 0 w 424"/>
                                      <a:gd name="T91" fmla="*/ 1007 h 349"/>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424" h="349">
                                        <a:moveTo>
                                          <a:pt x="6" y="28"/>
                                        </a:moveTo>
                                        <a:cubicBezTo>
                                          <a:pt x="7" y="26"/>
                                          <a:pt x="7" y="26"/>
                                          <a:pt x="7" y="26"/>
                                        </a:cubicBezTo>
                                        <a:cubicBezTo>
                                          <a:pt x="8" y="24"/>
                                          <a:pt x="8" y="24"/>
                                          <a:pt x="8" y="24"/>
                                        </a:cubicBezTo>
                                        <a:cubicBezTo>
                                          <a:pt x="9" y="23"/>
                                          <a:pt x="10" y="21"/>
                                          <a:pt x="10" y="20"/>
                                        </a:cubicBezTo>
                                        <a:cubicBezTo>
                                          <a:pt x="12" y="17"/>
                                          <a:pt x="14" y="15"/>
                                          <a:pt x="17" y="12"/>
                                        </a:cubicBezTo>
                                        <a:cubicBezTo>
                                          <a:pt x="21" y="8"/>
                                          <a:pt x="27" y="5"/>
                                          <a:pt x="33" y="3"/>
                                        </a:cubicBezTo>
                                        <a:cubicBezTo>
                                          <a:pt x="44" y="0"/>
                                          <a:pt x="56" y="0"/>
                                          <a:pt x="67" y="6"/>
                                        </a:cubicBezTo>
                                        <a:cubicBezTo>
                                          <a:pt x="72" y="9"/>
                                          <a:pt x="77" y="14"/>
                                          <a:pt x="79" y="20"/>
                                        </a:cubicBezTo>
                                        <a:cubicBezTo>
                                          <a:pt x="79" y="21"/>
                                          <a:pt x="80" y="23"/>
                                          <a:pt x="80" y="24"/>
                                        </a:cubicBezTo>
                                        <a:cubicBezTo>
                                          <a:pt x="80" y="25"/>
                                          <a:pt x="80" y="26"/>
                                          <a:pt x="80" y="27"/>
                                        </a:cubicBezTo>
                                        <a:cubicBezTo>
                                          <a:pt x="80" y="28"/>
                                          <a:pt x="80" y="28"/>
                                          <a:pt x="80" y="28"/>
                                        </a:cubicBezTo>
                                        <a:cubicBezTo>
                                          <a:pt x="80" y="28"/>
                                          <a:pt x="80" y="28"/>
                                          <a:pt x="80" y="29"/>
                                        </a:cubicBezTo>
                                        <a:cubicBezTo>
                                          <a:pt x="80" y="31"/>
                                          <a:pt x="80" y="34"/>
                                          <a:pt x="79" y="37"/>
                                        </a:cubicBezTo>
                                        <a:cubicBezTo>
                                          <a:pt x="78" y="42"/>
                                          <a:pt x="75" y="48"/>
                                          <a:pt x="71" y="51"/>
                                        </a:cubicBezTo>
                                        <a:cubicBezTo>
                                          <a:pt x="66" y="54"/>
                                          <a:pt x="61" y="55"/>
                                          <a:pt x="56" y="55"/>
                                        </a:cubicBezTo>
                                        <a:cubicBezTo>
                                          <a:pt x="56" y="52"/>
                                          <a:pt x="56" y="52"/>
                                          <a:pt x="56" y="52"/>
                                        </a:cubicBezTo>
                                        <a:cubicBezTo>
                                          <a:pt x="60" y="51"/>
                                          <a:pt x="64" y="49"/>
                                          <a:pt x="66" y="46"/>
                                        </a:cubicBezTo>
                                        <a:cubicBezTo>
                                          <a:pt x="69" y="43"/>
                                          <a:pt x="70" y="39"/>
                                          <a:pt x="70" y="36"/>
                                        </a:cubicBezTo>
                                        <a:cubicBezTo>
                                          <a:pt x="70" y="34"/>
                                          <a:pt x="70" y="32"/>
                                          <a:pt x="69" y="30"/>
                                        </a:cubicBezTo>
                                        <a:cubicBezTo>
                                          <a:pt x="69" y="30"/>
                                          <a:pt x="69" y="29"/>
                                          <a:pt x="69" y="29"/>
                                        </a:cubicBezTo>
                                        <a:cubicBezTo>
                                          <a:pt x="69" y="28"/>
                                          <a:pt x="69" y="28"/>
                                          <a:pt x="69" y="28"/>
                                        </a:cubicBezTo>
                                        <a:cubicBezTo>
                                          <a:pt x="68" y="27"/>
                                          <a:pt x="68" y="27"/>
                                          <a:pt x="68" y="27"/>
                                        </a:cubicBezTo>
                                        <a:cubicBezTo>
                                          <a:pt x="68" y="27"/>
                                          <a:pt x="68" y="26"/>
                                          <a:pt x="67" y="25"/>
                                        </a:cubicBezTo>
                                        <a:cubicBezTo>
                                          <a:pt x="66" y="23"/>
                                          <a:pt x="63" y="21"/>
                                          <a:pt x="60" y="20"/>
                                        </a:cubicBezTo>
                                        <a:cubicBezTo>
                                          <a:pt x="54" y="18"/>
                                          <a:pt x="46" y="19"/>
                                          <a:pt x="40" y="22"/>
                                        </a:cubicBezTo>
                                        <a:cubicBezTo>
                                          <a:pt x="37" y="23"/>
                                          <a:pt x="35" y="25"/>
                                          <a:pt x="33" y="28"/>
                                        </a:cubicBezTo>
                                        <a:cubicBezTo>
                                          <a:pt x="32" y="29"/>
                                          <a:pt x="32" y="30"/>
                                          <a:pt x="31" y="31"/>
                                        </a:cubicBezTo>
                                        <a:cubicBezTo>
                                          <a:pt x="31" y="32"/>
                                          <a:pt x="31" y="33"/>
                                          <a:pt x="30" y="33"/>
                                        </a:cubicBezTo>
                                        <a:cubicBezTo>
                                          <a:pt x="30" y="34"/>
                                          <a:pt x="30" y="35"/>
                                          <a:pt x="30" y="36"/>
                                        </a:cubicBezTo>
                                        <a:cubicBezTo>
                                          <a:pt x="28" y="43"/>
                                          <a:pt x="29" y="51"/>
                                          <a:pt x="31" y="57"/>
                                        </a:cubicBezTo>
                                        <a:cubicBezTo>
                                          <a:pt x="31" y="60"/>
                                          <a:pt x="33" y="63"/>
                                          <a:pt x="34" y="66"/>
                                        </a:cubicBezTo>
                                        <a:cubicBezTo>
                                          <a:pt x="35" y="68"/>
                                          <a:pt x="37" y="71"/>
                                          <a:pt x="38" y="72"/>
                                        </a:cubicBezTo>
                                        <a:cubicBezTo>
                                          <a:pt x="41" y="76"/>
                                          <a:pt x="47" y="81"/>
                                          <a:pt x="53" y="83"/>
                                        </a:cubicBezTo>
                                        <a:cubicBezTo>
                                          <a:pt x="53" y="83"/>
                                          <a:pt x="53" y="83"/>
                                          <a:pt x="54" y="84"/>
                                        </a:cubicBezTo>
                                        <a:cubicBezTo>
                                          <a:pt x="67" y="66"/>
                                          <a:pt x="87" y="56"/>
                                          <a:pt x="117" y="61"/>
                                        </a:cubicBezTo>
                                        <a:cubicBezTo>
                                          <a:pt x="117" y="61"/>
                                          <a:pt x="144" y="39"/>
                                          <a:pt x="170" y="60"/>
                                        </a:cubicBezTo>
                                        <a:cubicBezTo>
                                          <a:pt x="170" y="60"/>
                                          <a:pt x="208" y="28"/>
                                          <a:pt x="242" y="40"/>
                                        </a:cubicBezTo>
                                        <a:cubicBezTo>
                                          <a:pt x="275" y="51"/>
                                          <a:pt x="414" y="119"/>
                                          <a:pt x="414" y="119"/>
                                        </a:cubicBezTo>
                                        <a:cubicBezTo>
                                          <a:pt x="414" y="119"/>
                                          <a:pt x="424" y="174"/>
                                          <a:pt x="394" y="214"/>
                                        </a:cubicBezTo>
                                        <a:cubicBezTo>
                                          <a:pt x="394" y="217"/>
                                          <a:pt x="394" y="219"/>
                                          <a:pt x="394" y="222"/>
                                        </a:cubicBezTo>
                                        <a:cubicBezTo>
                                          <a:pt x="393" y="232"/>
                                          <a:pt x="393" y="242"/>
                                          <a:pt x="393" y="252"/>
                                        </a:cubicBezTo>
                                        <a:cubicBezTo>
                                          <a:pt x="393" y="263"/>
                                          <a:pt x="393" y="273"/>
                                          <a:pt x="393" y="283"/>
                                        </a:cubicBezTo>
                                        <a:cubicBezTo>
                                          <a:pt x="393" y="291"/>
                                          <a:pt x="394" y="301"/>
                                          <a:pt x="396" y="308"/>
                                        </a:cubicBezTo>
                                        <a:cubicBezTo>
                                          <a:pt x="408" y="318"/>
                                          <a:pt x="408" y="318"/>
                                          <a:pt x="408" y="318"/>
                                        </a:cubicBezTo>
                                        <a:cubicBezTo>
                                          <a:pt x="410" y="319"/>
                                          <a:pt x="411" y="322"/>
                                          <a:pt x="411" y="324"/>
                                        </a:cubicBezTo>
                                        <a:cubicBezTo>
                                          <a:pt x="411" y="329"/>
                                          <a:pt x="407" y="332"/>
                                          <a:pt x="403" y="332"/>
                                        </a:cubicBezTo>
                                        <a:cubicBezTo>
                                          <a:pt x="373" y="333"/>
                                          <a:pt x="373" y="333"/>
                                          <a:pt x="373" y="333"/>
                                        </a:cubicBezTo>
                                        <a:cubicBezTo>
                                          <a:pt x="371" y="333"/>
                                          <a:pt x="369" y="332"/>
                                          <a:pt x="368" y="331"/>
                                        </a:cubicBezTo>
                                        <a:cubicBezTo>
                                          <a:pt x="362" y="323"/>
                                          <a:pt x="362" y="323"/>
                                          <a:pt x="362" y="323"/>
                                        </a:cubicBezTo>
                                        <a:cubicBezTo>
                                          <a:pt x="362" y="323"/>
                                          <a:pt x="362" y="323"/>
                                          <a:pt x="362" y="323"/>
                                        </a:cubicBezTo>
                                        <a:cubicBezTo>
                                          <a:pt x="357" y="310"/>
                                          <a:pt x="354" y="300"/>
                                          <a:pt x="351" y="289"/>
                                        </a:cubicBezTo>
                                        <a:cubicBezTo>
                                          <a:pt x="349" y="278"/>
                                          <a:pt x="346" y="267"/>
                                          <a:pt x="345" y="257"/>
                                        </a:cubicBezTo>
                                        <a:cubicBezTo>
                                          <a:pt x="344" y="254"/>
                                          <a:pt x="344" y="252"/>
                                          <a:pt x="343" y="249"/>
                                        </a:cubicBezTo>
                                        <a:cubicBezTo>
                                          <a:pt x="331" y="253"/>
                                          <a:pt x="317" y="255"/>
                                          <a:pt x="301" y="255"/>
                                        </a:cubicBezTo>
                                        <a:cubicBezTo>
                                          <a:pt x="301" y="260"/>
                                          <a:pt x="301" y="264"/>
                                          <a:pt x="301" y="268"/>
                                        </a:cubicBezTo>
                                        <a:cubicBezTo>
                                          <a:pt x="301" y="278"/>
                                          <a:pt x="301" y="288"/>
                                          <a:pt x="301" y="298"/>
                                        </a:cubicBezTo>
                                        <a:cubicBezTo>
                                          <a:pt x="301" y="307"/>
                                          <a:pt x="302" y="316"/>
                                          <a:pt x="304" y="323"/>
                                        </a:cubicBezTo>
                                        <a:cubicBezTo>
                                          <a:pt x="316" y="333"/>
                                          <a:pt x="316" y="333"/>
                                          <a:pt x="316" y="333"/>
                                        </a:cubicBezTo>
                                        <a:cubicBezTo>
                                          <a:pt x="318" y="335"/>
                                          <a:pt x="319" y="337"/>
                                          <a:pt x="319" y="339"/>
                                        </a:cubicBezTo>
                                        <a:cubicBezTo>
                                          <a:pt x="319" y="344"/>
                                          <a:pt x="315" y="348"/>
                                          <a:pt x="311" y="348"/>
                                        </a:cubicBezTo>
                                        <a:cubicBezTo>
                                          <a:pt x="281" y="349"/>
                                          <a:pt x="281" y="349"/>
                                          <a:pt x="281" y="349"/>
                                        </a:cubicBezTo>
                                        <a:cubicBezTo>
                                          <a:pt x="279" y="349"/>
                                          <a:pt x="277" y="348"/>
                                          <a:pt x="276" y="346"/>
                                        </a:cubicBezTo>
                                        <a:cubicBezTo>
                                          <a:pt x="270" y="338"/>
                                          <a:pt x="270" y="338"/>
                                          <a:pt x="270" y="338"/>
                                        </a:cubicBezTo>
                                        <a:cubicBezTo>
                                          <a:pt x="270" y="338"/>
                                          <a:pt x="270" y="338"/>
                                          <a:pt x="270" y="338"/>
                                        </a:cubicBezTo>
                                        <a:cubicBezTo>
                                          <a:pt x="265" y="326"/>
                                          <a:pt x="262" y="315"/>
                                          <a:pt x="259" y="304"/>
                                        </a:cubicBezTo>
                                        <a:cubicBezTo>
                                          <a:pt x="257" y="293"/>
                                          <a:pt x="254" y="283"/>
                                          <a:pt x="253" y="272"/>
                                        </a:cubicBezTo>
                                        <a:cubicBezTo>
                                          <a:pt x="251" y="266"/>
                                          <a:pt x="250" y="260"/>
                                          <a:pt x="249" y="254"/>
                                        </a:cubicBezTo>
                                        <a:cubicBezTo>
                                          <a:pt x="171" y="246"/>
                                          <a:pt x="170" y="218"/>
                                          <a:pt x="138" y="214"/>
                                        </a:cubicBezTo>
                                        <a:cubicBezTo>
                                          <a:pt x="129" y="230"/>
                                          <a:pt x="115" y="245"/>
                                          <a:pt x="90" y="249"/>
                                        </a:cubicBezTo>
                                        <a:cubicBezTo>
                                          <a:pt x="89" y="256"/>
                                          <a:pt x="89" y="262"/>
                                          <a:pt x="89" y="268"/>
                                        </a:cubicBezTo>
                                        <a:cubicBezTo>
                                          <a:pt x="89" y="278"/>
                                          <a:pt x="89" y="288"/>
                                          <a:pt x="89" y="298"/>
                                        </a:cubicBezTo>
                                        <a:cubicBezTo>
                                          <a:pt x="90" y="307"/>
                                          <a:pt x="91" y="316"/>
                                          <a:pt x="92" y="323"/>
                                        </a:cubicBezTo>
                                        <a:cubicBezTo>
                                          <a:pt x="104" y="333"/>
                                          <a:pt x="104" y="333"/>
                                          <a:pt x="104" y="333"/>
                                        </a:cubicBezTo>
                                        <a:cubicBezTo>
                                          <a:pt x="106" y="335"/>
                                          <a:pt x="107" y="337"/>
                                          <a:pt x="107" y="339"/>
                                        </a:cubicBezTo>
                                        <a:cubicBezTo>
                                          <a:pt x="107" y="344"/>
                                          <a:pt x="104" y="348"/>
                                          <a:pt x="99" y="348"/>
                                        </a:cubicBezTo>
                                        <a:cubicBezTo>
                                          <a:pt x="70" y="349"/>
                                          <a:pt x="70" y="349"/>
                                          <a:pt x="70" y="349"/>
                                        </a:cubicBezTo>
                                        <a:cubicBezTo>
                                          <a:pt x="68" y="349"/>
                                          <a:pt x="66" y="348"/>
                                          <a:pt x="65" y="346"/>
                                        </a:cubicBezTo>
                                        <a:cubicBezTo>
                                          <a:pt x="59" y="338"/>
                                          <a:pt x="59" y="338"/>
                                          <a:pt x="59" y="338"/>
                                        </a:cubicBezTo>
                                        <a:cubicBezTo>
                                          <a:pt x="59" y="338"/>
                                          <a:pt x="59" y="338"/>
                                          <a:pt x="59" y="338"/>
                                        </a:cubicBezTo>
                                        <a:cubicBezTo>
                                          <a:pt x="53" y="326"/>
                                          <a:pt x="50" y="315"/>
                                          <a:pt x="48" y="304"/>
                                        </a:cubicBezTo>
                                        <a:cubicBezTo>
                                          <a:pt x="45" y="293"/>
                                          <a:pt x="43" y="283"/>
                                          <a:pt x="41" y="272"/>
                                        </a:cubicBezTo>
                                        <a:cubicBezTo>
                                          <a:pt x="39" y="261"/>
                                          <a:pt x="37" y="251"/>
                                          <a:pt x="36" y="240"/>
                                        </a:cubicBezTo>
                                        <a:cubicBezTo>
                                          <a:pt x="35" y="232"/>
                                          <a:pt x="34" y="223"/>
                                          <a:pt x="33" y="215"/>
                                        </a:cubicBezTo>
                                        <a:cubicBezTo>
                                          <a:pt x="33" y="215"/>
                                          <a:pt x="33" y="215"/>
                                          <a:pt x="32" y="214"/>
                                        </a:cubicBezTo>
                                        <a:cubicBezTo>
                                          <a:pt x="32" y="214"/>
                                          <a:pt x="32" y="214"/>
                                          <a:pt x="32" y="214"/>
                                        </a:cubicBezTo>
                                        <a:cubicBezTo>
                                          <a:pt x="32" y="214"/>
                                          <a:pt x="32" y="212"/>
                                          <a:pt x="32" y="207"/>
                                        </a:cubicBezTo>
                                        <a:cubicBezTo>
                                          <a:pt x="32" y="207"/>
                                          <a:pt x="32" y="207"/>
                                          <a:pt x="32" y="207"/>
                                        </a:cubicBezTo>
                                        <a:cubicBezTo>
                                          <a:pt x="32" y="207"/>
                                          <a:pt x="32" y="207"/>
                                          <a:pt x="32" y="207"/>
                                        </a:cubicBezTo>
                                        <a:cubicBezTo>
                                          <a:pt x="30" y="190"/>
                                          <a:pt x="28" y="142"/>
                                          <a:pt x="42" y="105"/>
                                        </a:cubicBezTo>
                                        <a:cubicBezTo>
                                          <a:pt x="33" y="104"/>
                                          <a:pt x="25" y="101"/>
                                          <a:pt x="17" y="95"/>
                                        </a:cubicBezTo>
                                        <a:cubicBezTo>
                                          <a:pt x="11" y="90"/>
                                          <a:pt x="7" y="85"/>
                                          <a:pt x="5" y="79"/>
                                        </a:cubicBezTo>
                                        <a:cubicBezTo>
                                          <a:pt x="2" y="74"/>
                                          <a:pt x="1" y="67"/>
                                          <a:pt x="0" y="61"/>
                                        </a:cubicBezTo>
                                        <a:cubicBezTo>
                                          <a:pt x="0" y="50"/>
                                          <a:pt x="2" y="38"/>
                                          <a:pt x="6" y="28"/>
                                        </a:cubicBezTo>
                                        <a:close/>
                                      </a:path>
                                    </a:pathLst>
                                  </a:custGeom>
                                  <a:solidFill>
                                    <a:srgbClr val="6C48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126"/>
                                <wps:cNvSpPr>
                                  <a:spLocks/>
                                </wps:cNvSpPr>
                                <wps:spPr bwMode="auto">
                                  <a:xfrm>
                                    <a:off x="11188" y="10896"/>
                                    <a:ext cx="514" cy="447"/>
                                  </a:xfrm>
                                  <a:custGeom>
                                    <a:avLst/>
                                    <a:gdLst>
                                      <a:gd name="T0" fmla="*/ 1069 w 252"/>
                                      <a:gd name="T1" fmla="*/ 0 h 222"/>
                                      <a:gd name="T2" fmla="*/ 3290 w 252"/>
                                      <a:gd name="T3" fmla="*/ 0 h 222"/>
                                      <a:gd name="T4" fmla="*/ 4361 w 252"/>
                                      <a:gd name="T5" fmla="*/ 924 h 222"/>
                                      <a:gd name="T6" fmla="*/ 4177 w 252"/>
                                      <a:gd name="T7" fmla="*/ 2859 h 222"/>
                                      <a:gd name="T8" fmla="*/ 3582 w 252"/>
                                      <a:gd name="T9" fmla="*/ 3648 h 222"/>
                                      <a:gd name="T10" fmla="*/ 3633 w 252"/>
                                      <a:gd name="T11" fmla="*/ 3256 h 222"/>
                                      <a:gd name="T12" fmla="*/ 2180 w 252"/>
                                      <a:gd name="T13" fmla="*/ 1625 h 222"/>
                                      <a:gd name="T14" fmla="*/ 728 w 252"/>
                                      <a:gd name="T15" fmla="*/ 3256 h 222"/>
                                      <a:gd name="T16" fmla="*/ 781 w 252"/>
                                      <a:gd name="T17" fmla="*/ 3648 h 222"/>
                                      <a:gd name="T18" fmla="*/ 188 w 252"/>
                                      <a:gd name="T19" fmla="*/ 2859 h 222"/>
                                      <a:gd name="T20" fmla="*/ 0 w 252"/>
                                      <a:gd name="T21" fmla="*/ 924 h 222"/>
                                      <a:gd name="T22" fmla="*/ 1069 w 252"/>
                                      <a:gd name="T23" fmla="*/ 0 h 22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52" h="222">
                                        <a:moveTo>
                                          <a:pt x="62" y="0"/>
                                        </a:moveTo>
                                        <a:cubicBezTo>
                                          <a:pt x="190" y="0"/>
                                          <a:pt x="190" y="0"/>
                                          <a:pt x="190" y="0"/>
                                        </a:cubicBezTo>
                                        <a:cubicBezTo>
                                          <a:pt x="221" y="0"/>
                                          <a:pt x="252" y="25"/>
                                          <a:pt x="252" y="56"/>
                                        </a:cubicBezTo>
                                        <a:cubicBezTo>
                                          <a:pt x="241" y="174"/>
                                          <a:pt x="241" y="174"/>
                                          <a:pt x="241" y="174"/>
                                        </a:cubicBezTo>
                                        <a:cubicBezTo>
                                          <a:pt x="241" y="195"/>
                                          <a:pt x="224" y="213"/>
                                          <a:pt x="207" y="222"/>
                                        </a:cubicBezTo>
                                        <a:cubicBezTo>
                                          <a:pt x="209" y="215"/>
                                          <a:pt x="210" y="206"/>
                                          <a:pt x="210" y="198"/>
                                        </a:cubicBezTo>
                                        <a:cubicBezTo>
                                          <a:pt x="210" y="143"/>
                                          <a:pt x="172" y="99"/>
                                          <a:pt x="126" y="99"/>
                                        </a:cubicBezTo>
                                        <a:cubicBezTo>
                                          <a:pt x="80" y="99"/>
                                          <a:pt x="42" y="143"/>
                                          <a:pt x="42" y="198"/>
                                        </a:cubicBezTo>
                                        <a:cubicBezTo>
                                          <a:pt x="42" y="206"/>
                                          <a:pt x="43" y="215"/>
                                          <a:pt x="45" y="222"/>
                                        </a:cubicBezTo>
                                        <a:cubicBezTo>
                                          <a:pt x="28" y="213"/>
                                          <a:pt x="11" y="195"/>
                                          <a:pt x="11" y="174"/>
                                        </a:cubicBezTo>
                                        <a:cubicBezTo>
                                          <a:pt x="0" y="56"/>
                                          <a:pt x="0" y="56"/>
                                          <a:pt x="0" y="56"/>
                                        </a:cubicBezTo>
                                        <a:cubicBezTo>
                                          <a:pt x="0" y="25"/>
                                          <a:pt x="32" y="0"/>
                                          <a:pt x="62" y="0"/>
                                        </a:cubicBezTo>
                                        <a:close/>
                                      </a:path>
                                    </a:pathLst>
                                  </a:custGeom>
                                  <a:solidFill>
                                    <a:srgbClr val="7D542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127"/>
                                <wps:cNvSpPr>
                                  <a:spLocks/>
                                </wps:cNvSpPr>
                                <wps:spPr bwMode="auto">
                                  <a:xfrm>
                                    <a:off x="11274" y="11095"/>
                                    <a:ext cx="342" cy="264"/>
                                  </a:xfrm>
                                  <a:custGeom>
                                    <a:avLst/>
                                    <a:gdLst>
                                      <a:gd name="T0" fmla="*/ 1441 w 168"/>
                                      <a:gd name="T1" fmla="*/ 0 h 131"/>
                                      <a:gd name="T2" fmla="*/ 2885 w 168"/>
                                      <a:gd name="T3" fmla="*/ 1636 h 131"/>
                                      <a:gd name="T4" fmla="*/ 2834 w 168"/>
                                      <a:gd name="T5" fmla="*/ 2031 h 131"/>
                                      <a:gd name="T6" fmla="*/ 2353 w 168"/>
                                      <a:gd name="T7" fmla="*/ 2160 h 131"/>
                                      <a:gd name="T8" fmla="*/ 531 w 168"/>
                                      <a:gd name="T9" fmla="*/ 2160 h 131"/>
                                      <a:gd name="T10" fmla="*/ 49 w 168"/>
                                      <a:gd name="T11" fmla="*/ 2031 h 131"/>
                                      <a:gd name="T12" fmla="*/ 0 w 168"/>
                                      <a:gd name="T13" fmla="*/ 1636 h 131"/>
                                      <a:gd name="T14" fmla="*/ 1441 w 168"/>
                                      <a:gd name="T15" fmla="*/ 0 h 13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8" h="131">
                                        <a:moveTo>
                                          <a:pt x="84" y="0"/>
                                        </a:moveTo>
                                        <a:cubicBezTo>
                                          <a:pt x="130" y="0"/>
                                          <a:pt x="168" y="44"/>
                                          <a:pt x="168" y="99"/>
                                        </a:cubicBezTo>
                                        <a:cubicBezTo>
                                          <a:pt x="168" y="107"/>
                                          <a:pt x="167" y="116"/>
                                          <a:pt x="165" y="123"/>
                                        </a:cubicBezTo>
                                        <a:cubicBezTo>
                                          <a:pt x="157" y="128"/>
                                          <a:pt x="147" y="131"/>
                                          <a:pt x="137" y="131"/>
                                        </a:cubicBezTo>
                                        <a:cubicBezTo>
                                          <a:pt x="31" y="131"/>
                                          <a:pt x="31" y="131"/>
                                          <a:pt x="31" y="131"/>
                                        </a:cubicBezTo>
                                        <a:cubicBezTo>
                                          <a:pt x="21" y="131"/>
                                          <a:pt x="11" y="128"/>
                                          <a:pt x="3" y="123"/>
                                        </a:cubicBezTo>
                                        <a:cubicBezTo>
                                          <a:pt x="1" y="116"/>
                                          <a:pt x="0" y="107"/>
                                          <a:pt x="0" y="99"/>
                                        </a:cubicBezTo>
                                        <a:cubicBezTo>
                                          <a:pt x="0" y="44"/>
                                          <a:pt x="38" y="0"/>
                                          <a:pt x="84" y="0"/>
                                        </a:cubicBezTo>
                                        <a:close/>
                                      </a:path>
                                    </a:pathLst>
                                  </a:custGeom>
                                  <a:solidFill>
                                    <a:srgbClr val="96663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Oval 132"/>
                                <wps:cNvSpPr>
                                  <a:spLocks noChangeArrowheads="1"/>
                                </wps:cNvSpPr>
                                <wps:spPr bwMode="auto">
                                  <a:xfrm>
                                    <a:off x="11398" y="11087"/>
                                    <a:ext cx="94" cy="50"/>
                                  </a:xfrm>
                                  <a:prstGeom prst="ellipse">
                                    <a:avLst/>
                                  </a:prstGeom>
                                  <a:solidFill>
                                    <a:srgbClr val="2020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Line 129"/>
                                <wps:cNvCnPr>
                                  <a:cxnSpLocks noChangeShapeType="1"/>
                                </wps:cNvCnPr>
                                <wps:spPr bwMode="auto">
                                  <a:xfrm>
                                    <a:off x="11441" y="10916"/>
                                    <a:ext cx="0" cy="0"/>
                                  </a:xfrm>
                                  <a:prstGeom prst="line">
                                    <a:avLst/>
                                  </a:prstGeom>
                                  <a:noFill/>
                                  <a:ln w="26988">
                                    <a:solidFill>
                                      <a:srgbClr val="C28D73"/>
                                    </a:solidFill>
                                    <a:miter lim="800000"/>
                                    <a:headEnd/>
                                    <a:tailEnd/>
                                  </a:ln>
                                  <a:extLst>
                                    <a:ext uri="{909E8E84-426E-40DD-AFC4-6F175D3DCCD1}">
                                      <a14:hiddenFill xmlns:a14="http://schemas.microsoft.com/office/drawing/2010/main">
                                        <a:noFill/>
                                      </a14:hiddenFill>
                                    </a:ext>
                                  </a:extLst>
                                </wps:spPr>
                                <wps:bodyPr/>
                              </wps:wsp>
                              <wps:wsp>
                                <wps:cNvPr id="134" name="Line 130"/>
                                <wps:cNvCnPr>
                                  <a:cxnSpLocks noChangeShapeType="1"/>
                                </wps:cNvCnPr>
                                <wps:spPr bwMode="auto">
                                  <a:xfrm>
                                    <a:off x="11449" y="10916"/>
                                    <a:ext cx="0" cy="0"/>
                                  </a:xfrm>
                                  <a:prstGeom prst="line">
                                    <a:avLst/>
                                  </a:prstGeom>
                                  <a:noFill/>
                                  <a:ln w="26988">
                                    <a:solidFill>
                                      <a:srgbClr val="C28D73"/>
                                    </a:solidFill>
                                    <a:miter lim="800000"/>
                                    <a:headEnd/>
                                    <a:tailEnd/>
                                  </a:ln>
                                  <a:extLst>
                                    <a:ext uri="{909E8E84-426E-40DD-AFC4-6F175D3DCCD1}">
                                      <a14:hiddenFill xmlns:a14="http://schemas.microsoft.com/office/drawing/2010/main">
                                        <a:noFill/>
                                      </a14:hiddenFill>
                                    </a:ext>
                                  </a:extLst>
                                </wps:spPr>
                                <wps:bodyPr/>
                              </wps:wsp>
                              <wps:wsp>
                                <wps:cNvPr id="135" name="Freeform 131"/>
                                <wps:cNvSpPr>
                                  <a:spLocks/>
                                </wps:cNvSpPr>
                                <wps:spPr bwMode="auto">
                                  <a:xfrm>
                                    <a:off x="11510" y="11010"/>
                                    <a:ext cx="149" cy="129"/>
                                  </a:xfrm>
                                  <a:custGeom>
                                    <a:avLst/>
                                    <a:gdLst>
                                      <a:gd name="T0" fmla="*/ 204 w 73"/>
                                      <a:gd name="T1" fmla="*/ 0 h 64"/>
                                      <a:gd name="T2" fmla="*/ 367 w 73"/>
                                      <a:gd name="T3" fmla="*/ 893 h 64"/>
                                      <a:gd name="T4" fmla="*/ 1265 w 73"/>
                                      <a:gd name="T5" fmla="*/ 613 h 64"/>
                                      <a:gd name="T6" fmla="*/ 0 60000 65536"/>
                                      <a:gd name="T7" fmla="*/ 0 60000 65536"/>
                                      <a:gd name="T8" fmla="*/ 0 60000 65536"/>
                                    </a:gdLst>
                                    <a:ahLst/>
                                    <a:cxnLst>
                                      <a:cxn ang="T6">
                                        <a:pos x="T0" y="T1"/>
                                      </a:cxn>
                                      <a:cxn ang="T7">
                                        <a:pos x="T2" y="T3"/>
                                      </a:cxn>
                                      <a:cxn ang="T8">
                                        <a:pos x="T4" y="T5"/>
                                      </a:cxn>
                                    </a:cxnLst>
                                    <a:rect l="0" t="0" r="r" b="b"/>
                                    <a:pathLst>
                                      <a:path w="73" h="64">
                                        <a:moveTo>
                                          <a:pt x="12" y="0"/>
                                        </a:moveTo>
                                        <a:cubicBezTo>
                                          <a:pt x="0" y="20"/>
                                          <a:pt x="4" y="44"/>
                                          <a:pt x="21" y="54"/>
                                        </a:cubicBezTo>
                                        <a:cubicBezTo>
                                          <a:pt x="38" y="64"/>
                                          <a:pt x="61" y="57"/>
                                          <a:pt x="73" y="37"/>
                                        </a:cubicBezTo>
                                      </a:path>
                                    </a:pathLst>
                                  </a:custGeom>
                                  <a:solidFill>
                                    <a:srgbClr val="96663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132"/>
                                <wps:cNvSpPr>
                                  <a:spLocks/>
                                </wps:cNvSpPr>
                                <wps:spPr bwMode="auto">
                                  <a:xfrm>
                                    <a:off x="11231" y="11010"/>
                                    <a:ext cx="149" cy="129"/>
                                  </a:xfrm>
                                  <a:custGeom>
                                    <a:avLst/>
                                    <a:gdLst>
                                      <a:gd name="T0" fmla="*/ 1061 w 73"/>
                                      <a:gd name="T1" fmla="*/ 0 h 64"/>
                                      <a:gd name="T2" fmla="*/ 900 w 73"/>
                                      <a:gd name="T3" fmla="*/ 893 h 64"/>
                                      <a:gd name="T4" fmla="*/ 0 w 73"/>
                                      <a:gd name="T5" fmla="*/ 613 h 64"/>
                                      <a:gd name="T6" fmla="*/ 0 60000 65536"/>
                                      <a:gd name="T7" fmla="*/ 0 60000 65536"/>
                                      <a:gd name="T8" fmla="*/ 0 60000 65536"/>
                                    </a:gdLst>
                                    <a:ahLst/>
                                    <a:cxnLst>
                                      <a:cxn ang="T6">
                                        <a:pos x="T0" y="T1"/>
                                      </a:cxn>
                                      <a:cxn ang="T7">
                                        <a:pos x="T2" y="T3"/>
                                      </a:cxn>
                                      <a:cxn ang="T8">
                                        <a:pos x="T4" y="T5"/>
                                      </a:cxn>
                                    </a:cxnLst>
                                    <a:rect l="0" t="0" r="r" b="b"/>
                                    <a:pathLst>
                                      <a:path w="73" h="64">
                                        <a:moveTo>
                                          <a:pt x="61" y="0"/>
                                        </a:moveTo>
                                        <a:cubicBezTo>
                                          <a:pt x="73" y="20"/>
                                          <a:pt x="69" y="44"/>
                                          <a:pt x="52" y="54"/>
                                        </a:cubicBezTo>
                                        <a:cubicBezTo>
                                          <a:pt x="35" y="64"/>
                                          <a:pt x="12" y="57"/>
                                          <a:pt x="0" y="37"/>
                                        </a:cubicBezTo>
                                      </a:path>
                                    </a:pathLst>
                                  </a:custGeom>
                                  <a:solidFill>
                                    <a:srgbClr val="96663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133"/>
                                <wps:cNvSpPr>
                                  <a:spLocks/>
                                </wps:cNvSpPr>
                                <wps:spPr bwMode="auto">
                                  <a:xfrm>
                                    <a:off x="11590" y="10882"/>
                                    <a:ext cx="204" cy="267"/>
                                  </a:xfrm>
                                  <a:custGeom>
                                    <a:avLst/>
                                    <a:gdLst>
                                      <a:gd name="T0" fmla="*/ 171 w 100"/>
                                      <a:gd name="T1" fmla="*/ 32 h 133"/>
                                      <a:gd name="T2" fmla="*/ 1665 w 100"/>
                                      <a:gd name="T3" fmla="*/ 891 h 133"/>
                                      <a:gd name="T4" fmla="*/ 1714 w 100"/>
                                      <a:gd name="T5" fmla="*/ 1020 h 133"/>
                                      <a:gd name="T6" fmla="*/ 1128 w 100"/>
                                      <a:gd name="T7" fmla="*/ 2112 h 133"/>
                                      <a:gd name="T8" fmla="*/ 1020 w 100"/>
                                      <a:gd name="T9" fmla="*/ 2160 h 133"/>
                                      <a:gd name="T10" fmla="*/ 1020 w 100"/>
                                      <a:gd name="T11" fmla="*/ 2160 h 133"/>
                                      <a:gd name="T12" fmla="*/ 916 w 100"/>
                                      <a:gd name="T13" fmla="*/ 2096 h 133"/>
                                      <a:gd name="T14" fmla="*/ 16 w 100"/>
                                      <a:gd name="T15" fmla="*/ 161 h 133"/>
                                      <a:gd name="T16" fmla="*/ 49 w 100"/>
                                      <a:gd name="T17" fmla="*/ 32 h 133"/>
                                      <a:gd name="T18" fmla="*/ 171 w 100"/>
                                      <a:gd name="T19" fmla="*/ 32 h 133"/>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0" h="133">
                                        <a:moveTo>
                                          <a:pt x="10" y="2"/>
                                        </a:moveTo>
                                        <a:cubicBezTo>
                                          <a:pt x="96" y="55"/>
                                          <a:pt x="96" y="55"/>
                                          <a:pt x="96" y="55"/>
                                        </a:cubicBezTo>
                                        <a:cubicBezTo>
                                          <a:pt x="99" y="57"/>
                                          <a:pt x="100" y="60"/>
                                          <a:pt x="99" y="63"/>
                                        </a:cubicBezTo>
                                        <a:cubicBezTo>
                                          <a:pt x="65" y="130"/>
                                          <a:pt x="65" y="130"/>
                                          <a:pt x="65" y="130"/>
                                        </a:cubicBezTo>
                                        <a:cubicBezTo>
                                          <a:pt x="64" y="132"/>
                                          <a:pt x="62" y="133"/>
                                          <a:pt x="59" y="133"/>
                                        </a:cubicBezTo>
                                        <a:cubicBezTo>
                                          <a:pt x="59" y="133"/>
                                          <a:pt x="59" y="133"/>
                                          <a:pt x="59" y="133"/>
                                        </a:cubicBezTo>
                                        <a:cubicBezTo>
                                          <a:pt x="57" y="133"/>
                                          <a:pt x="54" y="132"/>
                                          <a:pt x="53" y="129"/>
                                        </a:cubicBezTo>
                                        <a:cubicBezTo>
                                          <a:pt x="1" y="10"/>
                                          <a:pt x="1" y="10"/>
                                          <a:pt x="1" y="10"/>
                                        </a:cubicBezTo>
                                        <a:cubicBezTo>
                                          <a:pt x="0" y="7"/>
                                          <a:pt x="1" y="4"/>
                                          <a:pt x="3" y="2"/>
                                        </a:cubicBezTo>
                                        <a:cubicBezTo>
                                          <a:pt x="5" y="1"/>
                                          <a:pt x="8" y="0"/>
                                          <a:pt x="10" y="2"/>
                                        </a:cubicBezTo>
                                        <a:close/>
                                      </a:path>
                                    </a:pathLst>
                                  </a:custGeom>
                                  <a:solidFill>
                                    <a:srgbClr val="472F0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134"/>
                                <wps:cNvSpPr>
                                  <a:spLocks/>
                                </wps:cNvSpPr>
                                <wps:spPr bwMode="auto">
                                  <a:xfrm>
                                    <a:off x="11096" y="10882"/>
                                    <a:ext cx="204" cy="267"/>
                                  </a:xfrm>
                                  <a:custGeom>
                                    <a:avLst/>
                                    <a:gdLst>
                                      <a:gd name="T0" fmla="*/ 67 w 100"/>
                                      <a:gd name="T1" fmla="*/ 891 h 133"/>
                                      <a:gd name="T2" fmla="*/ 1561 w 100"/>
                                      <a:gd name="T3" fmla="*/ 32 h 133"/>
                                      <a:gd name="T4" fmla="*/ 1681 w 100"/>
                                      <a:gd name="T5" fmla="*/ 32 h 133"/>
                                      <a:gd name="T6" fmla="*/ 1714 w 100"/>
                                      <a:gd name="T7" fmla="*/ 161 h 133"/>
                                      <a:gd name="T8" fmla="*/ 816 w 100"/>
                                      <a:gd name="T9" fmla="*/ 2096 h 133"/>
                                      <a:gd name="T10" fmla="*/ 712 w 100"/>
                                      <a:gd name="T11" fmla="*/ 2160 h 133"/>
                                      <a:gd name="T12" fmla="*/ 712 w 100"/>
                                      <a:gd name="T13" fmla="*/ 2160 h 133"/>
                                      <a:gd name="T14" fmla="*/ 604 w 100"/>
                                      <a:gd name="T15" fmla="*/ 2112 h 133"/>
                                      <a:gd name="T16" fmla="*/ 16 w 100"/>
                                      <a:gd name="T17" fmla="*/ 1020 h 133"/>
                                      <a:gd name="T18" fmla="*/ 67 w 100"/>
                                      <a:gd name="T19" fmla="*/ 891 h 133"/>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0" h="133">
                                        <a:moveTo>
                                          <a:pt x="4" y="55"/>
                                        </a:moveTo>
                                        <a:cubicBezTo>
                                          <a:pt x="90" y="2"/>
                                          <a:pt x="90" y="2"/>
                                          <a:pt x="90" y="2"/>
                                        </a:cubicBezTo>
                                        <a:cubicBezTo>
                                          <a:pt x="92" y="0"/>
                                          <a:pt x="95" y="1"/>
                                          <a:pt x="97" y="2"/>
                                        </a:cubicBezTo>
                                        <a:cubicBezTo>
                                          <a:pt x="99" y="4"/>
                                          <a:pt x="100" y="7"/>
                                          <a:pt x="99" y="10"/>
                                        </a:cubicBezTo>
                                        <a:cubicBezTo>
                                          <a:pt x="47" y="129"/>
                                          <a:pt x="47" y="129"/>
                                          <a:pt x="47" y="129"/>
                                        </a:cubicBezTo>
                                        <a:cubicBezTo>
                                          <a:pt x="46" y="132"/>
                                          <a:pt x="44" y="133"/>
                                          <a:pt x="41" y="133"/>
                                        </a:cubicBezTo>
                                        <a:cubicBezTo>
                                          <a:pt x="41" y="133"/>
                                          <a:pt x="41" y="133"/>
                                          <a:pt x="41" y="133"/>
                                        </a:cubicBezTo>
                                        <a:cubicBezTo>
                                          <a:pt x="38" y="133"/>
                                          <a:pt x="36" y="132"/>
                                          <a:pt x="35" y="130"/>
                                        </a:cubicBezTo>
                                        <a:cubicBezTo>
                                          <a:pt x="1" y="63"/>
                                          <a:pt x="1" y="63"/>
                                          <a:pt x="1" y="63"/>
                                        </a:cubicBezTo>
                                        <a:cubicBezTo>
                                          <a:pt x="0" y="60"/>
                                          <a:pt x="1" y="57"/>
                                          <a:pt x="4" y="55"/>
                                        </a:cubicBezTo>
                                        <a:close/>
                                      </a:path>
                                    </a:pathLst>
                                  </a:custGeom>
                                  <a:solidFill>
                                    <a:srgbClr val="472F0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135"/>
                                <wps:cNvSpPr>
                                  <a:spLocks/>
                                </wps:cNvSpPr>
                                <wps:spPr bwMode="auto">
                                  <a:xfrm>
                                    <a:off x="11433" y="11101"/>
                                    <a:ext cx="24" cy="198"/>
                                  </a:xfrm>
                                  <a:custGeom>
                                    <a:avLst/>
                                    <a:gdLst>
                                      <a:gd name="T0" fmla="*/ 192 w 12"/>
                                      <a:gd name="T1" fmla="*/ 1632 h 98"/>
                                      <a:gd name="T2" fmla="*/ 192 w 12"/>
                                      <a:gd name="T3" fmla="*/ 97 h 98"/>
                                      <a:gd name="T4" fmla="*/ 96 w 12"/>
                                      <a:gd name="T5" fmla="*/ 0 h 98"/>
                                      <a:gd name="T6" fmla="*/ 0 w 12"/>
                                      <a:gd name="T7" fmla="*/ 97 h 98"/>
                                      <a:gd name="T8" fmla="*/ 0 w 12"/>
                                      <a:gd name="T9" fmla="*/ 1632 h 98"/>
                                      <a:gd name="T10" fmla="*/ 192 w 12"/>
                                      <a:gd name="T11" fmla="*/ 1632 h 98"/>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2" h="98">
                                        <a:moveTo>
                                          <a:pt x="12" y="98"/>
                                        </a:moveTo>
                                        <a:cubicBezTo>
                                          <a:pt x="12" y="6"/>
                                          <a:pt x="12" y="6"/>
                                          <a:pt x="12" y="6"/>
                                        </a:cubicBezTo>
                                        <a:cubicBezTo>
                                          <a:pt x="12" y="2"/>
                                          <a:pt x="9" y="0"/>
                                          <a:pt x="6" y="0"/>
                                        </a:cubicBezTo>
                                        <a:cubicBezTo>
                                          <a:pt x="3" y="0"/>
                                          <a:pt x="0" y="2"/>
                                          <a:pt x="0" y="6"/>
                                        </a:cubicBezTo>
                                        <a:cubicBezTo>
                                          <a:pt x="0" y="98"/>
                                          <a:pt x="0" y="98"/>
                                          <a:pt x="0" y="98"/>
                                        </a:cubicBezTo>
                                        <a:lnTo>
                                          <a:pt x="12" y="98"/>
                                        </a:lnTo>
                                        <a:close/>
                                      </a:path>
                                    </a:pathLst>
                                  </a:custGeom>
                                  <a:solidFill>
                                    <a:srgbClr val="2020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136"/>
                                <wps:cNvSpPr>
                                  <a:spLocks/>
                                </wps:cNvSpPr>
                                <wps:spPr bwMode="auto">
                                  <a:xfrm>
                                    <a:off x="11361" y="11270"/>
                                    <a:ext cx="80" cy="29"/>
                                  </a:xfrm>
                                  <a:custGeom>
                                    <a:avLst/>
                                    <a:gdLst>
                                      <a:gd name="T0" fmla="*/ 0 w 39"/>
                                      <a:gd name="T1" fmla="*/ 0 h 14"/>
                                      <a:gd name="T2" fmla="*/ 689 w 39"/>
                                      <a:gd name="T3" fmla="*/ 257 h 14"/>
                                      <a:gd name="T4" fmla="*/ 0 60000 65536"/>
                                      <a:gd name="T5" fmla="*/ 0 60000 65536"/>
                                    </a:gdLst>
                                    <a:ahLst/>
                                    <a:cxnLst>
                                      <a:cxn ang="T4">
                                        <a:pos x="T0" y="T1"/>
                                      </a:cxn>
                                      <a:cxn ang="T5">
                                        <a:pos x="T2" y="T3"/>
                                      </a:cxn>
                                    </a:cxnLst>
                                    <a:rect l="0" t="0" r="r" b="b"/>
                                    <a:pathLst>
                                      <a:path w="39" h="14">
                                        <a:moveTo>
                                          <a:pt x="0" y="0"/>
                                        </a:moveTo>
                                        <a:cubicBezTo>
                                          <a:pt x="4" y="0"/>
                                          <a:pt x="39" y="14"/>
                                          <a:pt x="39" y="14"/>
                                        </a:cubicBezTo>
                                      </a:path>
                                    </a:pathLst>
                                  </a:custGeom>
                                  <a:noFill/>
                                  <a:ln w="39686" cap="rnd">
                                    <a:solidFill>
                                      <a:srgbClr val="1A1A1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 name="Freeform 137"/>
                                <wps:cNvSpPr>
                                  <a:spLocks/>
                                </wps:cNvSpPr>
                                <wps:spPr bwMode="auto">
                                  <a:xfrm>
                                    <a:off x="11449" y="11270"/>
                                    <a:ext cx="80" cy="29"/>
                                  </a:xfrm>
                                  <a:custGeom>
                                    <a:avLst/>
                                    <a:gdLst>
                                      <a:gd name="T0" fmla="*/ 689 w 39"/>
                                      <a:gd name="T1" fmla="*/ 0 h 14"/>
                                      <a:gd name="T2" fmla="*/ 0 w 39"/>
                                      <a:gd name="T3" fmla="*/ 257 h 14"/>
                                      <a:gd name="T4" fmla="*/ 0 60000 65536"/>
                                      <a:gd name="T5" fmla="*/ 0 60000 65536"/>
                                    </a:gdLst>
                                    <a:ahLst/>
                                    <a:cxnLst>
                                      <a:cxn ang="T4">
                                        <a:pos x="T0" y="T1"/>
                                      </a:cxn>
                                      <a:cxn ang="T5">
                                        <a:pos x="T2" y="T3"/>
                                      </a:cxn>
                                    </a:cxnLst>
                                    <a:rect l="0" t="0" r="r" b="b"/>
                                    <a:pathLst>
                                      <a:path w="39" h="14">
                                        <a:moveTo>
                                          <a:pt x="39" y="0"/>
                                        </a:moveTo>
                                        <a:cubicBezTo>
                                          <a:pt x="35" y="0"/>
                                          <a:pt x="0" y="14"/>
                                          <a:pt x="0" y="14"/>
                                        </a:cubicBezTo>
                                      </a:path>
                                    </a:pathLst>
                                  </a:custGeom>
                                  <a:noFill/>
                                  <a:ln w="39686" cap="rnd">
                                    <a:solidFill>
                                      <a:srgbClr val="1A1A1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Freeform 138"/>
                                <wps:cNvSpPr>
                                  <a:spLocks/>
                                </wps:cNvSpPr>
                                <wps:spPr bwMode="auto">
                                  <a:xfrm>
                                    <a:off x="11551" y="11081"/>
                                    <a:ext cx="59" cy="62"/>
                                  </a:xfrm>
                                  <a:custGeom>
                                    <a:avLst/>
                                    <a:gdLst>
                                      <a:gd name="T0" fmla="*/ 153 w 29"/>
                                      <a:gd name="T1" fmla="*/ 48 h 31"/>
                                      <a:gd name="T2" fmla="*/ 49 w 29"/>
                                      <a:gd name="T3" fmla="*/ 336 h 31"/>
                                      <a:gd name="T4" fmla="*/ 344 w 29"/>
                                      <a:gd name="T5" fmla="*/ 448 h 31"/>
                                      <a:gd name="T6" fmla="*/ 448 w 29"/>
                                      <a:gd name="T7" fmla="*/ 176 h 31"/>
                                      <a:gd name="T8" fmla="*/ 153 w 29"/>
                                      <a:gd name="T9" fmla="*/ 48 h 3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9" h="31">
                                        <a:moveTo>
                                          <a:pt x="9" y="3"/>
                                        </a:moveTo>
                                        <a:cubicBezTo>
                                          <a:pt x="3" y="6"/>
                                          <a:pt x="0" y="14"/>
                                          <a:pt x="3" y="21"/>
                                        </a:cubicBezTo>
                                        <a:cubicBezTo>
                                          <a:pt x="6" y="28"/>
                                          <a:pt x="14" y="31"/>
                                          <a:pt x="20" y="28"/>
                                        </a:cubicBezTo>
                                        <a:cubicBezTo>
                                          <a:pt x="27" y="25"/>
                                          <a:pt x="29" y="17"/>
                                          <a:pt x="26" y="11"/>
                                        </a:cubicBezTo>
                                        <a:cubicBezTo>
                                          <a:pt x="23" y="4"/>
                                          <a:pt x="16" y="0"/>
                                          <a:pt x="9" y="3"/>
                                        </a:cubicBezTo>
                                        <a:close/>
                                      </a:path>
                                    </a:pathLst>
                                  </a:custGeom>
                                  <a:solidFill>
                                    <a:srgbClr val="2020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39"/>
                                <wps:cNvSpPr>
                                  <a:spLocks/>
                                </wps:cNvSpPr>
                                <wps:spPr bwMode="auto">
                                  <a:xfrm>
                                    <a:off x="11294" y="11067"/>
                                    <a:ext cx="59" cy="60"/>
                                  </a:xfrm>
                                  <a:custGeom>
                                    <a:avLst/>
                                    <a:gdLst>
                                      <a:gd name="T0" fmla="*/ 153 w 29"/>
                                      <a:gd name="T1" fmla="*/ 48 h 30"/>
                                      <a:gd name="T2" fmla="*/ 49 w 29"/>
                                      <a:gd name="T3" fmla="*/ 320 h 30"/>
                                      <a:gd name="T4" fmla="*/ 344 w 29"/>
                                      <a:gd name="T5" fmla="*/ 448 h 30"/>
                                      <a:gd name="T6" fmla="*/ 448 w 29"/>
                                      <a:gd name="T7" fmla="*/ 160 h 30"/>
                                      <a:gd name="T8" fmla="*/ 153 w 29"/>
                                      <a:gd name="T9" fmla="*/ 48 h 3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9" h="30">
                                        <a:moveTo>
                                          <a:pt x="9" y="3"/>
                                        </a:moveTo>
                                        <a:cubicBezTo>
                                          <a:pt x="3" y="6"/>
                                          <a:pt x="0" y="13"/>
                                          <a:pt x="3" y="20"/>
                                        </a:cubicBezTo>
                                        <a:cubicBezTo>
                                          <a:pt x="6" y="27"/>
                                          <a:pt x="14" y="30"/>
                                          <a:pt x="20" y="28"/>
                                        </a:cubicBezTo>
                                        <a:cubicBezTo>
                                          <a:pt x="26" y="25"/>
                                          <a:pt x="29" y="17"/>
                                          <a:pt x="26" y="10"/>
                                        </a:cubicBezTo>
                                        <a:cubicBezTo>
                                          <a:pt x="23" y="3"/>
                                          <a:pt x="16" y="0"/>
                                          <a:pt x="9" y="3"/>
                                        </a:cubicBezTo>
                                        <a:close/>
                                      </a:path>
                                    </a:pathLst>
                                  </a:custGeom>
                                  <a:solidFill>
                                    <a:srgbClr val="2020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40"/>
                                <wps:cNvSpPr>
                                  <a:spLocks/>
                                </wps:cNvSpPr>
                                <wps:spPr bwMode="auto">
                                  <a:xfrm>
                                    <a:off x="9887" y="11057"/>
                                    <a:ext cx="208" cy="117"/>
                                  </a:xfrm>
                                  <a:custGeom>
                                    <a:avLst/>
                                    <a:gdLst>
                                      <a:gd name="T0" fmla="*/ 1576 w 102"/>
                                      <a:gd name="T1" fmla="*/ 248 h 58"/>
                                      <a:gd name="T2" fmla="*/ 261 w 102"/>
                                      <a:gd name="T3" fmla="*/ 248 h 58"/>
                                      <a:gd name="T4" fmla="*/ 120 w 102"/>
                                      <a:gd name="T5" fmla="*/ 581 h 58"/>
                                      <a:gd name="T6" fmla="*/ 365 w 102"/>
                                      <a:gd name="T7" fmla="*/ 696 h 58"/>
                                      <a:gd name="T8" fmla="*/ 432 w 102"/>
                                      <a:gd name="T9" fmla="*/ 765 h 58"/>
                                      <a:gd name="T10" fmla="*/ 465 w 102"/>
                                      <a:gd name="T11" fmla="*/ 813 h 58"/>
                                      <a:gd name="T12" fmla="*/ 897 w 102"/>
                                      <a:gd name="T13" fmla="*/ 928 h 58"/>
                                      <a:gd name="T14" fmla="*/ 1576 w 102"/>
                                      <a:gd name="T15" fmla="*/ 716 h 58"/>
                                      <a:gd name="T16" fmla="*/ 1576 w 102"/>
                                      <a:gd name="T17" fmla="*/ 248 h 5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02" h="58">
                                        <a:moveTo>
                                          <a:pt x="91" y="15"/>
                                        </a:moveTo>
                                        <a:cubicBezTo>
                                          <a:pt x="73" y="0"/>
                                          <a:pt x="35" y="5"/>
                                          <a:pt x="15" y="15"/>
                                        </a:cubicBezTo>
                                        <a:cubicBezTo>
                                          <a:pt x="5" y="19"/>
                                          <a:pt x="0" y="27"/>
                                          <a:pt x="7" y="35"/>
                                        </a:cubicBezTo>
                                        <a:cubicBezTo>
                                          <a:pt x="10" y="38"/>
                                          <a:pt x="15" y="41"/>
                                          <a:pt x="21" y="42"/>
                                        </a:cubicBezTo>
                                        <a:cubicBezTo>
                                          <a:pt x="22" y="43"/>
                                          <a:pt x="23" y="45"/>
                                          <a:pt x="25" y="46"/>
                                        </a:cubicBezTo>
                                        <a:cubicBezTo>
                                          <a:pt x="26" y="47"/>
                                          <a:pt x="26" y="48"/>
                                          <a:pt x="27" y="49"/>
                                        </a:cubicBezTo>
                                        <a:cubicBezTo>
                                          <a:pt x="32" y="55"/>
                                          <a:pt x="42" y="58"/>
                                          <a:pt x="52" y="56"/>
                                        </a:cubicBezTo>
                                        <a:cubicBezTo>
                                          <a:pt x="66" y="54"/>
                                          <a:pt x="82" y="51"/>
                                          <a:pt x="91" y="43"/>
                                        </a:cubicBezTo>
                                        <a:cubicBezTo>
                                          <a:pt x="101" y="34"/>
                                          <a:pt x="102" y="24"/>
                                          <a:pt x="91" y="15"/>
                                        </a:cubicBezTo>
                                        <a:close/>
                                      </a:path>
                                    </a:pathLst>
                                  </a:custGeom>
                                  <a:solidFill>
                                    <a:srgbClr val="573A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41"/>
                                <wps:cNvSpPr>
                                  <a:spLocks/>
                                </wps:cNvSpPr>
                                <wps:spPr bwMode="auto">
                                  <a:xfrm>
                                    <a:off x="8999" y="11272"/>
                                    <a:ext cx="159" cy="381"/>
                                  </a:xfrm>
                                  <a:custGeom>
                                    <a:avLst/>
                                    <a:gdLst>
                                      <a:gd name="T0" fmla="*/ 312 w 78"/>
                                      <a:gd name="T1" fmla="*/ 0 h 189"/>
                                      <a:gd name="T2" fmla="*/ 279 w 78"/>
                                      <a:gd name="T3" fmla="*/ 2824 h 189"/>
                                      <a:gd name="T4" fmla="*/ 1345 w 78"/>
                                      <a:gd name="T5" fmla="*/ 2941 h 189"/>
                                      <a:gd name="T6" fmla="*/ 1345 w 78"/>
                                      <a:gd name="T7" fmla="*/ 228 h 189"/>
                                      <a:gd name="T8" fmla="*/ 312 w 78"/>
                                      <a:gd name="T9" fmla="*/ 0 h 18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8" h="189">
                                        <a:moveTo>
                                          <a:pt x="18" y="0"/>
                                        </a:moveTo>
                                        <a:cubicBezTo>
                                          <a:pt x="18" y="0"/>
                                          <a:pt x="31" y="153"/>
                                          <a:pt x="16" y="171"/>
                                        </a:cubicBezTo>
                                        <a:cubicBezTo>
                                          <a:pt x="0" y="189"/>
                                          <a:pt x="78" y="189"/>
                                          <a:pt x="78" y="178"/>
                                        </a:cubicBezTo>
                                        <a:cubicBezTo>
                                          <a:pt x="78" y="168"/>
                                          <a:pt x="78" y="14"/>
                                          <a:pt x="78" y="14"/>
                                        </a:cubicBezTo>
                                        <a:lnTo>
                                          <a:pt x="18" y="0"/>
                                        </a:lnTo>
                                        <a:close/>
                                      </a:path>
                                    </a:pathLst>
                                  </a:custGeom>
                                  <a:solidFill>
                                    <a:srgbClr val="472F0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42"/>
                                <wps:cNvSpPr>
                                  <a:spLocks/>
                                </wps:cNvSpPr>
                                <wps:spPr bwMode="auto">
                                  <a:xfrm>
                                    <a:off x="9638" y="11272"/>
                                    <a:ext cx="159" cy="381"/>
                                  </a:xfrm>
                                  <a:custGeom>
                                    <a:avLst/>
                                    <a:gdLst>
                                      <a:gd name="T0" fmla="*/ 312 w 78"/>
                                      <a:gd name="T1" fmla="*/ 0 h 189"/>
                                      <a:gd name="T2" fmla="*/ 279 w 78"/>
                                      <a:gd name="T3" fmla="*/ 2844 h 189"/>
                                      <a:gd name="T4" fmla="*/ 1345 w 78"/>
                                      <a:gd name="T5" fmla="*/ 2941 h 189"/>
                                      <a:gd name="T6" fmla="*/ 1345 w 78"/>
                                      <a:gd name="T7" fmla="*/ 228 h 189"/>
                                      <a:gd name="T8" fmla="*/ 312 w 78"/>
                                      <a:gd name="T9" fmla="*/ 0 h 18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8" h="189">
                                        <a:moveTo>
                                          <a:pt x="18" y="0"/>
                                        </a:moveTo>
                                        <a:cubicBezTo>
                                          <a:pt x="18" y="0"/>
                                          <a:pt x="32" y="154"/>
                                          <a:pt x="16" y="172"/>
                                        </a:cubicBezTo>
                                        <a:cubicBezTo>
                                          <a:pt x="0" y="189"/>
                                          <a:pt x="78" y="188"/>
                                          <a:pt x="78" y="178"/>
                                        </a:cubicBezTo>
                                        <a:cubicBezTo>
                                          <a:pt x="78" y="168"/>
                                          <a:pt x="78" y="14"/>
                                          <a:pt x="78" y="14"/>
                                        </a:cubicBezTo>
                                        <a:lnTo>
                                          <a:pt x="18" y="0"/>
                                        </a:lnTo>
                                        <a:close/>
                                      </a:path>
                                    </a:pathLst>
                                  </a:custGeom>
                                  <a:solidFill>
                                    <a:srgbClr val="472F0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43"/>
                                <wps:cNvSpPr>
                                  <a:spLocks/>
                                </wps:cNvSpPr>
                                <wps:spPr bwMode="auto">
                                  <a:xfrm>
                                    <a:off x="8697" y="10602"/>
                                    <a:ext cx="1338" cy="1111"/>
                                  </a:xfrm>
                                  <a:custGeom>
                                    <a:avLst/>
                                    <a:gdLst>
                                      <a:gd name="T0" fmla="*/ 11269 w 656"/>
                                      <a:gd name="T1" fmla="*/ 5513 h 552"/>
                                      <a:gd name="T2" fmla="*/ 10608 w 656"/>
                                      <a:gd name="T3" fmla="*/ 4184 h 552"/>
                                      <a:gd name="T4" fmla="*/ 9036 w 656"/>
                                      <a:gd name="T5" fmla="*/ 3661 h 552"/>
                                      <a:gd name="T6" fmla="*/ 6747 w 656"/>
                                      <a:gd name="T7" fmla="*/ 3581 h 552"/>
                                      <a:gd name="T8" fmla="*/ 6747 w 656"/>
                                      <a:gd name="T9" fmla="*/ 3581 h 552"/>
                                      <a:gd name="T10" fmla="*/ 5591 w 656"/>
                                      <a:gd name="T11" fmla="*/ 2937 h 552"/>
                                      <a:gd name="T12" fmla="*/ 3877 w 656"/>
                                      <a:gd name="T13" fmla="*/ 260 h 552"/>
                                      <a:gd name="T14" fmla="*/ 2629 w 656"/>
                                      <a:gd name="T15" fmla="*/ 344 h 552"/>
                                      <a:gd name="T16" fmla="*/ 84 w 656"/>
                                      <a:gd name="T17" fmla="*/ 1443 h 552"/>
                                      <a:gd name="T18" fmla="*/ 2080 w 656"/>
                                      <a:gd name="T19" fmla="*/ 3228 h 552"/>
                                      <a:gd name="T20" fmla="*/ 3582 w 656"/>
                                      <a:gd name="T21" fmla="*/ 6809 h 552"/>
                                      <a:gd name="T22" fmla="*/ 3682 w 656"/>
                                      <a:gd name="T23" fmla="*/ 8717 h 552"/>
                                      <a:gd name="T24" fmla="*/ 4846 w 656"/>
                                      <a:gd name="T25" fmla="*/ 8749 h 552"/>
                                      <a:gd name="T26" fmla="*/ 5093 w 656"/>
                                      <a:gd name="T27" fmla="*/ 7336 h 552"/>
                                      <a:gd name="T28" fmla="*/ 6311 w 656"/>
                                      <a:gd name="T29" fmla="*/ 7173 h 552"/>
                                      <a:gd name="T30" fmla="*/ 8220 w 656"/>
                                      <a:gd name="T31" fmla="*/ 6740 h 552"/>
                                      <a:gd name="T32" fmla="*/ 10039 w 656"/>
                                      <a:gd name="T33" fmla="*/ 7207 h 552"/>
                                      <a:gd name="T34" fmla="*/ 9884 w 656"/>
                                      <a:gd name="T35" fmla="*/ 8552 h 552"/>
                                      <a:gd name="T36" fmla="*/ 11149 w 656"/>
                                      <a:gd name="T37" fmla="*/ 8552 h 552"/>
                                      <a:gd name="T38" fmla="*/ 11269 w 656"/>
                                      <a:gd name="T39" fmla="*/ 5513 h 552"/>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656" h="552">
                                        <a:moveTo>
                                          <a:pt x="651" y="336"/>
                                        </a:moveTo>
                                        <a:cubicBezTo>
                                          <a:pt x="646" y="307"/>
                                          <a:pt x="634" y="277"/>
                                          <a:pt x="613" y="255"/>
                                        </a:cubicBezTo>
                                        <a:cubicBezTo>
                                          <a:pt x="587" y="230"/>
                                          <a:pt x="557" y="224"/>
                                          <a:pt x="522" y="223"/>
                                        </a:cubicBezTo>
                                        <a:cubicBezTo>
                                          <a:pt x="478" y="221"/>
                                          <a:pt x="434" y="220"/>
                                          <a:pt x="390" y="218"/>
                                        </a:cubicBezTo>
                                        <a:cubicBezTo>
                                          <a:pt x="390" y="218"/>
                                          <a:pt x="390" y="218"/>
                                          <a:pt x="390" y="218"/>
                                        </a:cubicBezTo>
                                        <a:cubicBezTo>
                                          <a:pt x="351" y="211"/>
                                          <a:pt x="324" y="199"/>
                                          <a:pt x="323" y="179"/>
                                        </a:cubicBezTo>
                                        <a:cubicBezTo>
                                          <a:pt x="317" y="109"/>
                                          <a:pt x="260" y="27"/>
                                          <a:pt x="224" y="16"/>
                                        </a:cubicBezTo>
                                        <a:cubicBezTo>
                                          <a:pt x="188" y="5"/>
                                          <a:pt x="175" y="0"/>
                                          <a:pt x="152" y="21"/>
                                        </a:cubicBezTo>
                                        <a:cubicBezTo>
                                          <a:pt x="95" y="91"/>
                                          <a:pt x="5" y="88"/>
                                          <a:pt x="5" y="88"/>
                                        </a:cubicBezTo>
                                        <a:cubicBezTo>
                                          <a:pt x="5" y="88"/>
                                          <a:pt x="0" y="197"/>
                                          <a:pt x="120" y="197"/>
                                        </a:cubicBezTo>
                                        <a:cubicBezTo>
                                          <a:pt x="144" y="350"/>
                                          <a:pt x="200" y="397"/>
                                          <a:pt x="207" y="415"/>
                                        </a:cubicBezTo>
                                        <a:cubicBezTo>
                                          <a:pt x="216" y="435"/>
                                          <a:pt x="229" y="511"/>
                                          <a:pt x="213" y="531"/>
                                        </a:cubicBezTo>
                                        <a:cubicBezTo>
                                          <a:pt x="198" y="552"/>
                                          <a:pt x="278" y="552"/>
                                          <a:pt x="280" y="533"/>
                                        </a:cubicBezTo>
                                        <a:cubicBezTo>
                                          <a:pt x="282" y="514"/>
                                          <a:pt x="291" y="467"/>
                                          <a:pt x="294" y="447"/>
                                        </a:cubicBezTo>
                                        <a:cubicBezTo>
                                          <a:pt x="294" y="446"/>
                                          <a:pt x="360" y="438"/>
                                          <a:pt x="365" y="437"/>
                                        </a:cubicBezTo>
                                        <a:cubicBezTo>
                                          <a:pt x="402" y="432"/>
                                          <a:pt x="439" y="423"/>
                                          <a:pt x="475" y="411"/>
                                        </a:cubicBezTo>
                                        <a:cubicBezTo>
                                          <a:pt x="516" y="398"/>
                                          <a:pt x="563" y="388"/>
                                          <a:pt x="580" y="439"/>
                                        </a:cubicBezTo>
                                        <a:cubicBezTo>
                                          <a:pt x="588" y="462"/>
                                          <a:pt x="589" y="501"/>
                                          <a:pt x="571" y="521"/>
                                        </a:cubicBezTo>
                                        <a:cubicBezTo>
                                          <a:pt x="556" y="539"/>
                                          <a:pt x="642" y="536"/>
                                          <a:pt x="644" y="521"/>
                                        </a:cubicBezTo>
                                        <a:cubicBezTo>
                                          <a:pt x="646" y="505"/>
                                          <a:pt x="656" y="362"/>
                                          <a:pt x="651" y="336"/>
                                        </a:cubicBezTo>
                                        <a:close/>
                                      </a:path>
                                    </a:pathLst>
                                  </a:custGeom>
                                  <a:solidFill>
                                    <a:srgbClr val="6C48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44"/>
                                <wps:cNvSpPr>
                                  <a:spLocks/>
                                </wps:cNvSpPr>
                                <wps:spPr bwMode="auto">
                                  <a:xfrm>
                                    <a:off x="8909" y="10857"/>
                                    <a:ext cx="496" cy="262"/>
                                  </a:xfrm>
                                  <a:custGeom>
                                    <a:avLst/>
                                    <a:gdLst>
                                      <a:gd name="T0" fmla="*/ 1529 w 243"/>
                                      <a:gd name="T1" fmla="*/ 2128 h 130"/>
                                      <a:gd name="T2" fmla="*/ 349 w 243"/>
                                      <a:gd name="T3" fmla="*/ 2128 h 130"/>
                                      <a:gd name="T4" fmla="*/ 316 w 243"/>
                                      <a:gd name="T5" fmla="*/ 1316 h 130"/>
                                      <a:gd name="T6" fmla="*/ 384 w 243"/>
                                      <a:gd name="T7" fmla="*/ 1580 h 130"/>
                                      <a:gd name="T8" fmla="*/ 3682 w 243"/>
                                      <a:gd name="T9" fmla="*/ 163 h 130"/>
                                      <a:gd name="T10" fmla="*/ 4066 w 243"/>
                                      <a:gd name="T11" fmla="*/ 597 h 130"/>
                                      <a:gd name="T12" fmla="*/ 1529 w 243"/>
                                      <a:gd name="T13" fmla="*/ 2128 h 13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43" h="130">
                                        <a:moveTo>
                                          <a:pt x="88" y="129"/>
                                        </a:moveTo>
                                        <a:cubicBezTo>
                                          <a:pt x="75" y="130"/>
                                          <a:pt x="41" y="130"/>
                                          <a:pt x="20" y="129"/>
                                        </a:cubicBezTo>
                                        <a:cubicBezTo>
                                          <a:pt x="0" y="128"/>
                                          <a:pt x="5" y="78"/>
                                          <a:pt x="18" y="80"/>
                                        </a:cubicBezTo>
                                        <a:cubicBezTo>
                                          <a:pt x="20" y="85"/>
                                          <a:pt x="22" y="96"/>
                                          <a:pt x="22" y="96"/>
                                        </a:cubicBezTo>
                                        <a:cubicBezTo>
                                          <a:pt x="136" y="102"/>
                                          <a:pt x="205" y="20"/>
                                          <a:pt x="212" y="10"/>
                                        </a:cubicBezTo>
                                        <a:cubicBezTo>
                                          <a:pt x="218" y="0"/>
                                          <a:pt x="243" y="21"/>
                                          <a:pt x="234" y="36"/>
                                        </a:cubicBezTo>
                                        <a:cubicBezTo>
                                          <a:pt x="225" y="51"/>
                                          <a:pt x="194" y="117"/>
                                          <a:pt x="88" y="129"/>
                                        </a:cubicBezTo>
                                        <a:close/>
                                      </a:path>
                                    </a:pathLst>
                                  </a:custGeom>
                                  <a:solidFill>
                                    <a:srgbClr val="65968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45"/>
                                <wps:cNvSpPr>
                                  <a:spLocks/>
                                </wps:cNvSpPr>
                                <wps:spPr bwMode="auto">
                                  <a:xfrm>
                                    <a:off x="8667" y="10745"/>
                                    <a:ext cx="151" cy="183"/>
                                  </a:xfrm>
                                  <a:custGeom>
                                    <a:avLst/>
                                    <a:gdLst>
                                      <a:gd name="T0" fmla="*/ 1112 w 74"/>
                                      <a:gd name="T1" fmla="*/ 1116 h 91"/>
                                      <a:gd name="T2" fmla="*/ 865 w 74"/>
                                      <a:gd name="T3" fmla="*/ 1311 h 91"/>
                                      <a:gd name="T4" fmla="*/ 849 w 74"/>
                                      <a:gd name="T5" fmla="*/ 1295 h 91"/>
                                      <a:gd name="T6" fmla="*/ 620 w 74"/>
                                      <a:gd name="T7" fmla="*/ 700 h 91"/>
                                      <a:gd name="T8" fmla="*/ 500 w 74"/>
                                      <a:gd name="T9" fmla="*/ 0 h 91"/>
                                      <a:gd name="T10" fmla="*/ 484 w 74"/>
                                      <a:gd name="T11" fmla="*/ 716 h 91"/>
                                      <a:gd name="T12" fmla="*/ 728 w 74"/>
                                      <a:gd name="T13" fmla="*/ 1359 h 91"/>
                                      <a:gd name="T14" fmla="*/ 749 w 74"/>
                                      <a:gd name="T15" fmla="*/ 1376 h 91"/>
                                      <a:gd name="T16" fmla="*/ 816 w 74"/>
                                      <a:gd name="T17" fmla="*/ 1472 h 91"/>
                                      <a:gd name="T18" fmla="*/ 1232 w 74"/>
                                      <a:gd name="T19" fmla="*/ 1180 h 91"/>
                                      <a:gd name="T20" fmla="*/ 1112 w 74"/>
                                      <a:gd name="T21" fmla="*/ 1116 h 91"/>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74" h="91">
                                        <a:moveTo>
                                          <a:pt x="64" y="68"/>
                                        </a:moveTo>
                                        <a:cubicBezTo>
                                          <a:pt x="61" y="73"/>
                                          <a:pt x="56" y="77"/>
                                          <a:pt x="50" y="80"/>
                                        </a:cubicBezTo>
                                        <a:cubicBezTo>
                                          <a:pt x="50" y="80"/>
                                          <a:pt x="50" y="79"/>
                                          <a:pt x="49" y="79"/>
                                        </a:cubicBezTo>
                                        <a:cubicBezTo>
                                          <a:pt x="44" y="68"/>
                                          <a:pt x="37" y="56"/>
                                          <a:pt x="36" y="43"/>
                                        </a:cubicBezTo>
                                        <a:cubicBezTo>
                                          <a:pt x="57" y="37"/>
                                          <a:pt x="55" y="0"/>
                                          <a:pt x="29" y="0"/>
                                        </a:cubicBezTo>
                                        <a:cubicBezTo>
                                          <a:pt x="1" y="0"/>
                                          <a:pt x="0" y="43"/>
                                          <a:pt x="28" y="44"/>
                                        </a:cubicBezTo>
                                        <a:cubicBezTo>
                                          <a:pt x="30" y="58"/>
                                          <a:pt x="37" y="71"/>
                                          <a:pt x="42" y="83"/>
                                        </a:cubicBezTo>
                                        <a:cubicBezTo>
                                          <a:pt x="43" y="83"/>
                                          <a:pt x="43" y="83"/>
                                          <a:pt x="43" y="84"/>
                                        </a:cubicBezTo>
                                        <a:cubicBezTo>
                                          <a:pt x="41" y="86"/>
                                          <a:pt x="43" y="91"/>
                                          <a:pt x="47" y="90"/>
                                        </a:cubicBezTo>
                                        <a:cubicBezTo>
                                          <a:pt x="57" y="87"/>
                                          <a:pt x="65" y="80"/>
                                          <a:pt x="71" y="72"/>
                                        </a:cubicBezTo>
                                        <a:cubicBezTo>
                                          <a:pt x="74" y="67"/>
                                          <a:pt x="67" y="63"/>
                                          <a:pt x="64" y="68"/>
                                        </a:cubicBezTo>
                                        <a:close/>
                                      </a:path>
                                    </a:pathLst>
                                  </a:custGeom>
                                  <a:solidFill>
                                    <a:srgbClr val="12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46"/>
                                <wps:cNvSpPr>
                                  <a:spLocks/>
                                </wps:cNvSpPr>
                                <wps:spPr bwMode="auto">
                                  <a:xfrm>
                                    <a:off x="9032" y="10620"/>
                                    <a:ext cx="289" cy="352"/>
                                  </a:xfrm>
                                  <a:custGeom>
                                    <a:avLst/>
                                    <a:gdLst>
                                      <a:gd name="T0" fmla="*/ 381 w 142"/>
                                      <a:gd name="T1" fmla="*/ 292 h 175"/>
                                      <a:gd name="T2" fmla="*/ 993 w 142"/>
                                      <a:gd name="T3" fmla="*/ 259 h 175"/>
                                      <a:gd name="T4" fmla="*/ 1677 w 142"/>
                                      <a:gd name="T5" fmla="*/ 903 h 175"/>
                                      <a:gd name="T6" fmla="*/ 1921 w 142"/>
                                      <a:gd name="T7" fmla="*/ 2456 h 175"/>
                                      <a:gd name="T8" fmla="*/ 480 w 142"/>
                                      <a:gd name="T9" fmla="*/ 2196 h 175"/>
                                      <a:gd name="T10" fmla="*/ 381 w 142"/>
                                      <a:gd name="T11" fmla="*/ 292 h 17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42" h="175">
                                        <a:moveTo>
                                          <a:pt x="22" y="18"/>
                                        </a:moveTo>
                                        <a:cubicBezTo>
                                          <a:pt x="26" y="0"/>
                                          <a:pt x="50" y="10"/>
                                          <a:pt x="58" y="16"/>
                                        </a:cubicBezTo>
                                        <a:cubicBezTo>
                                          <a:pt x="72" y="27"/>
                                          <a:pt x="86" y="42"/>
                                          <a:pt x="98" y="55"/>
                                        </a:cubicBezTo>
                                        <a:cubicBezTo>
                                          <a:pt x="123" y="82"/>
                                          <a:pt x="142" y="119"/>
                                          <a:pt x="112" y="150"/>
                                        </a:cubicBezTo>
                                        <a:cubicBezTo>
                                          <a:pt x="87" y="175"/>
                                          <a:pt x="47" y="156"/>
                                          <a:pt x="28" y="134"/>
                                        </a:cubicBezTo>
                                        <a:cubicBezTo>
                                          <a:pt x="0" y="102"/>
                                          <a:pt x="15" y="55"/>
                                          <a:pt x="22" y="18"/>
                                        </a:cubicBezTo>
                                        <a:close/>
                                      </a:path>
                                    </a:pathLst>
                                  </a:custGeom>
                                  <a:solidFill>
                                    <a:srgbClr val="35241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47"/>
                                <wps:cNvSpPr>
                                  <a:spLocks/>
                                </wps:cNvSpPr>
                                <wps:spPr bwMode="auto">
                                  <a:xfrm>
                                    <a:off x="8944" y="10733"/>
                                    <a:ext cx="59" cy="62"/>
                                  </a:xfrm>
                                  <a:custGeom>
                                    <a:avLst/>
                                    <a:gdLst>
                                      <a:gd name="T0" fmla="*/ 153 w 29"/>
                                      <a:gd name="T1" fmla="*/ 48 h 31"/>
                                      <a:gd name="T2" fmla="*/ 49 w 29"/>
                                      <a:gd name="T3" fmla="*/ 336 h 31"/>
                                      <a:gd name="T4" fmla="*/ 344 w 29"/>
                                      <a:gd name="T5" fmla="*/ 448 h 31"/>
                                      <a:gd name="T6" fmla="*/ 448 w 29"/>
                                      <a:gd name="T7" fmla="*/ 176 h 31"/>
                                      <a:gd name="T8" fmla="*/ 153 w 29"/>
                                      <a:gd name="T9" fmla="*/ 48 h 3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9" h="31">
                                        <a:moveTo>
                                          <a:pt x="9" y="3"/>
                                        </a:moveTo>
                                        <a:cubicBezTo>
                                          <a:pt x="3" y="6"/>
                                          <a:pt x="0" y="14"/>
                                          <a:pt x="3" y="21"/>
                                        </a:cubicBezTo>
                                        <a:cubicBezTo>
                                          <a:pt x="6" y="27"/>
                                          <a:pt x="13" y="31"/>
                                          <a:pt x="20" y="28"/>
                                        </a:cubicBezTo>
                                        <a:cubicBezTo>
                                          <a:pt x="26" y="25"/>
                                          <a:pt x="29" y="17"/>
                                          <a:pt x="26" y="11"/>
                                        </a:cubicBezTo>
                                        <a:cubicBezTo>
                                          <a:pt x="23" y="4"/>
                                          <a:pt x="15" y="0"/>
                                          <a:pt x="9" y="3"/>
                                        </a:cubicBezTo>
                                        <a:close/>
                                      </a:path>
                                    </a:pathLst>
                                  </a:custGeom>
                                  <a:solidFill>
                                    <a:srgbClr val="2020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48"/>
                                <wps:cNvSpPr>
                                  <a:spLocks/>
                                </wps:cNvSpPr>
                                <wps:spPr bwMode="auto">
                                  <a:xfrm>
                                    <a:off x="10405" y="11442"/>
                                    <a:ext cx="214" cy="265"/>
                                  </a:xfrm>
                                  <a:custGeom>
                                    <a:avLst/>
                                    <a:gdLst>
                                      <a:gd name="T0" fmla="*/ 848 w 105"/>
                                      <a:gd name="T1" fmla="*/ 0 h 132"/>
                                      <a:gd name="T2" fmla="*/ 279 w 105"/>
                                      <a:gd name="T3" fmla="*/ 1919 h 132"/>
                                      <a:gd name="T4" fmla="*/ 1117 w 105"/>
                                      <a:gd name="T5" fmla="*/ 1919 h 132"/>
                                      <a:gd name="T6" fmla="*/ 1812 w 105"/>
                                      <a:gd name="T7" fmla="*/ 112 h 132"/>
                                      <a:gd name="T8" fmla="*/ 848 w 105"/>
                                      <a:gd name="T9" fmla="*/ 0 h 1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5" h="132">
                                        <a:moveTo>
                                          <a:pt x="49" y="0"/>
                                        </a:moveTo>
                                        <a:cubicBezTo>
                                          <a:pt x="49" y="0"/>
                                          <a:pt x="31" y="106"/>
                                          <a:pt x="16" y="118"/>
                                        </a:cubicBezTo>
                                        <a:cubicBezTo>
                                          <a:pt x="0" y="131"/>
                                          <a:pt x="61" y="132"/>
                                          <a:pt x="65" y="118"/>
                                        </a:cubicBezTo>
                                        <a:cubicBezTo>
                                          <a:pt x="68" y="104"/>
                                          <a:pt x="105" y="7"/>
                                          <a:pt x="105" y="7"/>
                                        </a:cubicBezTo>
                                        <a:lnTo>
                                          <a:pt x="49" y="0"/>
                                        </a:lnTo>
                                        <a:close/>
                                      </a:path>
                                    </a:pathLst>
                                  </a:custGeom>
                                  <a:solidFill>
                                    <a:srgbClr val="A79B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49"/>
                                <wps:cNvSpPr>
                                  <a:spLocks/>
                                </wps:cNvSpPr>
                                <wps:spPr bwMode="auto">
                                  <a:xfrm>
                                    <a:off x="10637" y="10924"/>
                                    <a:ext cx="192" cy="256"/>
                                  </a:xfrm>
                                  <a:custGeom>
                                    <a:avLst/>
                                    <a:gdLst>
                                      <a:gd name="T0" fmla="*/ 1424 w 94"/>
                                      <a:gd name="T1" fmla="*/ 131 h 127"/>
                                      <a:gd name="T2" fmla="*/ 605 w 94"/>
                                      <a:gd name="T3" fmla="*/ 812 h 127"/>
                                      <a:gd name="T4" fmla="*/ 296 w 94"/>
                                      <a:gd name="T5" fmla="*/ 1089 h 127"/>
                                      <a:gd name="T6" fmla="*/ 104 w 94"/>
                                      <a:gd name="T7" fmla="*/ 1304 h 127"/>
                                      <a:gd name="T8" fmla="*/ 280 w 94"/>
                                      <a:gd name="T9" fmla="*/ 2064 h 127"/>
                                      <a:gd name="T10" fmla="*/ 1389 w 94"/>
                                      <a:gd name="T11" fmla="*/ 1401 h 127"/>
                                      <a:gd name="T12" fmla="*/ 1601 w 94"/>
                                      <a:gd name="T13" fmla="*/ 629 h 127"/>
                                      <a:gd name="T14" fmla="*/ 1424 w 94"/>
                                      <a:gd name="T15" fmla="*/ 131 h 12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94" h="127">
                                        <a:moveTo>
                                          <a:pt x="82" y="8"/>
                                        </a:moveTo>
                                        <a:cubicBezTo>
                                          <a:pt x="77" y="0"/>
                                          <a:pt x="38" y="45"/>
                                          <a:pt x="35" y="49"/>
                                        </a:cubicBezTo>
                                        <a:cubicBezTo>
                                          <a:pt x="29" y="55"/>
                                          <a:pt x="24" y="61"/>
                                          <a:pt x="17" y="66"/>
                                        </a:cubicBezTo>
                                        <a:cubicBezTo>
                                          <a:pt x="13" y="69"/>
                                          <a:pt x="5" y="74"/>
                                          <a:pt x="6" y="79"/>
                                        </a:cubicBezTo>
                                        <a:cubicBezTo>
                                          <a:pt x="8" y="95"/>
                                          <a:pt x="0" y="123"/>
                                          <a:pt x="16" y="125"/>
                                        </a:cubicBezTo>
                                        <a:cubicBezTo>
                                          <a:pt x="34" y="127"/>
                                          <a:pt x="71" y="100"/>
                                          <a:pt x="80" y="85"/>
                                        </a:cubicBezTo>
                                        <a:cubicBezTo>
                                          <a:pt x="88" y="71"/>
                                          <a:pt x="94" y="55"/>
                                          <a:pt x="92" y="38"/>
                                        </a:cubicBezTo>
                                        <a:cubicBezTo>
                                          <a:pt x="91" y="28"/>
                                          <a:pt x="88" y="17"/>
                                          <a:pt x="82" y="8"/>
                                        </a:cubicBezTo>
                                        <a:close/>
                                      </a:path>
                                    </a:pathLst>
                                  </a:custGeom>
                                  <a:solidFill>
                                    <a:srgbClr val="A79B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50"/>
                                <wps:cNvSpPr>
                                  <a:spLocks/>
                                </wps:cNvSpPr>
                                <wps:spPr bwMode="auto">
                                  <a:xfrm>
                                    <a:off x="9791" y="10922"/>
                                    <a:ext cx="967" cy="812"/>
                                  </a:xfrm>
                                  <a:custGeom>
                                    <a:avLst/>
                                    <a:gdLst>
                                      <a:gd name="T0" fmla="*/ 8162 w 474"/>
                                      <a:gd name="T1" fmla="*/ 2289 h 403"/>
                                      <a:gd name="T2" fmla="*/ 7911 w 474"/>
                                      <a:gd name="T3" fmla="*/ 1300 h 403"/>
                                      <a:gd name="T4" fmla="*/ 6010 w 474"/>
                                      <a:gd name="T5" fmla="*/ 727 h 403"/>
                                      <a:gd name="T6" fmla="*/ 4949 w 474"/>
                                      <a:gd name="T7" fmla="*/ 508 h 403"/>
                                      <a:gd name="T8" fmla="*/ 4109 w 474"/>
                                      <a:gd name="T9" fmla="*/ 260 h 403"/>
                                      <a:gd name="T10" fmla="*/ 3897 w 474"/>
                                      <a:gd name="T11" fmla="*/ 48 h 403"/>
                                      <a:gd name="T12" fmla="*/ 3480 w 474"/>
                                      <a:gd name="T13" fmla="*/ 48 h 403"/>
                                      <a:gd name="T14" fmla="*/ 2964 w 474"/>
                                      <a:gd name="T15" fmla="*/ 129 h 403"/>
                                      <a:gd name="T16" fmla="*/ 1765 w 474"/>
                                      <a:gd name="T17" fmla="*/ 540 h 403"/>
                                      <a:gd name="T18" fmla="*/ 679 w 474"/>
                                      <a:gd name="T19" fmla="*/ 1120 h 403"/>
                                      <a:gd name="T20" fmla="*/ 84 w 474"/>
                                      <a:gd name="T21" fmla="*/ 1733 h 403"/>
                                      <a:gd name="T22" fmla="*/ 67 w 474"/>
                                      <a:gd name="T23" fmla="*/ 1799 h 403"/>
                                      <a:gd name="T24" fmla="*/ 137 w 474"/>
                                      <a:gd name="T25" fmla="*/ 3232 h 403"/>
                                      <a:gd name="T26" fmla="*/ 637 w 474"/>
                                      <a:gd name="T27" fmla="*/ 4812 h 403"/>
                                      <a:gd name="T28" fmla="*/ 465 w 474"/>
                                      <a:gd name="T29" fmla="*/ 5765 h 403"/>
                                      <a:gd name="T30" fmla="*/ 537 w 474"/>
                                      <a:gd name="T31" fmla="*/ 6448 h 403"/>
                                      <a:gd name="T32" fmla="*/ 1232 w 474"/>
                                      <a:gd name="T33" fmla="*/ 6333 h 403"/>
                                      <a:gd name="T34" fmla="*/ 1632 w 474"/>
                                      <a:gd name="T35" fmla="*/ 5047 h 403"/>
                                      <a:gd name="T36" fmla="*/ 1765 w 474"/>
                                      <a:gd name="T37" fmla="*/ 4449 h 403"/>
                                      <a:gd name="T38" fmla="*/ 2334 w 474"/>
                                      <a:gd name="T39" fmla="*/ 4580 h 403"/>
                                      <a:gd name="T40" fmla="*/ 2513 w 474"/>
                                      <a:gd name="T41" fmla="*/ 5817 h 403"/>
                                      <a:gd name="T42" fmla="*/ 2301 w 474"/>
                                      <a:gd name="T43" fmla="*/ 6480 h 403"/>
                                      <a:gd name="T44" fmla="*/ 3134 w 474"/>
                                      <a:gd name="T45" fmla="*/ 6297 h 403"/>
                                      <a:gd name="T46" fmla="*/ 3413 w 474"/>
                                      <a:gd name="T47" fmla="*/ 5327 h 403"/>
                                      <a:gd name="T48" fmla="*/ 3933 w 474"/>
                                      <a:gd name="T49" fmla="*/ 4580 h 403"/>
                                      <a:gd name="T50" fmla="*/ 4974 w 474"/>
                                      <a:gd name="T51" fmla="*/ 4433 h 403"/>
                                      <a:gd name="T52" fmla="*/ 6359 w 474"/>
                                      <a:gd name="T53" fmla="*/ 4352 h 403"/>
                                      <a:gd name="T54" fmla="*/ 6875 w 474"/>
                                      <a:gd name="T55" fmla="*/ 5128 h 403"/>
                                      <a:gd name="T56" fmla="*/ 6530 w 474"/>
                                      <a:gd name="T57" fmla="*/ 6184 h 403"/>
                                      <a:gd name="T58" fmla="*/ 7512 w 474"/>
                                      <a:gd name="T59" fmla="*/ 6200 h 403"/>
                                      <a:gd name="T60" fmla="*/ 7846 w 474"/>
                                      <a:gd name="T61" fmla="*/ 5277 h 403"/>
                                      <a:gd name="T62" fmla="*/ 8179 w 474"/>
                                      <a:gd name="T63" fmla="*/ 2684 h 403"/>
                                      <a:gd name="T64" fmla="*/ 8162 w 474"/>
                                      <a:gd name="T65" fmla="*/ 2289 h 40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474" h="403">
                                        <a:moveTo>
                                          <a:pt x="471" y="139"/>
                                        </a:moveTo>
                                        <a:cubicBezTo>
                                          <a:pt x="471" y="119"/>
                                          <a:pt x="469" y="96"/>
                                          <a:pt x="457" y="79"/>
                                        </a:cubicBezTo>
                                        <a:cubicBezTo>
                                          <a:pt x="432" y="44"/>
                                          <a:pt x="384" y="49"/>
                                          <a:pt x="347" y="44"/>
                                        </a:cubicBezTo>
                                        <a:cubicBezTo>
                                          <a:pt x="326" y="40"/>
                                          <a:pt x="306" y="35"/>
                                          <a:pt x="286" y="31"/>
                                        </a:cubicBezTo>
                                        <a:cubicBezTo>
                                          <a:pt x="269" y="28"/>
                                          <a:pt x="250" y="28"/>
                                          <a:pt x="237" y="16"/>
                                        </a:cubicBezTo>
                                        <a:cubicBezTo>
                                          <a:pt x="232" y="12"/>
                                          <a:pt x="230" y="6"/>
                                          <a:pt x="225" y="3"/>
                                        </a:cubicBezTo>
                                        <a:cubicBezTo>
                                          <a:pt x="218" y="0"/>
                                          <a:pt x="208" y="3"/>
                                          <a:pt x="201" y="3"/>
                                        </a:cubicBezTo>
                                        <a:cubicBezTo>
                                          <a:pt x="191" y="4"/>
                                          <a:pt x="181" y="6"/>
                                          <a:pt x="171" y="8"/>
                                        </a:cubicBezTo>
                                        <a:cubicBezTo>
                                          <a:pt x="147" y="13"/>
                                          <a:pt x="124" y="23"/>
                                          <a:pt x="102" y="33"/>
                                        </a:cubicBezTo>
                                        <a:cubicBezTo>
                                          <a:pt x="80" y="42"/>
                                          <a:pt x="58" y="54"/>
                                          <a:pt x="39" y="68"/>
                                        </a:cubicBezTo>
                                        <a:cubicBezTo>
                                          <a:pt x="26" y="78"/>
                                          <a:pt x="11" y="89"/>
                                          <a:pt x="5" y="105"/>
                                        </a:cubicBezTo>
                                        <a:cubicBezTo>
                                          <a:pt x="5" y="106"/>
                                          <a:pt x="4" y="107"/>
                                          <a:pt x="4" y="109"/>
                                        </a:cubicBezTo>
                                        <a:cubicBezTo>
                                          <a:pt x="0" y="138"/>
                                          <a:pt x="3" y="167"/>
                                          <a:pt x="8" y="196"/>
                                        </a:cubicBezTo>
                                        <a:cubicBezTo>
                                          <a:pt x="15" y="227"/>
                                          <a:pt x="36" y="259"/>
                                          <a:pt x="37" y="292"/>
                                        </a:cubicBezTo>
                                        <a:cubicBezTo>
                                          <a:pt x="38" y="312"/>
                                          <a:pt x="31" y="331"/>
                                          <a:pt x="27" y="350"/>
                                        </a:cubicBezTo>
                                        <a:cubicBezTo>
                                          <a:pt x="24" y="363"/>
                                          <a:pt x="22" y="381"/>
                                          <a:pt x="31" y="391"/>
                                        </a:cubicBezTo>
                                        <a:cubicBezTo>
                                          <a:pt x="40" y="403"/>
                                          <a:pt x="65" y="395"/>
                                          <a:pt x="71" y="384"/>
                                        </a:cubicBezTo>
                                        <a:cubicBezTo>
                                          <a:pt x="86" y="355"/>
                                          <a:pt x="93" y="335"/>
                                          <a:pt x="94" y="306"/>
                                        </a:cubicBezTo>
                                        <a:cubicBezTo>
                                          <a:pt x="95" y="295"/>
                                          <a:pt x="96" y="280"/>
                                          <a:pt x="102" y="270"/>
                                        </a:cubicBezTo>
                                        <a:cubicBezTo>
                                          <a:pt x="113" y="255"/>
                                          <a:pt x="127" y="267"/>
                                          <a:pt x="135" y="278"/>
                                        </a:cubicBezTo>
                                        <a:cubicBezTo>
                                          <a:pt x="150" y="299"/>
                                          <a:pt x="152" y="328"/>
                                          <a:pt x="145" y="353"/>
                                        </a:cubicBezTo>
                                        <a:cubicBezTo>
                                          <a:pt x="143" y="363"/>
                                          <a:pt x="124" y="383"/>
                                          <a:pt x="133" y="393"/>
                                        </a:cubicBezTo>
                                        <a:cubicBezTo>
                                          <a:pt x="142" y="403"/>
                                          <a:pt x="178" y="398"/>
                                          <a:pt x="181" y="382"/>
                                        </a:cubicBezTo>
                                        <a:cubicBezTo>
                                          <a:pt x="184" y="362"/>
                                          <a:pt x="191" y="342"/>
                                          <a:pt x="197" y="323"/>
                                        </a:cubicBezTo>
                                        <a:cubicBezTo>
                                          <a:pt x="202" y="304"/>
                                          <a:pt x="206" y="286"/>
                                          <a:pt x="227" y="278"/>
                                        </a:cubicBezTo>
                                        <a:cubicBezTo>
                                          <a:pt x="246" y="272"/>
                                          <a:pt x="267" y="271"/>
                                          <a:pt x="287" y="269"/>
                                        </a:cubicBezTo>
                                        <a:cubicBezTo>
                                          <a:pt x="313" y="266"/>
                                          <a:pt x="341" y="263"/>
                                          <a:pt x="367" y="264"/>
                                        </a:cubicBezTo>
                                        <a:cubicBezTo>
                                          <a:pt x="394" y="266"/>
                                          <a:pt x="398" y="288"/>
                                          <a:pt x="397" y="311"/>
                                        </a:cubicBezTo>
                                        <a:cubicBezTo>
                                          <a:pt x="396" y="330"/>
                                          <a:pt x="394" y="361"/>
                                          <a:pt x="377" y="375"/>
                                        </a:cubicBezTo>
                                        <a:cubicBezTo>
                                          <a:pt x="362" y="387"/>
                                          <a:pt x="431" y="395"/>
                                          <a:pt x="434" y="376"/>
                                        </a:cubicBezTo>
                                        <a:cubicBezTo>
                                          <a:pt x="437" y="357"/>
                                          <a:pt x="447" y="338"/>
                                          <a:pt x="453" y="320"/>
                                        </a:cubicBezTo>
                                        <a:cubicBezTo>
                                          <a:pt x="469" y="269"/>
                                          <a:pt x="474" y="216"/>
                                          <a:pt x="472" y="163"/>
                                        </a:cubicBezTo>
                                        <a:cubicBezTo>
                                          <a:pt x="472" y="156"/>
                                          <a:pt x="472" y="148"/>
                                          <a:pt x="471" y="139"/>
                                        </a:cubicBezTo>
                                        <a:close/>
                                      </a:path>
                                    </a:pathLst>
                                  </a:custGeom>
                                  <a:solidFill>
                                    <a:srgbClr val="D3C5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51"/>
                                <wps:cNvSpPr>
                                  <a:spLocks/>
                                </wps:cNvSpPr>
                                <wps:spPr bwMode="auto">
                                  <a:xfrm>
                                    <a:off x="9719" y="10724"/>
                                    <a:ext cx="602" cy="532"/>
                                  </a:xfrm>
                                  <a:custGeom>
                                    <a:avLst/>
                                    <a:gdLst>
                                      <a:gd name="T0" fmla="*/ 2581 w 295"/>
                                      <a:gd name="T1" fmla="*/ 345 h 264"/>
                                      <a:gd name="T2" fmla="*/ 4369 w 295"/>
                                      <a:gd name="T3" fmla="*/ 345 h 264"/>
                                      <a:gd name="T4" fmla="*/ 3469 w 295"/>
                                      <a:gd name="T5" fmla="*/ 3829 h 264"/>
                                      <a:gd name="T6" fmla="*/ 712 w 295"/>
                                      <a:gd name="T7" fmla="*/ 3492 h 264"/>
                                      <a:gd name="T8" fmla="*/ 384 w 295"/>
                                      <a:gd name="T9" fmla="*/ 260 h 264"/>
                                      <a:gd name="T10" fmla="*/ 2581 w 295"/>
                                      <a:gd name="T11" fmla="*/ 345 h 26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95" h="264">
                                        <a:moveTo>
                                          <a:pt x="149" y="21"/>
                                        </a:moveTo>
                                        <a:cubicBezTo>
                                          <a:pt x="204" y="21"/>
                                          <a:pt x="227" y="0"/>
                                          <a:pt x="252" y="21"/>
                                        </a:cubicBezTo>
                                        <a:cubicBezTo>
                                          <a:pt x="295" y="102"/>
                                          <a:pt x="247" y="205"/>
                                          <a:pt x="200" y="232"/>
                                        </a:cubicBezTo>
                                        <a:cubicBezTo>
                                          <a:pt x="154" y="260"/>
                                          <a:pt x="83" y="264"/>
                                          <a:pt x="41" y="212"/>
                                        </a:cubicBezTo>
                                        <a:cubicBezTo>
                                          <a:pt x="0" y="159"/>
                                          <a:pt x="9" y="27"/>
                                          <a:pt x="22" y="16"/>
                                        </a:cubicBezTo>
                                        <a:cubicBezTo>
                                          <a:pt x="35" y="5"/>
                                          <a:pt x="94" y="21"/>
                                          <a:pt x="149" y="21"/>
                                        </a:cubicBezTo>
                                        <a:close/>
                                      </a:path>
                                    </a:pathLst>
                                  </a:custGeom>
                                  <a:solidFill>
                                    <a:srgbClr val="C8BAA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52"/>
                                <wps:cNvSpPr>
                                  <a:spLocks/>
                                </wps:cNvSpPr>
                                <wps:spPr bwMode="auto">
                                  <a:xfrm>
                                    <a:off x="9903" y="10986"/>
                                    <a:ext cx="161" cy="176"/>
                                  </a:xfrm>
                                  <a:custGeom>
                                    <a:avLst/>
                                    <a:gdLst>
                                      <a:gd name="T0" fmla="*/ 84 w 79"/>
                                      <a:gd name="T1" fmla="*/ 1175 h 87"/>
                                      <a:gd name="T2" fmla="*/ 652 w 79"/>
                                      <a:gd name="T3" fmla="*/ 1293 h 87"/>
                                      <a:gd name="T4" fmla="*/ 603 w 79"/>
                                      <a:gd name="T5" fmla="*/ 1036 h 87"/>
                                      <a:gd name="T6" fmla="*/ 620 w 79"/>
                                      <a:gd name="T7" fmla="*/ 639 h 87"/>
                                      <a:gd name="T8" fmla="*/ 279 w 79"/>
                                      <a:gd name="T9" fmla="*/ 81 h 87"/>
                                      <a:gd name="T10" fmla="*/ 1361 w 79"/>
                                      <a:gd name="T11" fmla="*/ 148 h 87"/>
                                      <a:gd name="T12" fmla="*/ 728 w 79"/>
                                      <a:gd name="T13" fmla="*/ 655 h 87"/>
                                      <a:gd name="T14" fmla="*/ 728 w 79"/>
                                      <a:gd name="T15" fmla="*/ 920 h 87"/>
                                      <a:gd name="T16" fmla="*/ 760 w 79"/>
                                      <a:gd name="T17" fmla="*/ 1293 h 87"/>
                                      <a:gd name="T18" fmla="*/ 1264 w 79"/>
                                      <a:gd name="T19" fmla="*/ 1208 h 87"/>
                                      <a:gd name="T20" fmla="*/ 1280 w 79"/>
                                      <a:gd name="T21" fmla="*/ 1309 h 87"/>
                                      <a:gd name="T22" fmla="*/ 49 w 79"/>
                                      <a:gd name="T23" fmla="*/ 1277 h 87"/>
                                      <a:gd name="T24" fmla="*/ 84 w 79"/>
                                      <a:gd name="T25" fmla="*/ 1175 h 87"/>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79" h="87">
                                        <a:moveTo>
                                          <a:pt x="5" y="70"/>
                                        </a:moveTo>
                                        <a:cubicBezTo>
                                          <a:pt x="17" y="75"/>
                                          <a:pt x="27" y="77"/>
                                          <a:pt x="38" y="77"/>
                                        </a:cubicBezTo>
                                        <a:cubicBezTo>
                                          <a:pt x="37" y="72"/>
                                          <a:pt x="36" y="67"/>
                                          <a:pt x="35" y="62"/>
                                        </a:cubicBezTo>
                                        <a:cubicBezTo>
                                          <a:pt x="34" y="54"/>
                                          <a:pt x="36" y="46"/>
                                          <a:pt x="36" y="38"/>
                                        </a:cubicBezTo>
                                        <a:cubicBezTo>
                                          <a:pt x="26" y="32"/>
                                          <a:pt x="8" y="7"/>
                                          <a:pt x="16" y="5"/>
                                        </a:cubicBezTo>
                                        <a:cubicBezTo>
                                          <a:pt x="30" y="0"/>
                                          <a:pt x="78" y="1"/>
                                          <a:pt x="79" y="9"/>
                                        </a:cubicBezTo>
                                        <a:cubicBezTo>
                                          <a:pt x="79" y="15"/>
                                          <a:pt x="54" y="35"/>
                                          <a:pt x="42" y="39"/>
                                        </a:cubicBezTo>
                                        <a:cubicBezTo>
                                          <a:pt x="42" y="44"/>
                                          <a:pt x="42" y="50"/>
                                          <a:pt x="42" y="55"/>
                                        </a:cubicBezTo>
                                        <a:cubicBezTo>
                                          <a:pt x="41" y="63"/>
                                          <a:pt x="43" y="70"/>
                                          <a:pt x="44" y="77"/>
                                        </a:cubicBezTo>
                                        <a:cubicBezTo>
                                          <a:pt x="53" y="77"/>
                                          <a:pt x="63" y="75"/>
                                          <a:pt x="73" y="72"/>
                                        </a:cubicBezTo>
                                        <a:cubicBezTo>
                                          <a:pt x="77" y="70"/>
                                          <a:pt x="79" y="77"/>
                                          <a:pt x="74" y="78"/>
                                        </a:cubicBezTo>
                                        <a:cubicBezTo>
                                          <a:pt x="49" y="86"/>
                                          <a:pt x="29" y="87"/>
                                          <a:pt x="3" y="76"/>
                                        </a:cubicBezTo>
                                        <a:cubicBezTo>
                                          <a:pt x="0" y="75"/>
                                          <a:pt x="1" y="68"/>
                                          <a:pt x="5" y="70"/>
                                        </a:cubicBezTo>
                                        <a:close/>
                                      </a:path>
                                    </a:pathLst>
                                  </a:custGeom>
                                  <a:solidFill>
                                    <a:srgbClr val="2A2A2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53"/>
                                <wps:cNvSpPr>
                                  <a:spLocks/>
                                </wps:cNvSpPr>
                                <wps:spPr bwMode="auto">
                                  <a:xfrm>
                                    <a:off x="10078" y="10731"/>
                                    <a:ext cx="288" cy="277"/>
                                  </a:xfrm>
                                  <a:custGeom>
                                    <a:avLst/>
                                    <a:gdLst>
                                      <a:gd name="T0" fmla="*/ 263 w 141"/>
                                      <a:gd name="T1" fmla="*/ 209 h 138"/>
                                      <a:gd name="T2" fmla="*/ 104 w 141"/>
                                      <a:gd name="T3" fmla="*/ 516 h 138"/>
                                      <a:gd name="T4" fmla="*/ 1185 w 141"/>
                                      <a:gd name="T5" fmla="*/ 2015 h 138"/>
                                      <a:gd name="T6" fmla="*/ 1724 w 141"/>
                                      <a:gd name="T7" fmla="*/ 2208 h 138"/>
                                      <a:gd name="T8" fmla="*/ 2141 w 141"/>
                                      <a:gd name="T9" fmla="*/ 2144 h 138"/>
                                      <a:gd name="T10" fmla="*/ 2437 w 141"/>
                                      <a:gd name="T11" fmla="*/ 1756 h 138"/>
                                      <a:gd name="T12" fmla="*/ 2190 w 141"/>
                                      <a:gd name="T13" fmla="*/ 307 h 138"/>
                                      <a:gd name="T14" fmla="*/ 1789 w 141"/>
                                      <a:gd name="T15" fmla="*/ 32 h 138"/>
                                      <a:gd name="T16" fmla="*/ 263 w 141"/>
                                      <a:gd name="T17" fmla="*/ 209 h 13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41" h="138">
                                        <a:moveTo>
                                          <a:pt x="15" y="13"/>
                                        </a:moveTo>
                                        <a:cubicBezTo>
                                          <a:pt x="4" y="14"/>
                                          <a:pt x="0" y="23"/>
                                          <a:pt x="6" y="32"/>
                                        </a:cubicBezTo>
                                        <a:cubicBezTo>
                                          <a:pt x="68" y="124"/>
                                          <a:pt x="68" y="124"/>
                                          <a:pt x="68" y="124"/>
                                        </a:cubicBezTo>
                                        <a:cubicBezTo>
                                          <a:pt x="74" y="133"/>
                                          <a:pt x="88" y="138"/>
                                          <a:pt x="99" y="136"/>
                                        </a:cubicBezTo>
                                        <a:cubicBezTo>
                                          <a:pt x="123" y="132"/>
                                          <a:pt x="123" y="132"/>
                                          <a:pt x="123" y="132"/>
                                        </a:cubicBezTo>
                                        <a:cubicBezTo>
                                          <a:pt x="134" y="129"/>
                                          <a:pt x="141" y="119"/>
                                          <a:pt x="140" y="108"/>
                                        </a:cubicBezTo>
                                        <a:cubicBezTo>
                                          <a:pt x="126" y="19"/>
                                          <a:pt x="126" y="19"/>
                                          <a:pt x="126" y="19"/>
                                        </a:cubicBezTo>
                                        <a:cubicBezTo>
                                          <a:pt x="124" y="8"/>
                                          <a:pt x="114" y="0"/>
                                          <a:pt x="103" y="2"/>
                                        </a:cubicBezTo>
                                        <a:lnTo>
                                          <a:pt x="15" y="13"/>
                                        </a:lnTo>
                                        <a:close/>
                                      </a:path>
                                    </a:pathLst>
                                  </a:custGeom>
                                  <a:solidFill>
                                    <a:srgbClr val="A79B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54"/>
                                <wps:cNvSpPr>
                                  <a:spLocks/>
                                </wps:cNvSpPr>
                                <wps:spPr bwMode="auto">
                                  <a:xfrm>
                                    <a:off x="9627" y="10726"/>
                                    <a:ext cx="290" cy="278"/>
                                  </a:xfrm>
                                  <a:custGeom>
                                    <a:avLst/>
                                    <a:gdLst>
                                      <a:gd name="T0" fmla="*/ 2206 w 142"/>
                                      <a:gd name="T1" fmla="*/ 212 h 138"/>
                                      <a:gd name="T2" fmla="*/ 2353 w 142"/>
                                      <a:gd name="T3" fmla="*/ 524 h 138"/>
                                      <a:gd name="T4" fmla="*/ 1268 w 142"/>
                                      <a:gd name="T5" fmla="*/ 2045 h 138"/>
                                      <a:gd name="T6" fmla="*/ 752 w 142"/>
                                      <a:gd name="T7" fmla="*/ 2240 h 138"/>
                                      <a:gd name="T8" fmla="*/ 317 w 142"/>
                                      <a:gd name="T9" fmla="*/ 2160 h 138"/>
                                      <a:gd name="T10" fmla="*/ 33 w 142"/>
                                      <a:gd name="T11" fmla="*/ 1781 h 138"/>
                                      <a:gd name="T12" fmla="*/ 280 w 142"/>
                                      <a:gd name="T13" fmla="*/ 312 h 138"/>
                                      <a:gd name="T14" fmla="*/ 680 w 142"/>
                                      <a:gd name="T15" fmla="*/ 32 h 138"/>
                                      <a:gd name="T16" fmla="*/ 2206 w 142"/>
                                      <a:gd name="T17" fmla="*/ 212 h 13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42" h="138">
                                        <a:moveTo>
                                          <a:pt x="127" y="13"/>
                                        </a:moveTo>
                                        <a:cubicBezTo>
                                          <a:pt x="138" y="14"/>
                                          <a:pt x="142" y="22"/>
                                          <a:pt x="135" y="32"/>
                                        </a:cubicBezTo>
                                        <a:cubicBezTo>
                                          <a:pt x="73" y="124"/>
                                          <a:pt x="73" y="124"/>
                                          <a:pt x="73" y="124"/>
                                        </a:cubicBezTo>
                                        <a:cubicBezTo>
                                          <a:pt x="67" y="133"/>
                                          <a:pt x="53" y="138"/>
                                          <a:pt x="43" y="136"/>
                                        </a:cubicBezTo>
                                        <a:cubicBezTo>
                                          <a:pt x="18" y="131"/>
                                          <a:pt x="18" y="131"/>
                                          <a:pt x="18" y="131"/>
                                        </a:cubicBezTo>
                                        <a:cubicBezTo>
                                          <a:pt x="7" y="129"/>
                                          <a:pt x="0" y="119"/>
                                          <a:pt x="2" y="108"/>
                                        </a:cubicBezTo>
                                        <a:cubicBezTo>
                                          <a:pt x="16" y="19"/>
                                          <a:pt x="16" y="19"/>
                                          <a:pt x="16" y="19"/>
                                        </a:cubicBezTo>
                                        <a:cubicBezTo>
                                          <a:pt x="17" y="8"/>
                                          <a:pt x="28" y="0"/>
                                          <a:pt x="39" y="2"/>
                                        </a:cubicBezTo>
                                        <a:lnTo>
                                          <a:pt x="127" y="13"/>
                                        </a:lnTo>
                                        <a:close/>
                                      </a:path>
                                    </a:pathLst>
                                  </a:custGeom>
                                  <a:solidFill>
                                    <a:srgbClr val="A79B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55"/>
                                <wps:cNvSpPr>
                                  <a:spLocks/>
                                </wps:cNvSpPr>
                                <wps:spPr bwMode="auto">
                                  <a:xfrm>
                                    <a:off x="10121" y="10910"/>
                                    <a:ext cx="69" cy="72"/>
                                  </a:xfrm>
                                  <a:custGeom>
                                    <a:avLst/>
                                    <a:gdLst>
                                      <a:gd name="T0" fmla="*/ 185 w 34"/>
                                      <a:gd name="T1" fmla="*/ 48 h 36"/>
                                      <a:gd name="T2" fmla="*/ 65 w 34"/>
                                      <a:gd name="T3" fmla="*/ 384 h 36"/>
                                      <a:gd name="T4" fmla="*/ 408 w 34"/>
                                      <a:gd name="T5" fmla="*/ 528 h 36"/>
                                      <a:gd name="T6" fmla="*/ 528 w 34"/>
                                      <a:gd name="T7" fmla="*/ 192 h 36"/>
                                      <a:gd name="T8" fmla="*/ 185 w 34"/>
                                      <a:gd name="T9" fmla="*/ 48 h 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4" h="36">
                                        <a:moveTo>
                                          <a:pt x="11" y="3"/>
                                        </a:moveTo>
                                        <a:cubicBezTo>
                                          <a:pt x="3" y="7"/>
                                          <a:pt x="0" y="16"/>
                                          <a:pt x="4" y="24"/>
                                        </a:cubicBezTo>
                                        <a:cubicBezTo>
                                          <a:pt x="7" y="32"/>
                                          <a:pt x="16" y="36"/>
                                          <a:pt x="24" y="33"/>
                                        </a:cubicBezTo>
                                        <a:cubicBezTo>
                                          <a:pt x="31" y="30"/>
                                          <a:pt x="34" y="20"/>
                                          <a:pt x="31" y="12"/>
                                        </a:cubicBezTo>
                                        <a:cubicBezTo>
                                          <a:pt x="27" y="4"/>
                                          <a:pt x="18" y="0"/>
                                          <a:pt x="11" y="3"/>
                                        </a:cubicBezTo>
                                        <a:close/>
                                      </a:path>
                                    </a:pathLst>
                                  </a:custGeom>
                                  <a:solidFill>
                                    <a:srgbClr val="2020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56"/>
                                <wps:cNvSpPr>
                                  <a:spLocks/>
                                </wps:cNvSpPr>
                                <wps:spPr bwMode="auto">
                                  <a:xfrm>
                                    <a:off x="9819" y="10892"/>
                                    <a:ext cx="70" cy="72"/>
                                  </a:xfrm>
                                  <a:custGeom>
                                    <a:avLst/>
                                    <a:gdLst>
                                      <a:gd name="T0" fmla="*/ 183 w 34"/>
                                      <a:gd name="T1" fmla="*/ 64 h 36"/>
                                      <a:gd name="T2" fmla="*/ 51 w 34"/>
                                      <a:gd name="T3" fmla="*/ 384 h 36"/>
                                      <a:gd name="T4" fmla="*/ 412 w 34"/>
                                      <a:gd name="T5" fmla="*/ 528 h 36"/>
                                      <a:gd name="T6" fmla="*/ 544 w 34"/>
                                      <a:gd name="T7" fmla="*/ 192 h 36"/>
                                      <a:gd name="T8" fmla="*/ 183 w 34"/>
                                      <a:gd name="T9" fmla="*/ 64 h 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4" h="36">
                                        <a:moveTo>
                                          <a:pt x="10" y="4"/>
                                        </a:moveTo>
                                        <a:cubicBezTo>
                                          <a:pt x="3" y="7"/>
                                          <a:pt x="0" y="16"/>
                                          <a:pt x="3" y="24"/>
                                        </a:cubicBezTo>
                                        <a:cubicBezTo>
                                          <a:pt x="7" y="32"/>
                                          <a:pt x="16" y="36"/>
                                          <a:pt x="23" y="33"/>
                                        </a:cubicBezTo>
                                        <a:cubicBezTo>
                                          <a:pt x="31" y="30"/>
                                          <a:pt x="34" y="21"/>
                                          <a:pt x="30" y="12"/>
                                        </a:cubicBezTo>
                                        <a:cubicBezTo>
                                          <a:pt x="27" y="4"/>
                                          <a:pt x="18" y="0"/>
                                          <a:pt x="10" y="4"/>
                                        </a:cubicBezTo>
                                        <a:close/>
                                      </a:path>
                                    </a:pathLst>
                                  </a:custGeom>
                                  <a:solidFill>
                                    <a:srgbClr val="2020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100000</wp14:pctWidth>
                      </wp14:sizeRelH>
                      <wp14:sizeRelV relativeFrom="page">
                        <wp14:pctHeight>0</wp14:pctHeight>
                      </wp14:sizeRelV>
                    </wp:anchor>
                  </w:drawing>
                </mc:Choice>
                <mc:Fallback>
                  <w:pict>
                    <v:group w14:anchorId="620691D9" id="Group 1153" o:spid="_x0000_s1026" alt="&quot;&quot;" style="position:absolute;margin-left:0;margin-top:0;width:598.3pt;height:276.8pt;z-index:251658240;mso-width-percent:1000;mso-position-horizontal:center;mso-position-horizontal-relative:page;mso-width-percent:1000" coordorigin="-4422,-607" coordsize="70041,2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">
                      <v:group id="Group 82" o:spid="_x0000_s1027" style="position:absolute;left:-4422;top:-607;width:70041;height:22323" coordorigin="-486,-32" coordsize="7698,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Freeform 1082" o:spid="_x0000_s1028" style="position:absolute;left:-486;top:-32;width:7698;height:1177;visibility:visible;mso-wrap-style:square;v-text-anchor:top" coordsize="6524,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" path="m6161,r,312l6045,312r,559l5819,871r,-344l5600,527r,143l5531,670r,344l5260,1014r,-537l4885,477r,-127l4471,350r,161l4135,511r,503l3776,1014r,-559l3527,455r,559l3394,1014r,-785l3288,229r,-225l3040,4r,1010l2940,1014r,-736l2552,278r,736l2469,1014r,-634l2079,380r,634l1855,1014r,-670l1427,344r,123l1028,467r,547l705,1014r,-499l277,515r,499l226,1014r,-688l,326r,819l6524,1145,6524,,6161,xe" fillcolor="#480000">
                          <v:path arrowok="t" o:connecttype="custom" o:connectlocs="7270,0;7270,321;7133,321;7133,895;6866,895;6866,542;6608,542;6608,689;6526,689;6526,1042;6207,1042;6207,490;5764,490;5764,360;5276,360;5276,525;4879,525;4879,1042;4455,1042;4455,468;4162,468;4162,1042;4005,1042;4005,235;3880,235;3880,4;3587,4;3587,1042;3469,1042;3469,286;3011,286;3011,1042;2913,1042;2913,391;2453,391;2453,1042;2189,1042;2189,354;1684,354;1684,480;1213,480;1213,1042;832,1042;832,529;327,529;327,1042;267,1042;267,335;0,335;0,1177;7698,1177;7698,0;7270,0" o:connectangles="0,0,0,0,0,0,0,0,0,0,0,0,0,0,0,0,0,0,0,0,0,0,0,0,0,0,0,0,0,0,0,0,0,0,0,0,0,0,0,0,0,0,0,0,0,0,0,0,0,0,0,0,0"/>
                        </v:shape>
                        <v:shape id="Freeform 1083" o:spid="_x0000_s1029" style="position:absolute;left:-486;top:433;width:7689;height:712;visibility:visible;mso-wrap-style:square;v-text-anchor:top" coordsize="6524,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" path="m6277,189r,332l6128,521r,-173l5788,348r,123l5450,471r,110l5178,581r,-368l4940,213r,227l4820,440r,141l4750,581r,-251l4324,330r,255l4104,585r,-255l3929,330r,251l3847,581r,-92l3672,489r,92l3570,581r,-251l3246,330r,251l3195,581r,-251l3019,330r,251l2981,581,2981,,2805,r,585l2595,585r,-396l2347,189r,96l2096,285r,141l1939,426r,-213l1670,213r,-52l1246,161r,52l938,213r,135l820,348r,-79l624,269r,-80l,189,,692r6524,l6524,189r-247,xe" fillcolor="#a5a5a5 [2092]" stroked="f">
                          <v:path arrowok="t" o:connecttype="custom" o:connectlocs="7398,194;7398,536;7222,536;7222,358;6822,358;6822,485;6423,485;6423,598;6103,598;6103,219;5822,219;5822,453;5681,453;5681,598;5598,598;5598,340;5096,340;5096,602;4837,602;4837,340;4631,340;4631,598;4534,598;4534,503;4328,503;4328,598;4208,598;4208,340;3826,340;3826,598;3766,598;3766,340;3558,340;3558,598;3513,598;3513,0;3306,0;3306,602;3058,602;3058,194;2766,194;2766,293;2470,293;2470,438;2285,438;2285,219;1968,219;1968,166;1469,166;1469,219;1106,219;1106,358;966,358;966,277;735,277;735,194;0,194;0,712;7689,712;7689,194;7398,194" o:connectangles="0,0,0,0,0,0,0,0,0,0,0,0,0,0,0,0,0,0,0,0,0,0,0,0,0,0,0,0,0,0,0,0,0,0,0,0,0,0,0,0,0,0,0,0,0,0,0,0,0,0,0,0,0,0,0,0,0,0,0,0,0"/>
                        </v:shape>
                      </v:group>
                      <v:group id="Group 85" o:spid="_x0000_s1030" style="position:absolute;left:8665;top:9803;width:40601;height:19242" coordorigin="8667,9794" coordsize="4210,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oval id="Oval 86" o:spid="_x0000_s1031" style="position:absolute;left:8832;top:11429;width:3900;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" fillcolor="#7c7c7a" stroked="f"/>
                        <v:shape id="Freeform 83" o:spid="_x0000_s1032" style="position:absolute;left:10323;top:11021;width:400;height:537;visibility:visible;mso-wrap-style:square;v-text-anchor:top" coordsize="196,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" path="m101,11v,,1,199,-42,223c,267,109,260,135,259,162,257,196,,196,,102,,102,,102,r-1,11xe" fillcolor="#5f4a2b" stroked="f">
                          <v:path arrowok="t" o:connecttype="custom" o:connectlocs="3569,356;2082,7705;4786,8528;6935,0;3602,0;3569,356" o:connectangles="0,0,0,0,0,0"/>
                        </v:shape>
                        <v:shape id="Freeform 84" o:spid="_x0000_s1033" style="position:absolute;left:9109;top:10370;width:176;height:68;visibility:visible;mso-wrap-style:square;v-text-anchor:top" coordsize="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" path="m11,33v3,,6,,9,-1c30,30,39,28,48,24v7,-2,14,-5,21,-8c74,13,80,10,86,7,83,,83,,83,,74,5,65,9,56,13v-7,3,-14,6,-21,8c30,23,25,24,19,25v-3,1,-7,1,-11,1c7,26,5,26,3,26v,,-1,,-2,c1,26,,27,,27v,1,,2,1,3c2,32,3,32,4,33v2,1,4,1,7,xe" fillcolor="#2a1a11" stroked="f">
                          <v:path arrowok="t" o:connecttype="custom" o:connectlocs="401,1056;720,1024;1721,768;2474,512;3086,224;2982,0;2014,416;1261,672;688,800;284,832;104,832;33,832;0,864;33,960;139,1056;401,1056" o:connectangles="0,0,0,0,0,0,0,0,0,0,0,0,0,0,0,0"/>
                        </v:shape>
                        <v:shape id="Freeform 85" o:spid="_x0000_s1034" style="position:absolute;left:9415;top:10086;width:76;height:64;visibility:visible;mso-wrap-style:square;v-text-anchor:top" coordsize="3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" path="m12,2c3,6,,15,3,23v3,6,10,9,16,8c21,31,23,30,25,29,33,26,37,16,33,9,32,5,29,2,25,1,21,,16,,12,2xe" fillcolor="#2a1a11" stroked="f">
                          <v:path arrowok="t" o:connecttype="custom" o:connectlocs="444,64;105,736;692,992;912,928;1216,288;912,32;444,64" o:connectangles="0,0,0,0,0,0,0"/>
                        </v:shape>
                        <v:shape id="Freeform 86" o:spid="_x0000_s1035" style="position:absolute;left:8971;top:10281;width:85;height:83;visibility:visible;mso-wrap-style:square;v-text-anchor:top" coordsize="4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" path="m41,15c40,6,31,,20,1v,,-1,,-1,c8,2,,10,,19v1,9,12,22,23,21c24,40,25,40,25,39,35,37,42,23,41,15xe" fillcolor="#2a1a11" stroked="f">
                          <v:path arrowok="t" o:connecttype="custom" o:connectlocs="1392,504;672,32;640,32;0,640;787,1360;852,1328;1392,504" o:connectangles="0,0,0,0,0,0,0"/>
                        </v:shape>
                        <v:shape id="Freeform 87" o:spid="_x0000_s1036" style="position:absolute;left:10805;top:10561;width:193;height:236;visibility:visible;mso-wrap-style:square;v-text-anchor:top" coordsize="9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" path="m50,117c57,103,64,89,71,75,78,60,95,29,91,13,90,11,90,10,89,8,83,,68,12,59,19,40,37,20,55,,69v21,9,41,24,50,48xe" fillcolor="#5f4a2b" stroked="f">
                          <v:path arrowok="t" o:connecttype="custom" o:connectlocs="1737,3905;2456,2503;3153,428;3088,264;2048,631;0,2299;1737,3905" o:connectangles="0,0,0,0,0,0,0"/>
                        </v:shape>
                        <v:shape id="Freeform 88" o:spid="_x0000_s1037" style="position:absolute;left:9011;top:9925;width:1938;height:1660;visibility:visible;mso-wrap-style:square;v-text-anchor:top" coordsize="950,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" path="m931,404v-8,-11,-20,-20,-34,-26c856,361,814,374,772,382v-32,6,-65,10,-98,6c629,383,580,375,539,354,502,335,470,307,448,271,429,239,409,201,399,165,386,123,375,79,347,43,320,7,277,,238,16,201,31,173,61,144,87v-19,18,-40,34,-62,47c59,147,34,155,12,168,7,171,3,174,,178v11,-1,20,5,21,14c22,200,15,214,5,216v10,11,26,22,44,31c50,247,51,247,51,247v2,,4,,5,c60,247,64,247,67,246v6,-1,11,-2,16,-4c90,240,97,237,104,234v9,-4,18,-8,27,-13c134,228,134,228,134,228v-6,3,-12,6,-17,9c110,240,103,243,96,245v-13,5,-30,11,-44,9c58,255,69,269,76,272v9,4,19,5,29,5c147,276,202,250,242,270v29,13,25,58,27,85c271,391,272,428,282,463v9,31,26,59,29,92c315,607,297,656,286,706v-3,19,-5,39,-13,57c266,777,250,788,251,805v1,16,51,17,61,15c323,819,339,812,342,800v10,-39,51,-201,51,-201c393,599,441,765,405,798v-24,22,47,14,71,10c501,804,492,638,489,597v166,56,362,-6,362,-6c851,591,892,743,833,789v-46,35,77,32,89,19c927,802,934,764,939,717v6,-47,3,-95,2,-143c941,541,942,508,947,476v3,-26,-2,-52,-16,-72xm223,109v-2,1,-4,2,-6,2c211,112,204,109,201,103v-3,-8,,-17,9,-21c214,80,219,80,223,81v4,1,7,4,8,8c235,96,231,106,223,109xe" fillcolor="#7e613c" stroked="f">
                          <v:path arrowok="t" o:connecttype="custom" o:connectlocs="32889,13409;31691,12549;27279,12684;23813,12877;19052,11741;15834,8993;14100,5472;12260,1432;8415,524;5094,2885;2897,4448;416,5568;0,5913;749,6376;171,7164;1732,8201;1797,8201;1977,8201;2368,8169;2929,8036;3666,7760;4627,7325;4727,7561;4145,7857;3397,8133;1836,8429;2685,9025;3709,9188;8556,8961;9508,11773;9959,15369;10979,18413;10096,23425;9643,25313;8864,26721;11012,27209;12089,26546;13886,19882;14302,26481;16818,26818;17283,19817;30063,19614;29427,26173;32573,26818;33185,23782;33256,19042;33460,15796;32889,13409;7878,3620;7674,3689;7095,3425;7411,2716;7878,2683;8156,2951;7878,3620" o:connectangles="0,0,0,0,0,0,0,0,0,0,0,0,0,0,0,0,0,0,0,0,0,0,0,0,0,0,0,0,0,0,0,0,0,0,0,0,0,0,0,0,0,0,0,0,0,0,0,0,0,0,0,0,0,0,0"/>
                          <o:lock v:ext="edit" verticies="t"/>
                        </v:shape>
                        <v:shape id="Freeform 89" o:spid="_x0000_s1038" style="position:absolute;left:9509;top:9961;width:341;height:490;visibility:visible;mso-wrap-style:square;v-text-anchor:top" coordsize="16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" path="m22,228c,211,10,177,12,150,14,116,13,41,37,15v3,-2,5,-4,8,-6c65,,80,38,88,59v16,44,79,112,28,153c96,228,59,243,34,234v-5,-2,-9,-4,-12,-6xe" fillcolor="#352413" stroked="f">
                          <v:path arrowok="t" o:connecttype="custom" o:connectlocs="784,7608;433,4993;1317,492;1601,296;3130,1968;4119,7060;1201,7808;784,7608" o:connectangles="0,0,0,0,0,0,0,0"/>
                        </v:shape>
                        <v:shape id="Freeform 90" o:spid="_x0000_s1039" style="position:absolute;left:11457;top:10958;width:408;height:663;visibility:visible;mso-wrap-style:square;v-text-anchor:top" coordsize="20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" path="m97,12v,,-1,246,43,276c200,329,88,320,62,318,35,316,,,,,95,,95,,95,r2,12xe" fillcolor="#5f4a2b" stroked="f">
                          <v:path arrowok="t" o:connecttype="custom" o:connectlocs="3429,393;4949,9568;2181,10576;0,0;3362,0;3429,393" o:connectangles="0,0,0,0,0,0"/>
                        </v:shape>
                        <v:shape id="Freeform 91" o:spid="_x0000_s1040" style="position:absolute;left:12041;top:10950;width:289;height:691;visibility:visible;mso-wrap-style:square;v-text-anchor:top" coordsize="14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" path="m81,20v,,-22,244,13,277c142,343,47,325,24,322,1,318,,,,,81,7,81,7,81,7r,13xe" fillcolor="#7e613c" stroked="f">
                          <v:path arrowok="t" o:connecttype="custom" o:connectlocs="2833,661;3281,9853;845,10685;0,0;2833,228;2833,661" o:connectangles="0,0,0,0,0,0"/>
                        </v:shape>
                        <v:shape id="Freeform 92" o:spid="_x0000_s1041" style="position:absolute;left:10966;top:10394;width:240;height:401;visibility:visible;mso-wrap-style:square;v-text-anchor:top" coordsize="11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" path="m102,c,54,64,164,88,199v7,-16,16,-32,30,-47c100,131,72,84,102,xe" fillcolor="#7e613c" stroked="f">
                          <v:path arrowok="t" o:connecttype="custom" o:connectlocs="3541,0;3061,6611;4108,5048;3541,0" o:connectangles="0,0,0,0"/>
                        </v:shape>
                        <v:shape id="Freeform 93" o:spid="_x0000_s1042" style="position:absolute;left:12279;top:9814;width:129;height:141;visibility:visible;mso-wrap-style:square;v-text-anchor:top" coordsize="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" path="m47,65v5,,10,1,16,1c41,,41,,41,,41,,21,29,,52,19,70,19,70,19,70v2,,3,-1,5,-1c30,67,38,65,47,65xe" fillcolor="#5b4629" stroked="f">
                          <v:path arrowok="t" o:connecttype="custom" o:connectlocs="1689,2159;2269,2192;1476,0;0,1732;688,2320;860,2288;1689,2159" o:connectangles="0,0,0,0,0,0,0"/>
                        </v:shape>
                        <v:shape id="Freeform 94" o:spid="_x0000_s1043" style="position:absolute;left:12100;top:9794;width:263;height:193;visibility:visible;mso-wrap-style:square;v-text-anchor:top" coordsize="12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" path="m3,10c,20,32,96,52,93,61,92,74,78,88,62,109,39,129,10,129,10,129,10,7,,3,10xe" fillcolor="#7e613c" stroked="f">
                          <v:path arrowok="t" o:connecttype="custom" o:connectlocs="100,324;1829,3056;3093,2041;4542,324;100,324" o:connectangles="0,0,0,0,0"/>
                        </v:shape>
                        <v:shape id="Freeform 95" o:spid="_x0000_s1044" style="position:absolute;left:12575;top:9963;width:104;height:153;visibility:visible;mso-wrap-style:square;v-text-anchor:top" coordsize="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" path="m,39v13,7,10,22,18,37c51,64,51,64,51,64,40,34,32,,32,l,39xe" fillcolor="#5b4629" stroked="f">
                          <v:path arrowok="t" o:connecttype="custom" o:connectlocs="0,1296;636,2512;1797,2120;1128,0;0,1296" o:connectangles="0,0,0,0,0"/>
                        </v:shape>
                        <v:shape id="Freeform 96" o:spid="_x0000_s1045" style="position:absolute;left:12636;top:9963;width:241;height:234;visibility:visible;mso-wrap-style:square;v-text-anchor:top" coordsize="118,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" path="m,c,,9,34,20,64v7,19,15,37,22,41c60,116,117,56,118,45,118,34,,,,xe" fillcolor="#7e613c" stroked="f">
                          <v:path arrowok="t" o:connecttype="custom" o:connectlocs="0,0;717,2132;1497,3512;4193,1509;0,0" o:connectangles="0,0,0,0,0"/>
                        </v:shape>
                        <v:shape id="Freeform 97" o:spid="_x0000_s1046" style="position:absolute;left:11051;top:10455;width:1500;height:1190;visibility:visible;mso-wrap-style:square;v-text-anchor:top" coordsize="73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" path="m585,c570,12,546,20,528,22,327,55,312,10,152,73,118,86,94,103,76,122,62,137,53,153,46,169,21,232,41,303,41,345,,392,3,529,6,554v3,24,100,23,75,-13c56,506,92,380,92,380v,,122,8,135,-93c218,285,192,278,179,246v6,-3,6,-3,6,-3c199,277,230,281,231,281v,4,,4,,4c420,415,576,326,603,308v-5,-8,-23,-34,-17,-48c592,262,592,262,592,262v-4,11,12,35,19,44c608,308,608,308,608,308v1,22,5,168,22,249c635,577,723,591,701,543,680,496,661,368,709,164,720,119,728,85,735,58v-9,1,-14,1,-22,1c629,59,597,16,585,xe" fillcolor="#7e613c" stroked="f">
                          <v:path arrowok="t" o:connecttype="custom" o:connectlocs="20712,0;18700,725;5382,2416;2686,4041;1633,5592;1453,11421;204,18325;2865,17904;3265,12573;8035,9504;6331,8137;6551,8040;8167,9305;8167,9439;21353,10188;20749,8612;20953,8676;21633,10124;21529,10188;22304,18444;24818,17969;25102,5420;26018,1925;25235,1959;20712,0" o:connectangles="0,0,0,0,0,0,0,0,0,0,0,0,0,0,0,0,0,0,0,0,0,0,0,0,0"/>
                        </v:shape>
                        <v:shape id="Freeform 98" o:spid="_x0000_s1047" style="position:absolute;left:11857;top:9979;width:147;height:119;visibility:visible;mso-wrap-style:square;v-text-anchor:top" coordsize="7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" path="m59,50c65,47,72,39,71,32v,-1,,-1,,-1c69,25,60,22,55,20,52,18,48,16,45,14,35,7,24,,12,2,,4,5,20,8,28v1,3,2,6,4,8c14,41,17,45,20,49v11,10,27,7,39,1xe" fillcolor="#2a1a11" stroked="f">
                          <v:path arrowok="t" o:connecttype="custom" o:connectlocs="2085,1672;2517,1073;2517,1041;1950,664;1601,460;433,65;280,928;433,1204;717,1640;2085,1672" o:connectangles="0,0,0,0,0,0,0,0,0,0"/>
                        </v:shape>
                        <v:shape id="Freeform 99" o:spid="_x0000_s1048" style="position:absolute;left:12235;top:10978;width:63;height:101;visibility:visible;mso-wrap-style:square;v-text-anchor:top" coordsize="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" path="m12,2c6,,6,,6,,,14,18,40,23,48v1,1,2,2,2,2c28,48,28,48,28,48v3,-2,3,-2,3,-2c24,37,8,13,12,2xe" fillcolor="#5b4629" stroked="f">
                          <v:path arrowok="t" o:connecttype="custom" o:connectlocs="413,65;203,0;805,1616;872,1681;975,1616;1073,1551;413,65" o:connectangles="0,0,0,0,0,0,0"/>
                        </v:shape>
                        <v:shape id="Freeform 100" o:spid="_x0000_s1049" style="position:absolute;left:11416;top:10944;width:107;height:91;visibility:visible;mso-wrap-style:square;v-text-anchor:top" coordsize="5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" path="m6,c,3,,3,,3,13,35,39,42,48,44v2,1,3,1,3,1c52,42,52,42,52,42v,-4,,-4,,-4c51,38,20,34,6,xe" fillcolor="#5b4629" stroked="f">
                          <v:path arrowok="t" o:connecttype="custom" o:connectlocs="216,0;0,99;1778,1488;1881,1521;1918,1424;1918,1288;216,0" o:connectangles="0,0,0,0,0,0,0"/>
                        </v:shape>
                        <v:shape id="Freeform 101" o:spid="_x0000_s1050" style="position:absolute;left:11880;top:9893;width:762;height:652;visibility:visible;mso-wrap-style:square;v-text-anchor:top" coordsize="374,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" path="m355,48c346,33,335,23,322,15,306,6,288,2,272,1,266,,261,,256,v-9,,-17,1,-23,3c231,4,229,5,228,5,202,16,197,42,173,57v-4,2,-9,4,-14,5c126,71,73,54,34,57v3,2,7,4,10,6c49,65,58,68,60,74v,,,,,1c61,82,54,90,48,93,36,99,20,102,9,92,6,88,3,84,1,79,,95,12,117,29,140v1,,1,,2,1c32,141,34,142,35,143v3,1,7,2,10,3c50,147,55,148,60,149v7,1,14,1,21,1c91,150,100,150,109,150v,7,,7,,7c103,157,97,157,91,157v-7,,-14,,-21,c61,156,52,154,43,152v-3,,-6,-1,-9,-2c32,149,30,148,28,146v-1,75,99,52,149,83c192,237,197,247,196,255v,1,1,1,1,1c203,264,240,324,337,308v,,3,-10,4,-14c341,294,341,294,341,294v16,-54,21,-72,29,-150c374,100,368,69,355,48xm263,103v,-8,7,-15,16,-15c288,88,295,95,295,103v,8,-7,14,-16,14c270,117,263,111,263,103xm201,48v8,,15,6,15,14c216,70,209,77,201,77v-9,,-16,-7,-16,-15c185,54,192,48,201,48xe" fillcolor="#7e613c" stroked="f">
                          <v:path arrowok="t" o:connecttype="custom" o:connectlocs="12457,1588;11308,489;9547,32;8999,0;8186,97;8007,161;6065,1884;5583,2053;1192,1884;1548,2085;2105,2445;2105,2479;1689,3065;312,3033;33,2608;1013,4620;1084,4661;1224,4725;1581,4824;2105,4920;2844,4956;3822,4956;3822,5184;3189,5184;2461,5184;1516,5021;1192,4956;980,4824;6226,7560;6874,8412;6911,8444;11840,10168;11976,9708;11976,9708;12989,4759;12457,1588;9236,3397;9784,2900;10352,3397;9784,3856;9236,3397;7062,1588;7579,2053;7062,2544;6497,2053;7062,1588" o:connectangles="0,0,0,0,0,0,0,0,0,0,0,0,0,0,0,0,0,0,0,0,0,0,0,0,0,0,0,0,0,0,0,0,0,0,0,0,0,0,0,0,0,0,0,0,0,0"/>
                          <o:lock v:ext="edit" verticies="t"/>
                        </v:shape>
                        <v:oval id="Oval 106" o:spid="_x0000_s1051" style="position:absolute;left:12257;top:9989;width:63;height: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" fillcolor="#2a1a11" stroked="f"/>
                        <v:shape id="Freeform 103" o:spid="_x0000_s1052" style="position:absolute;left:11935;top:10175;width:167;height:34;visibility:visible;mso-wrap-style:square;v-text-anchor:top" coordsize="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" path="m7,10v3,1,6,2,9,2c25,14,34,16,43,17v7,,14,,21,c70,17,76,17,82,17v,-7,,-7,,-7c73,10,64,10,54,10v-7,,-14,,-21,-1c28,8,23,7,18,6,15,5,11,4,8,3,7,2,5,1,4,1,3,,3,,2,,1,,1,,1,,,1,,2,,3,,5,1,6,1,6v2,2,4,3,6,4xe" fillcolor="#2a1a11" stroked="f">
                          <v:path arrowok="t" o:connecttype="custom" o:connectlocs="244,320;564,384;1513,544;2240,544;2870,544;2870,320;1892,320;1149,288;635,192;277,96;136,32;67,0;33,0;0,96;33,192;244,320" o:connectangles="0,0,0,0,0,0,0,0,0,0,0,0,0,0,0,0"/>
                        </v:shape>
                        <v:shape id="Freeform 104" o:spid="_x0000_s1053" style="position:absolute;left:12222;top:10394;width:390;height:179;visibility:visible;mso-wrap-style:square;v-text-anchor:top" coordsize="1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" path="m169,59c72,75,35,15,29,7v,,-1,,-1,-1c21,,,15,9,27v1,1,1,2,2,3c23,46,55,89,139,89v8,,13,,22,-1c165,88,169,87,173,87v18,-3,11,-45,,-42c173,45,173,45,173,45v-1,4,-4,14,-4,14xe" fillcolor="#659689" stroked="f">
                          <v:path arrowok="t" o:connecttype="custom" o:connectlocs="5991,1945;1021,227;988,195;316,885;384,983;4937,2928;5719,2896;6138,2864;6138,1488;6138,1488;5991,1945" o:connectangles="0,0,0,0,0,0,0,0,0,0,0"/>
                        </v:shape>
                        <v:oval id="Oval 109" o:spid="_x0000_s1054" style="position:absolute;left:12412;top:10066;width:73;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" fillcolor="#2a1a11" stroked="f"/>
                        <v:shape id="Freeform 106" o:spid="_x0000_s1055" style="position:absolute;left:11663;top:10255;width:606;height:512;visibility:visible;mso-wrap-style:square;v-text-anchor:top" coordsize="297,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" path="m247,139v,-11,5,-22,13,-29c262,108,263,106,265,104,235,76,204,40,189,v-21,4,-3,64,-17,72c130,80,79,123,79,123v,,-45,-3,-79,-32c6,194,125,253,130,254v3,,107,-47,167,-75c294,180,292,180,289,180v-23,,-42,-18,-42,-41xe" fillcolor="#d3c5b4" stroked="f">
                          <v:path arrowok="t" o:connecttype="custom" o:connectlocs="8735,4620;9200,3661;9380,3465;6695,0;6082,2393;2793,4096;0,3024;4597,8452;10500,5961;10229,5997;8735,4620" o:connectangles="0,0,0,0,0,0,0,0,0,0,0"/>
                        </v:shape>
                        <v:shape id="Freeform 107" o:spid="_x0000_s1056" style="position:absolute;left:12308;top:10565;width:47;height:33;visibility:visible;mso-wrap-style:square;v-text-anchor:top" coordsize="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" path="m12,c10,6,6,12,,16,14,10,23,6,23,6,23,6,19,4,12,xe" fillcolor="#d3c5b4" stroked="f">
                          <v:path arrowok="t" o:connecttype="custom" o:connectlocs="435,0;0,596;819,221;435,0" o:connectangles="0,0,0,0"/>
                        </v:shape>
                        <v:shape id="Freeform 108" o:spid="_x0000_s1057" style="position:absolute;left:12269;top:10598;width:39;height:18;visibility:visible;mso-wrap-style:square;v-text-anchor:top" coordsize="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" path="m19,c14,3,7,6,,9,7,8,14,5,19,xe" fillcolor="#d3c5b4" stroked="f">
                          <v:path arrowok="t" o:connecttype="custom" o:connectlocs="692,0;0,288;692,0" o:connectangles="0,0,0"/>
                        </v:shape>
                        <v:shape id="Freeform 109" o:spid="_x0000_s1058" style="position:absolute;left:12167;top:10477;width:165;height:141;visibility:visible;mso-wrap-style:square;v-text-anchor:top" coordsize="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" path="m81,44c78,41,73,38,68,35,50,31,30,29,8,30,8,27,7,24,7,21,7,13,10,6,13,,5,7,,18,,29,,52,19,70,42,70v3,,5,,8,-1c57,66,64,63,69,60,75,56,79,50,81,44xe" fillcolor="#d3c5b4" stroked="f">
                          <v:path arrowok="t" o:connecttype="custom" o:connectlocs="2838,1464;2389,1168;277,989;244,693;448,0;0,957;1477,2320;1760,2288;2428,1992;2838,1464" o:connectangles="0,0,0,0,0,0,0,0,0,0"/>
                        </v:shape>
                        <v:shape id="Freeform 110" o:spid="_x0000_s1059" style="position:absolute;left:12194;top:10465;width:14;height:12;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" path="m7,1c6,1,6,,5,,3,2,2,4,,6,2,4,4,3,7,1xe" fillcolor="#d3c5b4" stroked="f">
                          <v:path arrowok="t" o:connecttype="custom" o:connectlocs="224,32;160,0;0,192;224,32" o:connectangles="0,0,0,0"/>
                        </v:shape>
                        <v:shape id="Freeform 111" o:spid="_x0000_s1060" style="position:absolute;left:12181;top:10467;width:125;height:80;visibility:visible;mso-wrap-style:square;v-text-anchor:top" coordsize="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" path="m6,5c3,11,,18,,26v,3,1,6,1,9c23,34,43,36,61,40,48,30,31,17,13,,10,2,8,3,6,5xe" fillcolor="#d3c5b4" stroked="f">
                          <v:path arrowok="t" o:connecttype="custom" o:connectlocs="215,160;0,832;33,1120;2205,1280;475,0;215,160" o:connectangles="0,0,0,0,0,0"/>
                        </v:shape>
                        <v:shape id="Freeform 112" o:spid="_x0000_s1061" style="position:absolute;left:11090;top:11282;width:210;height:329;visibility:visible;mso-wrap-style:square;v-text-anchor:top" coordsize="10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" path="m5,v8,7,18,12,29,16c40,21,48,27,54,30v1,,2,1,3,1c63,40,70,47,79,53v-9,23,-16,84,-3,92c103,159,22,163,26,147,20,135,,85,1,44,1,33,2,18,5,xe" fillcolor="#a19481" stroked="f">
                          <v:path arrowok="t" o:connecttype="custom" o:connectlocs="171,0;1193,533;1900,1011;2008,1044;2781,1776;2677,4860;915,4925;33,1479;171,0" o:connectangles="0,0,0,0,0,0,0,0,0"/>
                        </v:shape>
                        <v:shape id="Freeform 113" o:spid="_x0000_s1062" style="position:absolute;left:11708;top:11272;width:208;height:327;visibility:visible;mso-wrap-style:square;v-text-anchor:top" coordsize="102,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" path="m5,v8,7,18,12,28,15c40,21,47,26,53,29v1,1,2,1,3,2c63,39,70,47,78,53v-8,23,-16,83,-2,91c102,159,22,162,25,146,20,135,,85,,43,1,33,2,18,5,xe" fillcolor="#a19481" stroked="f">
                          <v:path arrowok="t" o:connecttype="custom" o:connectlocs="171,0;1160,501;1868,977;1968,1044;2749,1776;2677,4828;881,4893;0,1447;171,0" o:connectangles="0,0,0,0,0,0,0,0,0"/>
                        </v:shape>
                        <v:shape id="Freeform 114" o:spid="_x0000_s1063" style="position:absolute;left:10849;top:10602;width:288;height:338;visibility:visible;mso-wrap-style:square;v-text-anchor:top" coordsize="14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" path="m141,136c138,136,93,94,111,,,56,58,168,58,168r83,-32xe" fillcolor="#d3c5b4" stroked="f">
                          <v:path arrowok="t" o:connecttype="custom" o:connectlocs="5010,4489;3954,0;2053,5537;5010,4489" o:connectangles="0,0,0,0"/>
                        </v:shape>
                        <v:shape id="Freeform 115" o:spid="_x0000_s1064" style="position:absolute;left:10876;top:10656;width:1346;height:995;visibility:visible;mso-wrap-style:square;v-text-anchor:top" coordsize="66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" path="m1,340c2,277,17,215,32,155v6,-23,16,-45,40,-52c93,98,115,100,136,100v59,,119,5,179,4c331,104,348,103,365,101v17,-2,44,-5,56,-21c457,28,476,,476,,658,85,658,85,658,85v,,2,112,-8,145c640,264,599,294,581,332v-18,38,13,115,39,139c646,494,542,491,543,471v1,-11,-15,-26,-21,-34c502,414,474,371,440,371v-8,,-14,-5,-22,-7c410,361,404,363,396,365v-8,1,-16,2,-24,4c356,371,340,373,324,374v-43,4,-87,5,-130,-1c180,372,167,369,155,365v-11,-2,-20,-8,-31,-9c121,356,95,362,95,364v-1,20,3,40,9,59c108,436,113,457,126,464v32,18,-67,23,-63,3c56,453,,391,1,340xe" fillcolor="#d3c5b4" stroked="f">
                          <v:path arrowok="t" o:connecttype="custom" o:connectlocs="33,11277;1128,5132;2545,3408;4791,3311;11105,3440;12869,3344;14861,2649;16794,0;23216,2812;22937,7624;20500,11005;21868,15616;19152,15616;18426,14480;15514,12297;14741,12061;13978,12093;13130,12232;11433,12393;6854,12361;5461,12093;4375,11797;3361,12061;3665,14021;4446,15388;2213,15485;33,11277" o:connectangles="0,0,0,0,0,0,0,0,0,0,0,0,0,0,0,0,0,0,0,0,0,0,0,0,0,0,0"/>
                        </v:shape>
                        <v:shape id="Freeform 116" o:spid="_x0000_s1065" style="position:absolute;left:11716;top:10668;width:557;height:349;visibility:visible;mso-wrap-style:square;v-text-anchor:top" coordsize="27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" path="m71,104c60,95,32,69,16,53,,37,42,,51,12v-2,5,-9,16,-9,16c130,118,236,105,249,102v12,-4,24,30,5,36c236,143,166,173,71,104xe" fillcolor="#659689" stroked="f">
                          <v:path arrowok="t" o:connecttype="custom" o:connectlocs="2514,3480;571,1775;1802,395;1485,928;8800,3415;8979,4608;2514,3480" o:connectangles="0,0,0,0,0,0,0"/>
                        </v:shape>
                        <v:shape id="Freeform 117" o:spid="_x0000_s1066" style="position:absolute;left:11869;top:10537;width:580;height:393;visibility:visible;mso-wrap-style:square;v-text-anchor:top" coordsize="28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" path="m269,22c261,14,242,11,233,9v-7,13,-21,23,-38,23c175,32,158,18,154,,129,1,102,6,77,21,46,40,22,68,10,102,4,119,,140,7,157v12,28,50,31,76,33c130,195,181,180,216,149v12,-11,23,-23,32,-36c263,93,284,49,270,24v,-1,-1,-1,-1,-2xe" fillcolor="#d3c5b4" stroked="f">
                          <v:path arrowok="t" o:connecttype="custom" o:connectlocs="9548,728;8279,296;6923,1056;5475,0;2737,695;351,3396;245,5216;2957,6320;7675,4952;8800,3765;9584,792;9548,728" o:connectangles="0,0,0,0,0,0,0,0,0,0,0,0"/>
                        </v:shape>
                        <v:shape id="Freeform 118" o:spid="_x0000_s1067" style="position:absolute;left:12184;top:10533;width:161;height:69;visibility:visible;mso-wrap-style:square;v-text-anchor:top" coordsize="7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" path="m41,34c58,34,72,24,79,11,58,5,30,,,2,4,20,21,34,41,34xe" fillcolor="#d3c5b4" stroked="f">
                          <v:path arrowok="t" o:connecttype="custom" o:connectlocs="1445,1169;2774,375;0,65;1445,1169" o:connectangles="0,0,0,0"/>
                        </v:shape>
                        <v:shape id="Freeform 119" o:spid="_x0000_s1068" style="position:absolute;left:12302;top:10549;width:153;height:93;visibility:visible;mso-wrap-style:square;v-text-anchor:top" coordsize="7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" path="m65,1c49,,,16,1,23v2,8,42,23,50,20c60,40,75,,65,1xe" fillcolor="#4b3625" stroked="f">
                          <v:path arrowok="t" o:connecttype="custom" o:connectlocs="2301,32;33,784;1797,1456;2301,32" o:connectangles="0,0,0,0"/>
                        </v:shape>
                        <v:shape id="Freeform 120" o:spid="_x0000_s1069" style="position:absolute;left:12237;top:10483;width:69;height:72;visibility:visible;mso-wrap-style:square;v-text-anchor:top" coordsize="3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" path="m10,3c3,7,,16,3,24v4,8,13,12,20,9c31,29,34,20,30,12,27,4,18,,10,3xe" fillcolor="#2a1a11" stroked="f">
                          <v:path arrowok="t" o:connecttype="custom" o:connectlocs="341,96;99,768;796,1056;1037,384;341,96" o:connectangles="0,0,0,0,0"/>
                        </v:shape>
                        <v:shape id="Freeform 121" o:spid="_x0000_s1070" style="position:absolute;left:12163;top:10777;width:141;height:64;visibility:visible;mso-wrap-style:square;v-text-anchor:top" coordsize="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" path="m69,32v,,,,,c69,25,69,25,69,25,69,25,16,25,5,,,3,,3,,3,12,31,64,32,69,32xe" fillcolor="#4b3625" stroked="f">
                          <v:path arrowok="t" o:connecttype="custom" o:connectlocs="2460,1024;2460,1024;2460,800;172,0;0,96;2460,1024" o:connectangles="0,0,0,0,0,0"/>
                        </v:shape>
                        <v:oval id="Oval 126" o:spid="_x0000_s1071" style="position:absolute;left:11910;top:10529;width:172;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" fillcolor="#d3c5b4" stroked="f"/>
                        <v:shape id="Freeform 123" o:spid="_x0000_s1072" style="position:absolute;left:11963;top:10575;width:70;height:73;visibility:visible;mso-wrap-style:square;v-text-anchor:top" coordsize="3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" path="m11,3c3,6,,16,4,24v3,8,12,12,20,8c31,29,34,20,31,12,27,4,18,,11,3xe" fillcolor="#2a1a11" stroked="f">
                          <v:path arrowok="t" o:connecttype="custom" o:connectlocs="412,99;140,827;881,1101;1153,408;412,99" o:connectangles="0,0,0,0,0"/>
                        </v:shape>
                        <v:shape id="Freeform 124" o:spid="_x0000_s1073" style="position:absolute;left:10933;top:11331;width:243;height:370;visibility:visible;mso-wrap-style:square;v-text-anchor:top" coordsize="11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" path="m,43v,,,,,c,41,,39,,37,2,21,16,8,33,10v10,,18,6,23,13c119,,119,,119,v,,-1,75,-61,85c58,91,58,97,58,103v,11,,21,,31c59,142,59,152,61,159v12,10,12,10,12,10c75,170,76,173,76,175v,5,-3,8,-8,8c38,184,38,184,38,184v-2,,-3,-1,-5,-2c27,174,27,174,27,174v,,,,,c22,161,19,151,16,140,14,129,12,118,10,108,8,97,6,86,5,76,3,67,2,59,1,51,1,48,,46,,43xe" fillcolor="#472f0f" stroked="f">
                          <v:path arrowok="t" o:connecttype="custom" o:connectlocs="0,1408;0,1408;0,1213;1168,324;1985,748;4225,0;2052,2799;2052,3384;2052,4400;2173,5228;2589,5560;2698,5757;2418,6017;1356,6049;1168,5984;956,5725;956,5725;572,4609;351,3547;172,2504;33,1683;0,1408" o:connectangles="0,0,0,0,0,0,0,0,0,0,0,0,0,0,0,0,0,0,0,0,0,0"/>
                        </v:shape>
                        <v:shape id="Freeform 125" o:spid="_x0000_s1074" style="position:absolute;left:10739;top:11031;width:865;height:703;visibility:visible;mso-wrap-style:square;v-text-anchor:top" coordsize="424,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" path="m6,28c7,26,7,26,7,26,8,24,8,24,8,24v1,-1,2,-3,2,-4c12,17,14,15,17,12,21,8,27,5,33,3,44,,56,,67,6v5,3,10,8,12,14c79,21,80,23,80,24v,1,,2,,3c80,28,80,28,80,28v,,,,,1c80,31,80,34,79,37v-1,5,-4,11,-8,14c66,54,61,55,56,55v,-3,,-3,,-3c60,51,64,49,66,46v3,-3,4,-7,4,-10c70,34,70,32,69,30v,,,-1,,-1c69,28,69,28,69,28,68,27,68,27,68,27v,,,-1,-1,-2c66,23,63,21,60,20,54,18,46,19,40,22v-3,1,-5,3,-7,6c32,29,32,30,31,31v,1,,2,-1,2c30,34,30,35,30,36v-2,7,-1,15,1,21c31,60,33,63,34,66v1,2,3,5,4,6c41,76,47,81,53,83v,,,,1,1c67,66,87,56,117,61v,,27,-22,53,-1c170,60,208,28,242,40v33,11,172,79,172,79c414,119,424,174,394,214v,3,,5,,8c393,232,393,242,393,252v,11,,21,,31c393,291,394,301,396,308v12,10,12,10,12,10c410,319,411,322,411,324v,5,-4,8,-8,8c373,333,373,333,373,333v-2,,-4,-1,-5,-2c362,323,362,323,362,323v,,,,,c357,310,354,300,351,289v-2,-11,-5,-22,-6,-32c344,254,344,252,343,249v-12,4,-26,6,-42,6c301,260,301,264,301,268v,10,,20,,30c301,307,302,316,304,323v12,10,12,10,12,10c318,335,319,337,319,339v,5,-4,9,-8,9c281,349,281,349,281,349v-2,,-4,-1,-5,-3c270,338,270,338,270,338v,,,,,c265,326,262,315,259,304v-2,-11,-5,-21,-6,-32c251,266,250,260,249,254,171,246,170,218,138,214v-9,16,-23,31,-48,35c89,256,89,262,89,268v,10,,20,,30c90,307,91,316,92,323v12,10,12,10,12,10c106,335,107,337,107,339v,5,-3,9,-8,9c70,349,70,349,70,349v-2,,-4,-1,-5,-3c59,338,59,338,59,338v,,,,,c53,326,50,315,48,304,45,293,43,283,41,272,39,261,37,251,36,240v-1,-8,-2,-17,-3,-25c33,215,33,215,32,214v,,,,,c32,214,32,212,32,207v,,,,,c32,207,32,207,32,207,30,190,28,142,42,105,33,104,25,101,17,95,11,90,7,85,5,79,2,74,1,67,,61,,50,2,38,6,28xe" fillcolor="#6c4826" stroked="f">
                          <v:path arrowok="t" o:connecttype="custom" o:connectlocs="245,860;349,661;1161,97;2785,661;2826,892;2826,957;2513,1692;1977,1732;2481,1201;2448,957;2409,892;2114,661;1161,925;1053,1088;1096,1895;1349,2385;1901,2780;6010,1992;14638,3948;13926,7356;13893,9381;14409,10549;14238,11016;13006,10984;12802,10716;12194,8525;10637,8460;10637,9880;11176,11049;10980,11540;9756,11476;9544,11216;8940,9024;4882,7092;3150,8893;3258,10716;3778,11248;2481,11572;2081,11216;1697,10080;1265,7953;1128,7092;1128,6865;1128,6865;604,3148;0,2028" o:connectangles="0,0,0,0,0,0,0,0,0,0,0,0,0,0,0,0,0,0,0,0,0,0,0,0,0,0,0,0,0,0,0,0,0,0,0,0,0,0,0,0,0,0,0,0,0,0"/>
                        </v:shape>
                        <v:shape id="Freeform 126" o:spid="_x0000_s1075" style="position:absolute;left:11188;top:10896;width:514;height:447;visibility:visible;mso-wrap-style:square;v-text-anchor:top" coordsize="25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" path="m62,c190,,190,,190,v31,,62,25,62,56c241,174,241,174,241,174v,21,-17,39,-34,48c209,215,210,206,210,198v,-55,-38,-99,-84,-99c80,99,42,143,42,198v,8,1,17,3,24c28,213,11,195,11,174,,56,,56,,56,,25,32,,62,xe" fillcolor="#7d542d" stroked="f">
                          <v:path arrowok="t" o:connecttype="custom" o:connectlocs="2180,0;6711,0;8895,1860;8520,5757;7306,7345;7410,6556;4447,3272;1485,6556;1593,7345;383,5757;0,1860;2180,0" o:connectangles="0,0,0,0,0,0,0,0,0,0,0,0"/>
                        </v:shape>
                        <v:shape id="Freeform 127" o:spid="_x0000_s1076" style="position:absolute;left:11274;top:11095;width:342;height:264;visibility:visible;mso-wrap-style:square;v-text-anchor:top" coordsize="16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" path="m84,v46,,84,44,84,99c168,107,167,116,165,123v-8,5,-18,8,-28,8c31,131,31,131,31,131v-10,,-20,-3,-28,-8c1,116,,107,,99,,44,38,,84,xe" fillcolor="#966637" stroked="f">
                          <v:path arrowok="t" o:connecttype="custom" o:connectlocs="2933,0;5873,3297;5769,4093;4790,4353;1081,4353;100,4093;0,3297;2933,0" o:connectangles="0,0,0,0,0,0,0,0"/>
                        </v:shape>
                        <v:oval id="Oval 132" o:spid="_x0000_s1077" style="position:absolute;left:11398;top:11087;width:94;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" fillcolor="#20201f" stroked="f"/>
                        <v:line id="Line 129" o:spid="_x0000_s1078" style="position:absolute;visibility:visible;mso-wrap-style:square" from="11441,10916" to="11441,10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" strokecolor="#c28d73" strokeweight=".74967mm">
                          <v:stroke joinstyle="miter"/>
                        </v:line>
                        <v:line id="Line 130" o:spid="_x0000_s1079" style="position:absolute;visibility:visible;mso-wrap-style:square" from="11449,10916" to="11449,10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" strokecolor="#c28d73" strokeweight=".74967mm">
                          <v:stroke joinstyle="miter"/>
                        </v:line>
                        <v:shape id="Freeform 131" o:spid="_x0000_s1080" style="position:absolute;left:11510;top:11010;width:149;height:129;visibility:visible;mso-wrap-style:square;v-text-anchor:top" coordsize="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" path="m12,c,20,4,44,21,54,38,64,61,57,73,37e" fillcolor="#966637" stroked="f">
                          <v:path arrowok="t" o:connecttype="custom" o:connectlocs="416,0;749,1800;2582,1236" o:connectangles="0,0,0"/>
                        </v:shape>
                        <v:shape id="Freeform 132" o:spid="_x0000_s1081" style="position:absolute;left:11231;top:11010;width:149;height:129;visibility:visible;mso-wrap-style:square;v-text-anchor:top" coordsize="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" path="m61,v12,20,8,44,-9,54c35,64,12,57,,37e" fillcolor="#966637" stroked="f">
                          <v:path arrowok="t" o:connecttype="custom" o:connectlocs="2166,0;1837,1800;0,1236" o:connectangles="0,0,0"/>
                        </v:shape>
                        <v:shape id="Freeform 133" o:spid="_x0000_s1082" style="position:absolute;left:11590;top:10882;width:204;height:267;visibility:visible;mso-wrap-style:square;v-text-anchor:top" coordsize="100,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" path="m10,2c96,55,96,55,96,55v3,2,4,5,3,8c65,130,65,130,65,130v-1,2,-3,3,-6,3c59,133,59,133,59,133v-2,,-5,-1,-6,-4c1,10,1,10,1,10,,7,1,4,3,2,5,1,8,,10,2xe" fillcolor="#472f0f" stroked="f">
                          <v:path arrowok="t" o:connecttype="custom" o:connectlocs="349,64;3397,1789;3497,2048;2301,4240;2081,4336;2081,4336;1869,4208;33,323;100,64;349,64" o:connectangles="0,0,0,0,0,0,0,0,0,0"/>
                        </v:shape>
                        <v:shape id="Freeform 134" o:spid="_x0000_s1083" style="position:absolute;left:11096;top:10882;width:204;height:267;visibility:visible;mso-wrap-style:square;v-text-anchor:top" coordsize="100,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" path="m4,55c90,2,90,2,90,2v2,-2,5,-1,7,c99,4,100,7,99,10,47,129,47,129,47,129v-1,3,-3,4,-6,4c41,133,41,133,41,133v-3,,-5,-1,-6,-3c1,63,1,63,1,63,,60,1,57,4,55xe" fillcolor="#472f0f" stroked="f">
                          <v:path arrowok="t" o:connecttype="custom" o:connectlocs="137,1789;3184,64;3429,64;3497,323;1665,4208;1452,4336;1452,4336;1232,4240;33,2048;137,1789" o:connectangles="0,0,0,0,0,0,0,0,0,0"/>
                        </v:shape>
                        <v:shape id="Freeform 135" o:spid="_x0000_s1084" style="position:absolute;left:11433;top:11101;width:24;height:198;visibility:visible;mso-wrap-style:square;v-text-anchor:top" coordsize="1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" path="m12,98c12,6,12,6,12,6,12,2,9,,6,,3,,,2,,6,,98,,98,,98r12,xe" fillcolor="#20201f" stroked="f">
                          <v:path arrowok="t" o:connecttype="custom" o:connectlocs="384,3297;384,196;192,0;0,196;0,3297;384,3297" o:connectangles="0,0,0,0,0,0"/>
                        </v:shape>
                        <v:shape id="Freeform 136" o:spid="_x0000_s1085" style="position:absolute;left:11361;top:11270;width:80;height:29;visibility:visible;mso-wrap-style:square;v-text-anchor:top" coordsize="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" path="m,c4,,39,14,39,14e" filled="f" strokecolor="#1a1a1a" strokeweight="1.1024mm">
                          <v:stroke joinstyle="miter" endcap="round"/>
                          <v:path arrowok="t" o:connecttype="custom" o:connectlocs="0,0;1413,532" o:connectangles="0,0"/>
                        </v:shape>
                        <v:shape id="Freeform 137" o:spid="_x0000_s1086" style="position:absolute;left:11449;top:11270;width:80;height:29;visibility:visible;mso-wrap-style:square;v-text-anchor:top" coordsize="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" path="m39,c35,,,14,,14e" filled="f" strokecolor="#1a1a1a" strokeweight="1.1024mm">
                          <v:stroke joinstyle="miter" endcap="round"/>
                          <v:path arrowok="t" o:connecttype="custom" o:connectlocs="1413,0;0,532" o:connectangles="0,0"/>
                        </v:shape>
                        <v:shape id="Freeform 138" o:spid="_x0000_s1087" style="position:absolute;left:11551;top:11081;width:59;height:62;visibility:visible;mso-wrap-style:square;v-text-anchor:top" coordsize="2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" path="m9,3c3,6,,14,3,21v3,7,11,10,17,7c27,25,29,17,26,11,23,4,16,,9,3xe" fillcolor="#20201f" stroked="f">
                          <v:path arrowok="t" o:connecttype="custom" o:connectlocs="311,96;100,672;700,896;911,352;311,96" o:connectangles="0,0,0,0,0"/>
                        </v:shape>
                        <v:shape id="Freeform 139" o:spid="_x0000_s1088" style="position:absolute;left:11294;top:11067;width:59;height:6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" path="m9,3c3,6,,13,3,20v3,7,11,10,17,8c26,25,29,17,26,10,23,3,16,,9,3xe" fillcolor="#20201f" stroked="f">
                          <v:path arrowok="t" o:connecttype="custom" o:connectlocs="311,96;100,640;700,896;911,320;311,96" o:connectangles="0,0,0,0,0"/>
                        </v:shape>
                        <v:shape id="Freeform 140" o:spid="_x0000_s1089" style="position:absolute;left:9887;top:11057;width:208;height:117;visibility:visible;mso-wrap-style:square;v-text-anchor:top" coordsize="10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" path="m91,15c73,,35,5,15,15,5,19,,27,7,35v3,3,8,6,14,7c22,43,23,45,25,46v1,1,1,2,2,3c32,55,42,58,52,56,66,54,82,51,91,43v10,-9,11,-19,,-28xe" fillcolor="#573a1b" stroked="f">
                          <v:path arrowok="t" o:connecttype="custom" o:connectlocs="3214,500;532,500;245,1172;744,1404;881,1543;948,1640;1829,1872;3214,1444;3214,500" o:connectangles="0,0,0,0,0,0,0,0,0"/>
                        </v:shape>
                        <v:shape id="Freeform 141" o:spid="_x0000_s1090" style="position:absolute;left:8999;top:11272;width:159;height:381;visibility:visible;mso-wrap-style:square;v-text-anchor:top" coordsize="78,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" path="m18,v,,13,153,-2,171c,189,78,189,78,178v,-10,,-164,,-164l18,xe" fillcolor="#472f0f" stroked="f">
                          <v:path arrowok="t" o:connecttype="custom" o:connectlocs="636,0;569,5693;2742,5929;2742,460;636,0" o:connectangles="0,0,0,0,0"/>
                        </v:shape>
                        <v:shape id="Freeform 142" o:spid="_x0000_s1091" style="position:absolute;left:9638;top:11272;width:159;height:381;visibility:visible;mso-wrap-style:square;v-text-anchor:top" coordsize="78,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" path="m18,v,,14,154,-2,172c,189,78,188,78,178v,-10,,-164,,-164l18,xe" fillcolor="#472f0f" stroked="f">
                          <v:path arrowok="t" o:connecttype="custom" o:connectlocs="636,0;569,5733;2742,5929;2742,460;636,0" o:connectangles="0,0,0,0,0"/>
                        </v:shape>
                        <v:shape id="Freeform 143" o:spid="_x0000_s1092" style="position:absolute;left:8697;top:10602;width:1338;height:1111;visibility:visible;mso-wrap-style:square;v-text-anchor:top" coordsize="656,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" path="m651,336v-5,-29,-17,-59,-38,-81c587,230,557,224,522,223v-44,-2,-88,-3,-132,-5c390,218,390,218,390,218v-39,-7,-66,-19,-67,-39c317,109,260,27,224,16,188,5,175,,152,21,95,91,5,88,5,88v,,-5,109,115,109c144,350,200,397,207,415v9,20,22,96,6,116c198,552,278,552,280,533v2,-19,11,-66,14,-86c294,446,360,438,365,437v37,-5,74,-14,110,-26c516,398,563,388,580,439v8,23,9,62,-9,82c556,539,642,536,644,521v2,-16,12,-159,7,-185xe" fillcolor="#6c4826" stroked="f">
                          <v:path arrowok="t" o:connecttype="custom" o:connectlocs="22985,11096;21636,8421;18430,7368;13761,7207;13761,7207;11404,5911;7908,523;5362,692;171,2904;4242,6497;7306,13704;7510,17545;9884,17609;10388,14765;12872,14437;16766,13565;20476,14505;20160,17212;22740,17212;22985,11096" o:connectangles="0,0,0,0,0,0,0,0,0,0,0,0,0,0,0,0,0,0,0,0"/>
                        </v:shape>
                        <v:shape id="Freeform 144" o:spid="_x0000_s1093" style="position:absolute;left:8909;top:10857;width:496;height:262;visibility:visible;mso-wrap-style:square;v-text-anchor:top" coordsize="24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" path="m88,129v-13,1,-47,1,-68,c,128,5,78,18,80v2,5,4,16,4,16c136,102,205,20,212,10v6,-10,31,11,22,26c225,51,194,117,88,129xe" fillcolor="#659689" stroked="f">
                          <v:path arrowok="t" o:connecttype="custom" o:connectlocs="3121,4289;712,4289;645,2652;784,3184;7516,329;8299,1203;3121,4289" o:connectangles="0,0,0,0,0,0,0"/>
                        </v:shape>
                        <v:shape id="Freeform 145" o:spid="_x0000_s1094" style="position:absolute;left:8667;top:10745;width:151;height:183;visibility:visible;mso-wrap-style:square;v-text-anchor:top" coordsize="7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" path="m64,68v-3,5,-8,9,-14,12c50,80,50,79,49,79,44,68,37,56,36,43,57,37,55,,29,,1,,,43,28,44v2,14,9,27,14,39c43,83,43,83,43,84v-2,2,,7,4,6c57,87,65,80,71,72v3,-5,-4,-9,-7,-4xe" fillcolor="#120000" stroked="f">
                          <v:path arrowok="t" o:connecttype="custom" o:connectlocs="2269,2244;1765,2636;1732,2604;1265,1408;1020,0;988,1440;1486,2733;1528,2767;1665,2960;2514,2373;2269,2244" o:connectangles="0,0,0,0,0,0,0,0,0,0,0"/>
                        </v:shape>
                        <v:shape id="Freeform 146" o:spid="_x0000_s1095" style="position:absolute;left:9032;top:10620;width:289;height:352;visibility:visible;mso-wrap-style:square;v-text-anchor:top" coordsize="14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" path="m22,18c26,,50,10,58,16,72,27,86,42,98,55v25,27,44,64,14,95c87,175,47,156,28,134,,102,15,55,22,18xe" fillcolor="#352413" stroked="f">
                          <v:path arrowok="t" o:connecttype="custom" o:connectlocs="775,587;2021,521;3413,1816;3910,4940;977,4417;775,587" o:connectangles="0,0,0,0,0,0"/>
                        </v:shape>
                        <v:shape id="Freeform 147" o:spid="_x0000_s1096" style="position:absolute;left:8944;top:10733;width:59;height:62;visibility:visible;mso-wrap-style:square;v-text-anchor:top" coordsize="2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" path="m9,3c3,6,,14,3,21v3,6,10,10,17,7c26,25,29,17,26,11,23,4,15,,9,3xe" fillcolor="#20201f" stroked="f">
                          <v:path arrowok="t" o:connecttype="custom" o:connectlocs="311,96;100,672;700,896;911,352;311,96" o:connectangles="0,0,0,0,0"/>
                        </v:shape>
                        <v:shape id="Freeform 148" o:spid="_x0000_s1097" style="position:absolute;left:10405;top:11442;width:214;height:265;visibility:visible;mso-wrap-style:square;v-text-anchor:top" coordsize="105,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" path="m49,c49,,31,106,16,118v-16,13,45,14,49,c68,104,105,7,105,7l49,xe" fillcolor="#a79b8d" stroked="f">
                          <v:path arrowok="t" o:connecttype="custom" o:connectlocs="1728,0;569,3853;2277,3853;3693,225;1728,0" o:connectangles="0,0,0,0,0"/>
                        </v:shape>
                        <v:shape id="Freeform 149" o:spid="_x0000_s1098" style="position:absolute;left:10637;top:10924;width:192;height:256;visibility:visible;mso-wrap-style:square;v-text-anchor:top" coordsize="94,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" path="m82,8c77,,38,45,35,49,29,55,24,61,17,66,13,69,5,74,6,79,8,95,,123,16,125v18,2,55,-25,64,-40c88,71,94,55,92,38,91,28,88,17,82,8xe" fillcolor="#a79b8d" stroked="f">
                          <v:path arrowok="t" o:connecttype="custom" o:connectlocs="2909,264;1236,1637;605,2195;212,2629;572,4161;2837,2824;3270,1268;2909,264" o:connectangles="0,0,0,0,0,0,0,0"/>
                        </v:shape>
                        <v:shape id="Freeform 150" o:spid="_x0000_s1099" style="position:absolute;left:9791;top:10922;width:967;height:812;visibility:visible;mso-wrap-style:square;v-text-anchor:top" coordsize="47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" path="m471,139v,-20,-2,-43,-14,-60c432,44,384,49,347,44,326,40,306,35,286,31,269,28,250,28,237,16,232,12,230,6,225,3v-7,-3,-17,,-24,c191,4,181,6,171,8v-24,5,-47,15,-69,25c80,42,58,54,39,68,26,78,11,89,5,105v,1,-1,2,-1,4c,138,3,167,8,196v7,31,28,63,29,96c38,312,31,331,27,350v-3,13,-5,31,4,41c40,403,65,395,71,384,86,355,93,335,94,306v1,-11,2,-26,8,-36c113,255,127,267,135,278v15,21,17,50,10,75c143,363,124,383,133,393v9,10,45,5,48,-11c184,362,191,342,197,323v5,-19,9,-37,30,-45c246,272,267,271,287,269v26,-3,54,-6,80,-5c394,266,398,288,397,311v-1,19,-3,50,-20,64c362,387,431,395,434,376v3,-19,13,-38,19,-56c469,269,474,216,472,163v,-7,,-15,-1,-24xe" fillcolor="#d3c5b4" stroked="f">
                          <v:path arrowok="t" o:connecttype="custom" o:connectlocs="16651,4612;16139,2619;12261,1465;10096,1024;8383,524;7950,97;7099,97;6047,260;3601,1088;1385,2257;171,3492;137,3625;279,6512;1300,9696;949,11616;1096,12992;2513,12760;3329,10169;3601,8964;4762,9228;5127,11721;4694,13056;6394,12688;6963,10733;8024,9228;10147,8932;12973,8769;14026,10332;13322,12460;15325,12492;16007,10633;16686,5408;16651,4612" o:connectangles="0,0,0,0,0,0,0,0,0,0,0,0,0,0,0,0,0,0,0,0,0,0,0,0,0,0,0,0,0,0,0,0,0"/>
                        </v:shape>
                        <v:shape id="Freeform 151" o:spid="_x0000_s1100" style="position:absolute;left:9719;top:10724;width:602;height:532;visibility:visible;mso-wrap-style:square;v-text-anchor:top" coordsize="295,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" path="m149,21v55,,78,-21,103,c295,102,247,205,200,232,154,260,83,264,41,212,,159,9,27,22,16,35,5,94,21,149,21xe" fillcolor="#c8baaa" stroked="f">
                          <v:path arrowok="t" o:connecttype="custom" o:connectlocs="5267,695;8916,695;7079,7716;1453,7037;784,524;5267,695" o:connectangles="0,0,0,0,0,0"/>
                        </v:shape>
                        <v:shape id="Freeform 152" o:spid="_x0000_s1101" style="position:absolute;left:9903;top:10986;width:161;height:176;visibility:visible;mso-wrap-style:square;v-text-anchor:top" coordsize="7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" path="m5,70v12,5,22,7,33,7c37,72,36,67,35,62,34,54,36,46,36,38,26,32,8,7,16,5,30,,78,1,79,9v,6,-25,26,-37,30c42,44,42,50,42,55v-1,8,1,15,2,22c53,77,63,75,73,72v4,-2,6,5,1,6c49,86,29,87,3,76,,75,1,68,5,70xe" fillcolor="#2a2a2a" stroked="f">
                          <v:path arrowok="t" o:connecttype="custom" o:connectlocs="171,2377;1329,2616;1229,2096;1264,1293;569,164;2774,299;1484,1325;1484,1861;1549,2616;2576,2444;2609,2648;100,2583;171,2377" o:connectangles="0,0,0,0,0,0,0,0,0,0,0,0,0"/>
                        </v:shape>
                        <v:shape id="Freeform 153" o:spid="_x0000_s1102" style="position:absolute;left:10078;top:10731;width:288;height:277;visibility:visible;mso-wrap-style:square;v-text-anchor:top" coordsize="14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" path="m15,13c4,14,,23,6,32v62,92,62,92,62,92c74,133,88,138,99,136v24,-4,24,-4,24,-4c134,129,141,119,140,108,126,19,126,19,126,19,124,8,114,,103,2l15,13xe" fillcolor="#a79b8d" stroked="f">
                          <v:path arrowok="t" o:connecttype="custom" o:connectlocs="537,420;212,1036;2420,4045;3521,4432;4373,4304;4978,3525;4473,616;3654,64;537,420" o:connectangles="0,0,0,0,0,0,0,0,0"/>
                        </v:shape>
                        <v:shape id="Freeform 154" o:spid="_x0000_s1103" style="position:absolute;left:9627;top:10726;width:290;height:278;visibility:visible;mso-wrap-style:square;v-text-anchor:top" coordsize="142,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" path="m127,13v11,1,15,9,8,19c73,124,73,124,73,124v-6,9,-20,14,-30,12c18,131,18,131,18,131,7,129,,119,2,108,16,19,16,19,16,19,17,8,28,,39,2r88,11xe" fillcolor="#a79b8d" stroked="f">
                          <v:path arrowok="t" o:connecttype="custom" o:connectlocs="4505,427;4805,1056;2590,4120;1536,4512;647,4351;67,3588;572,629;1389,64;4505,427" o:connectangles="0,0,0,0,0,0,0,0,0"/>
                        </v:shape>
                        <v:shape id="Freeform 155" o:spid="_x0000_s1104" style="position:absolute;left:10121;top:10910;width:69;height:72;visibility:visible;mso-wrap-style:square;v-text-anchor:top" coordsize="3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" path="m11,3c3,7,,16,4,24v3,8,12,12,20,9c31,30,34,20,31,12,27,4,18,,11,3xe" fillcolor="#20201f" stroked="f">
                          <v:path arrowok="t" o:connecttype="custom" o:connectlocs="375,96;132,768;828,1056;1072,384;375,96" o:connectangles="0,0,0,0,0"/>
                        </v:shape>
                        <v:shape id="Freeform 156" o:spid="_x0000_s1105" style="position:absolute;left:9819;top:10892;width:70;height:72;visibility:visible;mso-wrap-style:square;v-text-anchor:top" coordsize="3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" path="m10,4c3,7,,16,3,24v4,8,13,12,20,9c31,30,34,21,30,12,27,4,18,,10,4xe" fillcolor="#20201f" stroked="f">
                          <v:path arrowok="t" o:connecttype="custom" o:connectlocs="377,128;105,768;848,1056;1120,384;377,128" o:connectangles="0,0,0,0,0"/>
                        </v:shape>
                      </v:group>
                      <w10:wrap anchorx="page"/>
                    </v:group>
                  </w:pict>
                </mc:Fallback>
              </mc:AlternateContent>
            </w:r>
          </w:p>
        </w:tc>
      </w:tr>
    </w:tbl>
    <w:p w14:paraId="705C936F" w14:textId="77777777" w:rsidR="00300D3C" w:rsidRDefault="00300D3C" w:rsidP="00002F40">
      <w:pPr>
        <w:spacing w:after="160"/>
        <w:jc w:val="right"/>
        <w:rPr>
          <w:rFonts w:ascii="Century" w:eastAsia="Calibri" w:hAnsi="Century" w:cs="Times New Roman"/>
          <w:color w:val="540000"/>
          <w:sz w:val="72"/>
          <w:szCs w:val="72"/>
        </w:rPr>
      </w:pPr>
    </w:p>
    <w:p w14:paraId="16AC0E73" w14:textId="77777777" w:rsidR="00002F40" w:rsidRDefault="00002F40" w:rsidP="00002F40">
      <w:pPr>
        <w:spacing w:after="160"/>
        <w:jc w:val="right"/>
        <w:rPr>
          <w:rFonts w:ascii="Century" w:eastAsia="Calibri" w:hAnsi="Century" w:cs="Times New Roman"/>
          <w:color w:val="540000"/>
          <w:sz w:val="72"/>
          <w:szCs w:val="72"/>
        </w:rPr>
      </w:pPr>
    </w:p>
    <w:p w14:paraId="4EA036F8" w14:textId="77777777" w:rsidR="00A12324" w:rsidRDefault="00A12324" w:rsidP="002A7D61">
      <w:pPr>
        <w:spacing w:after="160"/>
        <w:rPr>
          <w:rFonts w:ascii="Cambria" w:eastAsia="Calibri" w:hAnsi="Cambria" w:cs="Times New Roman"/>
          <w:color w:val="auto"/>
          <w:sz w:val="32"/>
          <w:szCs w:val="32"/>
          <w:u w:val="single"/>
        </w:rPr>
      </w:pPr>
    </w:p>
    <w:p w14:paraId="544245C9" w14:textId="77777777" w:rsidR="00A12324" w:rsidRDefault="00A12324" w:rsidP="002A7D61">
      <w:pPr>
        <w:spacing w:after="160"/>
        <w:rPr>
          <w:rFonts w:ascii="Cambria" w:eastAsia="Calibri" w:hAnsi="Cambria" w:cs="Times New Roman"/>
          <w:color w:val="auto"/>
          <w:sz w:val="32"/>
          <w:szCs w:val="32"/>
          <w:u w:val="single"/>
        </w:rPr>
      </w:pPr>
    </w:p>
    <w:sdt>
      <w:sdtPr>
        <w:id w:val="-1733995960"/>
        <w:docPartObj>
          <w:docPartGallery w:val="Table of Contents"/>
          <w:docPartUnique/>
        </w:docPartObj>
      </w:sdtPr>
      <w:sdtEndPr>
        <w:rPr>
          <w:rFonts w:ascii="Cambria" w:hAnsi="Cambria"/>
          <w:noProof/>
          <w:color w:val="auto"/>
          <w:sz w:val="28"/>
          <w:szCs w:val="28"/>
        </w:rPr>
      </w:sdtEndPr>
      <w:sdtContent>
        <w:p w14:paraId="129506A3" w14:textId="3E00E593" w:rsidR="005548E9" w:rsidRPr="005A7ABC" w:rsidRDefault="005A7ABC" w:rsidP="005A7ABC">
          <w:pPr>
            <w:spacing w:after="160"/>
            <w:rPr>
              <w:rFonts w:ascii="Cambria" w:eastAsia="Calibri" w:hAnsi="Cambria" w:cs="Times New Roman"/>
              <w:color w:val="760000"/>
              <w:sz w:val="28"/>
              <w:szCs w:val="28"/>
            </w:rPr>
          </w:pPr>
          <w:r w:rsidRPr="005A7ABC">
            <w:rPr>
              <w:rFonts w:ascii="Century" w:eastAsia="Calibri" w:hAnsi="Century" w:cs="Times New Roman"/>
              <w:color w:val="760000"/>
              <w:sz w:val="72"/>
              <w:szCs w:val="72"/>
            </w:rPr>
            <w:t>Table Of Content</w:t>
          </w:r>
        </w:p>
        <w:p w14:paraId="1A15132F" w14:textId="23F7C29D" w:rsidR="005548E9" w:rsidRPr="00717769" w:rsidRDefault="005548E9">
          <w:pPr>
            <w:pStyle w:val="TOC1"/>
            <w:tabs>
              <w:tab w:val="right" w:pos="9016"/>
            </w:tabs>
            <w:rPr>
              <w:rFonts w:ascii="Cambria" w:eastAsiaTheme="minorEastAsia" w:hAnsi="Cambria"/>
              <w:b w:val="0"/>
              <w:bCs w:val="0"/>
              <w:caps w:val="0"/>
              <w:noProof/>
              <w:color w:val="auto"/>
              <w:sz w:val="28"/>
              <w:szCs w:val="28"/>
              <w:u w:val="dotDash"/>
              <w:lang w:val="en-GB" w:eastAsia="en-GB"/>
            </w:rPr>
          </w:pPr>
          <w:r w:rsidRPr="005A7ABC">
            <w:rPr>
              <w:rFonts w:ascii="Cambria" w:hAnsi="Cambria"/>
              <w:b w:val="0"/>
              <w:bCs w:val="0"/>
              <w:color w:val="auto"/>
              <w:sz w:val="28"/>
              <w:szCs w:val="28"/>
              <w:u w:val="none"/>
            </w:rPr>
            <w:fldChar w:fldCharType="begin"/>
          </w:r>
          <w:r w:rsidRPr="005A7ABC">
            <w:rPr>
              <w:rFonts w:ascii="Cambria" w:hAnsi="Cambria"/>
              <w:b w:val="0"/>
              <w:bCs w:val="0"/>
              <w:color w:val="auto"/>
              <w:sz w:val="28"/>
              <w:szCs w:val="28"/>
              <w:u w:val="none"/>
            </w:rPr>
            <w:instrText xml:space="preserve"> TOC \o "1-3" \h \z \u </w:instrText>
          </w:r>
          <w:r w:rsidRPr="005A7ABC">
            <w:rPr>
              <w:rFonts w:ascii="Cambria" w:hAnsi="Cambria"/>
              <w:b w:val="0"/>
              <w:bCs w:val="0"/>
              <w:color w:val="auto"/>
              <w:sz w:val="28"/>
              <w:szCs w:val="28"/>
              <w:u w:val="none"/>
            </w:rPr>
            <w:fldChar w:fldCharType="separate"/>
          </w:r>
          <w:hyperlink w:anchor="_Toc110428385" w:history="1">
            <w:r w:rsidRPr="00717769">
              <w:rPr>
                <w:rStyle w:val="Hyperlink"/>
                <w:rFonts w:ascii="Cambria" w:eastAsia="Calibri" w:hAnsi="Cambria"/>
                <w:b w:val="0"/>
                <w:bCs w:val="0"/>
                <w:noProof/>
                <w:color w:val="auto"/>
                <w:sz w:val="28"/>
                <w:szCs w:val="28"/>
                <w:u w:val="dotDash"/>
              </w:rPr>
              <w:t>Summary</w:t>
            </w:r>
            <w:r w:rsidRPr="00717769">
              <w:rPr>
                <w:rFonts w:ascii="Cambria" w:hAnsi="Cambria"/>
                <w:b w:val="0"/>
                <w:bCs w:val="0"/>
                <w:noProof/>
                <w:webHidden/>
                <w:color w:val="auto"/>
                <w:sz w:val="28"/>
                <w:szCs w:val="28"/>
                <w:u w:val="dotDash"/>
              </w:rPr>
              <w:tab/>
            </w:r>
            <w:r w:rsidRPr="00717769">
              <w:rPr>
                <w:rFonts w:ascii="Cambria" w:hAnsi="Cambria"/>
                <w:b w:val="0"/>
                <w:bCs w:val="0"/>
                <w:noProof/>
                <w:webHidden/>
                <w:color w:val="auto"/>
                <w:sz w:val="28"/>
                <w:szCs w:val="28"/>
                <w:u w:val="dotDash"/>
              </w:rPr>
              <w:fldChar w:fldCharType="begin"/>
            </w:r>
            <w:r w:rsidRPr="00717769">
              <w:rPr>
                <w:rFonts w:ascii="Cambria" w:hAnsi="Cambria"/>
                <w:b w:val="0"/>
                <w:bCs w:val="0"/>
                <w:noProof/>
                <w:webHidden/>
                <w:color w:val="auto"/>
                <w:sz w:val="28"/>
                <w:szCs w:val="28"/>
                <w:u w:val="dotDash"/>
              </w:rPr>
              <w:instrText xml:space="preserve"> PAGEREF _Toc110428385 \h </w:instrText>
            </w:r>
            <w:r w:rsidRPr="00717769">
              <w:rPr>
                <w:rFonts w:ascii="Cambria" w:hAnsi="Cambria"/>
                <w:b w:val="0"/>
                <w:bCs w:val="0"/>
                <w:noProof/>
                <w:webHidden/>
                <w:color w:val="auto"/>
                <w:sz w:val="28"/>
                <w:szCs w:val="28"/>
                <w:u w:val="dotDash"/>
              </w:rPr>
            </w:r>
            <w:r w:rsidRPr="00717769">
              <w:rPr>
                <w:rFonts w:ascii="Cambria" w:hAnsi="Cambria"/>
                <w:b w:val="0"/>
                <w:bCs w:val="0"/>
                <w:noProof/>
                <w:webHidden/>
                <w:color w:val="auto"/>
                <w:sz w:val="28"/>
                <w:szCs w:val="28"/>
                <w:u w:val="dotDash"/>
              </w:rPr>
              <w:fldChar w:fldCharType="separate"/>
            </w:r>
            <w:r w:rsidR="00AF00FE">
              <w:rPr>
                <w:rFonts w:ascii="Cambria" w:hAnsi="Cambria"/>
                <w:b w:val="0"/>
                <w:bCs w:val="0"/>
                <w:noProof/>
                <w:webHidden/>
                <w:color w:val="auto"/>
                <w:sz w:val="28"/>
                <w:szCs w:val="28"/>
                <w:u w:val="dotDash"/>
              </w:rPr>
              <w:t>4</w:t>
            </w:r>
            <w:r w:rsidRPr="00717769">
              <w:rPr>
                <w:rFonts w:ascii="Cambria" w:hAnsi="Cambria"/>
                <w:b w:val="0"/>
                <w:bCs w:val="0"/>
                <w:noProof/>
                <w:webHidden/>
                <w:color w:val="auto"/>
                <w:sz w:val="28"/>
                <w:szCs w:val="28"/>
                <w:u w:val="dotDash"/>
              </w:rPr>
              <w:fldChar w:fldCharType="end"/>
            </w:r>
          </w:hyperlink>
        </w:p>
        <w:p w14:paraId="358DA5DA" w14:textId="4BBC1AB5" w:rsidR="005548E9" w:rsidRPr="00717769" w:rsidRDefault="006D7750">
          <w:pPr>
            <w:pStyle w:val="TOC1"/>
            <w:tabs>
              <w:tab w:val="right" w:pos="9016"/>
            </w:tabs>
            <w:rPr>
              <w:rFonts w:ascii="Cambria" w:eastAsiaTheme="minorEastAsia" w:hAnsi="Cambria"/>
              <w:b w:val="0"/>
              <w:bCs w:val="0"/>
              <w:caps w:val="0"/>
              <w:noProof/>
              <w:color w:val="auto"/>
              <w:sz w:val="28"/>
              <w:szCs w:val="28"/>
              <w:u w:val="dotDash"/>
              <w:lang w:val="en-GB" w:eastAsia="en-GB"/>
            </w:rPr>
          </w:pPr>
          <w:hyperlink w:anchor="_Toc110428386" w:history="1">
            <w:r w:rsidR="005548E9" w:rsidRPr="00717769">
              <w:rPr>
                <w:rStyle w:val="Hyperlink"/>
                <w:rFonts w:ascii="Cambria" w:eastAsia="Calibri" w:hAnsi="Cambria"/>
                <w:b w:val="0"/>
                <w:bCs w:val="0"/>
                <w:noProof/>
                <w:color w:val="auto"/>
                <w:sz w:val="28"/>
                <w:szCs w:val="28"/>
                <w:u w:val="dotDash"/>
              </w:rPr>
              <w:t>Introduction</w:t>
            </w:r>
            <w:r w:rsidR="005548E9" w:rsidRPr="00717769">
              <w:rPr>
                <w:rFonts w:ascii="Cambria" w:hAnsi="Cambria"/>
                <w:b w:val="0"/>
                <w:bCs w:val="0"/>
                <w:noProof/>
                <w:webHidden/>
                <w:color w:val="auto"/>
                <w:sz w:val="28"/>
                <w:szCs w:val="28"/>
                <w:u w:val="dotDash"/>
              </w:rPr>
              <w:tab/>
            </w:r>
            <w:r w:rsidR="005548E9" w:rsidRPr="00717769">
              <w:rPr>
                <w:rFonts w:ascii="Cambria" w:hAnsi="Cambria"/>
                <w:b w:val="0"/>
                <w:bCs w:val="0"/>
                <w:noProof/>
                <w:webHidden/>
                <w:color w:val="auto"/>
                <w:sz w:val="28"/>
                <w:szCs w:val="28"/>
                <w:u w:val="dotDash"/>
              </w:rPr>
              <w:fldChar w:fldCharType="begin"/>
            </w:r>
            <w:r w:rsidR="005548E9" w:rsidRPr="00717769">
              <w:rPr>
                <w:rFonts w:ascii="Cambria" w:hAnsi="Cambria"/>
                <w:b w:val="0"/>
                <w:bCs w:val="0"/>
                <w:noProof/>
                <w:webHidden/>
                <w:color w:val="auto"/>
                <w:sz w:val="28"/>
                <w:szCs w:val="28"/>
                <w:u w:val="dotDash"/>
              </w:rPr>
              <w:instrText xml:space="preserve"> PAGEREF _Toc110428386 \h </w:instrText>
            </w:r>
            <w:r w:rsidR="005548E9" w:rsidRPr="00717769">
              <w:rPr>
                <w:rFonts w:ascii="Cambria" w:hAnsi="Cambria"/>
                <w:b w:val="0"/>
                <w:bCs w:val="0"/>
                <w:noProof/>
                <w:webHidden/>
                <w:color w:val="auto"/>
                <w:sz w:val="28"/>
                <w:szCs w:val="28"/>
                <w:u w:val="dotDash"/>
              </w:rPr>
            </w:r>
            <w:r w:rsidR="005548E9" w:rsidRPr="00717769">
              <w:rPr>
                <w:rFonts w:ascii="Cambria" w:hAnsi="Cambria"/>
                <w:b w:val="0"/>
                <w:bCs w:val="0"/>
                <w:noProof/>
                <w:webHidden/>
                <w:color w:val="auto"/>
                <w:sz w:val="28"/>
                <w:szCs w:val="28"/>
                <w:u w:val="dotDash"/>
              </w:rPr>
              <w:fldChar w:fldCharType="separate"/>
            </w:r>
            <w:r w:rsidR="00AF00FE">
              <w:rPr>
                <w:rFonts w:ascii="Cambria" w:hAnsi="Cambria"/>
                <w:b w:val="0"/>
                <w:bCs w:val="0"/>
                <w:noProof/>
                <w:webHidden/>
                <w:color w:val="auto"/>
                <w:sz w:val="28"/>
                <w:szCs w:val="28"/>
                <w:u w:val="dotDash"/>
              </w:rPr>
              <w:t>5</w:t>
            </w:r>
            <w:r w:rsidR="005548E9" w:rsidRPr="00717769">
              <w:rPr>
                <w:rFonts w:ascii="Cambria" w:hAnsi="Cambria"/>
                <w:b w:val="0"/>
                <w:bCs w:val="0"/>
                <w:noProof/>
                <w:webHidden/>
                <w:color w:val="auto"/>
                <w:sz w:val="28"/>
                <w:szCs w:val="28"/>
                <w:u w:val="dotDash"/>
              </w:rPr>
              <w:fldChar w:fldCharType="end"/>
            </w:r>
          </w:hyperlink>
        </w:p>
        <w:p w14:paraId="16206361" w14:textId="03B47CE5" w:rsidR="005548E9" w:rsidRPr="00717769" w:rsidRDefault="006D7750">
          <w:pPr>
            <w:pStyle w:val="TOC1"/>
            <w:tabs>
              <w:tab w:val="right" w:pos="9016"/>
            </w:tabs>
            <w:rPr>
              <w:rFonts w:ascii="Cambria" w:eastAsiaTheme="minorEastAsia" w:hAnsi="Cambria"/>
              <w:b w:val="0"/>
              <w:bCs w:val="0"/>
              <w:caps w:val="0"/>
              <w:noProof/>
              <w:color w:val="auto"/>
              <w:sz w:val="28"/>
              <w:szCs w:val="28"/>
              <w:u w:val="dotDash"/>
              <w:lang w:val="en-GB" w:eastAsia="en-GB"/>
            </w:rPr>
          </w:pPr>
          <w:hyperlink w:anchor="_Toc110428387" w:history="1">
            <w:r w:rsidR="005548E9" w:rsidRPr="00717769">
              <w:rPr>
                <w:rStyle w:val="Hyperlink"/>
                <w:rFonts w:ascii="Cambria" w:hAnsi="Cambria"/>
                <w:b w:val="0"/>
                <w:bCs w:val="0"/>
                <w:noProof/>
                <w:color w:val="auto"/>
                <w:sz w:val="28"/>
                <w:szCs w:val="28"/>
                <w:u w:val="dotDash"/>
              </w:rPr>
              <w:t>Purpose or goals of the website</w:t>
            </w:r>
            <w:r w:rsidR="005548E9" w:rsidRPr="00717769">
              <w:rPr>
                <w:rFonts w:ascii="Cambria" w:hAnsi="Cambria"/>
                <w:b w:val="0"/>
                <w:bCs w:val="0"/>
                <w:noProof/>
                <w:webHidden/>
                <w:color w:val="auto"/>
                <w:sz w:val="28"/>
                <w:szCs w:val="28"/>
                <w:u w:val="dotDash"/>
              </w:rPr>
              <w:tab/>
            </w:r>
            <w:r w:rsidR="005548E9" w:rsidRPr="00717769">
              <w:rPr>
                <w:rFonts w:ascii="Cambria" w:hAnsi="Cambria"/>
                <w:b w:val="0"/>
                <w:bCs w:val="0"/>
                <w:noProof/>
                <w:webHidden/>
                <w:color w:val="auto"/>
                <w:sz w:val="28"/>
                <w:szCs w:val="28"/>
                <w:u w:val="dotDash"/>
              </w:rPr>
              <w:fldChar w:fldCharType="begin"/>
            </w:r>
            <w:r w:rsidR="005548E9" w:rsidRPr="00717769">
              <w:rPr>
                <w:rFonts w:ascii="Cambria" w:hAnsi="Cambria"/>
                <w:b w:val="0"/>
                <w:bCs w:val="0"/>
                <w:noProof/>
                <w:webHidden/>
                <w:color w:val="auto"/>
                <w:sz w:val="28"/>
                <w:szCs w:val="28"/>
                <w:u w:val="dotDash"/>
              </w:rPr>
              <w:instrText xml:space="preserve"> PAGEREF _Toc110428387 \h </w:instrText>
            </w:r>
            <w:r w:rsidR="005548E9" w:rsidRPr="00717769">
              <w:rPr>
                <w:rFonts w:ascii="Cambria" w:hAnsi="Cambria"/>
                <w:b w:val="0"/>
                <w:bCs w:val="0"/>
                <w:noProof/>
                <w:webHidden/>
                <w:color w:val="auto"/>
                <w:sz w:val="28"/>
                <w:szCs w:val="28"/>
                <w:u w:val="dotDash"/>
              </w:rPr>
            </w:r>
            <w:r w:rsidR="005548E9" w:rsidRPr="00717769">
              <w:rPr>
                <w:rFonts w:ascii="Cambria" w:hAnsi="Cambria"/>
                <w:b w:val="0"/>
                <w:bCs w:val="0"/>
                <w:noProof/>
                <w:webHidden/>
                <w:color w:val="auto"/>
                <w:sz w:val="28"/>
                <w:szCs w:val="28"/>
                <w:u w:val="dotDash"/>
              </w:rPr>
              <w:fldChar w:fldCharType="separate"/>
            </w:r>
            <w:r w:rsidR="00AF00FE">
              <w:rPr>
                <w:rFonts w:ascii="Cambria" w:hAnsi="Cambria"/>
                <w:b w:val="0"/>
                <w:bCs w:val="0"/>
                <w:noProof/>
                <w:webHidden/>
                <w:color w:val="auto"/>
                <w:sz w:val="28"/>
                <w:szCs w:val="28"/>
                <w:u w:val="dotDash"/>
              </w:rPr>
              <w:t>6</w:t>
            </w:r>
            <w:r w:rsidR="005548E9" w:rsidRPr="00717769">
              <w:rPr>
                <w:rFonts w:ascii="Cambria" w:hAnsi="Cambria"/>
                <w:b w:val="0"/>
                <w:bCs w:val="0"/>
                <w:noProof/>
                <w:webHidden/>
                <w:color w:val="auto"/>
                <w:sz w:val="28"/>
                <w:szCs w:val="28"/>
                <w:u w:val="dotDash"/>
              </w:rPr>
              <w:fldChar w:fldCharType="end"/>
            </w:r>
          </w:hyperlink>
        </w:p>
        <w:p w14:paraId="73914924" w14:textId="2FAAF972" w:rsidR="005548E9" w:rsidRPr="00717769" w:rsidRDefault="006D7750">
          <w:pPr>
            <w:pStyle w:val="TOC1"/>
            <w:tabs>
              <w:tab w:val="right" w:pos="9016"/>
            </w:tabs>
            <w:rPr>
              <w:rFonts w:ascii="Cambria" w:eastAsiaTheme="minorEastAsia" w:hAnsi="Cambria"/>
              <w:b w:val="0"/>
              <w:bCs w:val="0"/>
              <w:caps w:val="0"/>
              <w:noProof/>
              <w:color w:val="auto"/>
              <w:sz w:val="28"/>
              <w:szCs w:val="28"/>
              <w:u w:val="dotDash"/>
              <w:lang w:val="en-GB" w:eastAsia="en-GB"/>
            </w:rPr>
          </w:pPr>
          <w:hyperlink w:anchor="_Toc110428388" w:history="1">
            <w:r w:rsidR="005548E9" w:rsidRPr="00717769">
              <w:rPr>
                <w:rStyle w:val="Hyperlink"/>
                <w:rFonts w:ascii="Cambria" w:hAnsi="Cambria"/>
                <w:b w:val="0"/>
                <w:bCs w:val="0"/>
                <w:noProof/>
                <w:color w:val="auto"/>
                <w:sz w:val="28"/>
                <w:szCs w:val="28"/>
                <w:u w:val="dotDash"/>
              </w:rPr>
              <w:t>Functionalities of the website</w:t>
            </w:r>
            <w:r w:rsidR="005548E9" w:rsidRPr="00717769">
              <w:rPr>
                <w:rFonts w:ascii="Cambria" w:hAnsi="Cambria"/>
                <w:b w:val="0"/>
                <w:bCs w:val="0"/>
                <w:noProof/>
                <w:webHidden/>
                <w:color w:val="auto"/>
                <w:sz w:val="28"/>
                <w:szCs w:val="28"/>
                <w:u w:val="dotDash"/>
              </w:rPr>
              <w:tab/>
            </w:r>
            <w:r w:rsidR="005548E9" w:rsidRPr="00717769">
              <w:rPr>
                <w:rFonts w:ascii="Cambria" w:hAnsi="Cambria"/>
                <w:b w:val="0"/>
                <w:bCs w:val="0"/>
                <w:noProof/>
                <w:webHidden/>
                <w:color w:val="auto"/>
                <w:sz w:val="28"/>
                <w:szCs w:val="28"/>
                <w:u w:val="dotDash"/>
              </w:rPr>
              <w:fldChar w:fldCharType="begin"/>
            </w:r>
            <w:r w:rsidR="005548E9" w:rsidRPr="00717769">
              <w:rPr>
                <w:rFonts w:ascii="Cambria" w:hAnsi="Cambria"/>
                <w:b w:val="0"/>
                <w:bCs w:val="0"/>
                <w:noProof/>
                <w:webHidden/>
                <w:color w:val="auto"/>
                <w:sz w:val="28"/>
                <w:szCs w:val="28"/>
                <w:u w:val="dotDash"/>
              </w:rPr>
              <w:instrText xml:space="preserve"> PAGEREF _Toc110428388 \h </w:instrText>
            </w:r>
            <w:r w:rsidR="005548E9" w:rsidRPr="00717769">
              <w:rPr>
                <w:rFonts w:ascii="Cambria" w:hAnsi="Cambria"/>
                <w:b w:val="0"/>
                <w:bCs w:val="0"/>
                <w:noProof/>
                <w:webHidden/>
                <w:color w:val="auto"/>
                <w:sz w:val="28"/>
                <w:szCs w:val="28"/>
                <w:u w:val="dotDash"/>
              </w:rPr>
            </w:r>
            <w:r w:rsidR="005548E9" w:rsidRPr="00717769">
              <w:rPr>
                <w:rFonts w:ascii="Cambria" w:hAnsi="Cambria"/>
                <w:b w:val="0"/>
                <w:bCs w:val="0"/>
                <w:noProof/>
                <w:webHidden/>
                <w:color w:val="auto"/>
                <w:sz w:val="28"/>
                <w:szCs w:val="28"/>
                <w:u w:val="dotDash"/>
              </w:rPr>
              <w:fldChar w:fldCharType="separate"/>
            </w:r>
            <w:r w:rsidR="00AF00FE">
              <w:rPr>
                <w:rFonts w:ascii="Cambria" w:hAnsi="Cambria"/>
                <w:b w:val="0"/>
                <w:bCs w:val="0"/>
                <w:noProof/>
                <w:webHidden/>
                <w:color w:val="auto"/>
                <w:sz w:val="28"/>
                <w:szCs w:val="28"/>
                <w:u w:val="dotDash"/>
              </w:rPr>
              <w:t>6</w:t>
            </w:r>
            <w:r w:rsidR="005548E9" w:rsidRPr="00717769">
              <w:rPr>
                <w:rFonts w:ascii="Cambria" w:hAnsi="Cambria"/>
                <w:b w:val="0"/>
                <w:bCs w:val="0"/>
                <w:noProof/>
                <w:webHidden/>
                <w:color w:val="auto"/>
                <w:sz w:val="28"/>
                <w:szCs w:val="28"/>
                <w:u w:val="dotDash"/>
              </w:rPr>
              <w:fldChar w:fldCharType="end"/>
            </w:r>
          </w:hyperlink>
        </w:p>
        <w:p w14:paraId="27AFE02B" w14:textId="7BFE6068" w:rsidR="005548E9" w:rsidRPr="00717769" w:rsidRDefault="006D7750">
          <w:pPr>
            <w:pStyle w:val="TOC1"/>
            <w:tabs>
              <w:tab w:val="right" w:pos="9016"/>
            </w:tabs>
            <w:rPr>
              <w:rFonts w:ascii="Cambria" w:eastAsiaTheme="minorEastAsia" w:hAnsi="Cambria"/>
              <w:b w:val="0"/>
              <w:bCs w:val="0"/>
              <w:caps w:val="0"/>
              <w:noProof/>
              <w:color w:val="auto"/>
              <w:sz w:val="28"/>
              <w:szCs w:val="28"/>
              <w:u w:val="dotDash"/>
              <w:lang w:val="en-GB" w:eastAsia="en-GB"/>
            </w:rPr>
          </w:pPr>
          <w:hyperlink w:anchor="_Toc110428389" w:history="1">
            <w:r w:rsidR="005548E9" w:rsidRPr="00717769">
              <w:rPr>
                <w:rStyle w:val="Hyperlink"/>
                <w:rFonts w:ascii="Cambria" w:hAnsi="Cambria"/>
                <w:b w:val="0"/>
                <w:bCs w:val="0"/>
                <w:noProof/>
                <w:color w:val="auto"/>
                <w:sz w:val="28"/>
                <w:szCs w:val="28"/>
                <w:u w:val="dotDash"/>
              </w:rPr>
              <w:t>Target Audience</w:t>
            </w:r>
            <w:r w:rsidR="005548E9" w:rsidRPr="00717769">
              <w:rPr>
                <w:rFonts w:ascii="Cambria" w:hAnsi="Cambria"/>
                <w:b w:val="0"/>
                <w:bCs w:val="0"/>
                <w:noProof/>
                <w:webHidden/>
                <w:color w:val="auto"/>
                <w:sz w:val="28"/>
                <w:szCs w:val="28"/>
                <w:u w:val="dotDash"/>
              </w:rPr>
              <w:tab/>
            </w:r>
            <w:r w:rsidR="005548E9" w:rsidRPr="00717769">
              <w:rPr>
                <w:rFonts w:ascii="Cambria" w:hAnsi="Cambria"/>
                <w:b w:val="0"/>
                <w:bCs w:val="0"/>
                <w:noProof/>
                <w:webHidden/>
                <w:color w:val="auto"/>
                <w:sz w:val="28"/>
                <w:szCs w:val="28"/>
                <w:u w:val="dotDash"/>
              </w:rPr>
              <w:fldChar w:fldCharType="begin"/>
            </w:r>
            <w:r w:rsidR="005548E9" w:rsidRPr="00717769">
              <w:rPr>
                <w:rFonts w:ascii="Cambria" w:hAnsi="Cambria"/>
                <w:b w:val="0"/>
                <w:bCs w:val="0"/>
                <w:noProof/>
                <w:webHidden/>
                <w:color w:val="auto"/>
                <w:sz w:val="28"/>
                <w:szCs w:val="28"/>
                <w:u w:val="dotDash"/>
              </w:rPr>
              <w:instrText xml:space="preserve"> PAGEREF _Toc110428389 \h </w:instrText>
            </w:r>
            <w:r w:rsidR="005548E9" w:rsidRPr="00717769">
              <w:rPr>
                <w:rFonts w:ascii="Cambria" w:hAnsi="Cambria"/>
                <w:b w:val="0"/>
                <w:bCs w:val="0"/>
                <w:noProof/>
                <w:webHidden/>
                <w:color w:val="auto"/>
                <w:sz w:val="28"/>
                <w:szCs w:val="28"/>
                <w:u w:val="dotDash"/>
              </w:rPr>
            </w:r>
            <w:r w:rsidR="005548E9" w:rsidRPr="00717769">
              <w:rPr>
                <w:rFonts w:ascii="Cambria" w:hAnsi="Cambria"/>
                <w:b w:val="0"/>
                <w:bCs w:val="0"/>
                <w:noProof/>
                <w:webHidden/>
                <w:color w:val="auto"/>
                <w:sz w:val="28"/>
                <w:szCs w:val="28"/>
                <w:u w:val="dotDash"/>
              </w:rPr>
              <w:fldChar w:fldCharType="separate"/>
            </w:r>
            <w:r w:rsidR="00AF00FE">
              <w:rPr>
                <w:rFonts w:ascii="Cambria" w:hAnsi="Cambria"/>
                <w:b w:val="0"/>
                <w:bCs w:val="0"/>
                <w:noProof/>
                <w:webHidden/>
                <w:color w:val="auto"/>
                <w:sz w:val="28"/>
                <w:szCs w:val="28"/>
                <w:u w:val="dotDash"/>
              </w:rPr>
              <w:t>6</w:t>
            </w:r>
            <w:r w:rsidR="005548E9" w:rsidRPr="00717769">
              <w:rPr>
                <w:rFonts w:ascii="Cambria" w:hAnsi="Cambria"/>
                <w:b w:val="0"/>
                <w:bCs w:val="0"/>
                <w:noProof/>
                <w:webHidden/>
                <w:color w:val="auto"/>
                <w:sz w:val="28"/>
                <w:szCs w:val="28"/>
                <w:u w:val="dotDash"/>
              </w:rPr>
              <w:fldChar w:fldCharType="end"/>
            </w:r>
          </w:hyperlink>
        </w:p>
        <w:p w14:paraId="21378F4A" w14:textId="00F5BC25" w:rsidR="005548E9" w:rsidRPr="00717769" w:rsidRDefault="006D7750">
          <w:pPr>
            <w:pStyle w:val="TOC1"/>
            <w:tabs>
              <w:tab w:val="right" w:pos="9016"/>
            </w:tabs>
            <w:rPr>
              <w:rFonts w:ascii="Cambria" w:eastAsiaTheme="minorEastAsia" w:hAnsi="Cambria"/>
              <w:b w:val="0"/>
              <w:bCs w:val="0"/>
              <w:caps w:val="0"/>
              <w:noProof/>
              <w:color w:val="auto"/>
              <w:sz w:val="28"/>
              <w:szCs w:val="28"/>
              <w:u w:val="dotDash"/>
              <w:lang w:val="en-GB" w:eastAsia="en-GB"/>
            </w:rPr>
          </w:pPr>
          <w:hyperlink w:anchor="_Toc110428390" w:history="1">
            <w:r w:rsidR="005548E9" w:rsidRPr="00717769">
              <w:rPr>
                <w:rStyle w:val="Hyperlink"/>
                <w:rFonts w:ascii="Cambria" w:hAnsi="Cambria"/>
                <w:b w:val="0"/>
                <w:bCs w:val="0"/>
                <w:noProof/>
                <w:color w:val="auto"/>
                <w:sz w:val="28"/>
                <w:szCs w:val="28"/>
                <w:u w:val="dotDash"/>
              </w:rPr>
              <w:t>SITEMAP</w:t>
            </w:r>
            <w:r w:rsidR="005548E9" w:rsidRPr="00717769">
              <w:rPr>
                <w:rFonts w:ascii="Cambria" w:hAnsi="Cambria"/>
                <w:b w:val="0"/>
                <w:bCs w:val="0"/>
                <w:noProof/>
                <w:webHidden/>
                <w:color w:val="auto"/>
                <w:sz w:val="28"/>
                <w:szCs w:val="28"/>
                <w:u w:val="dotDash"/>
              </w:rPr>
              <w:tab/>
            </w:r>
            <w:r w:rsidR="005548E9" w:rsidRPr="00717769">
              <w:rPr>
                <w:rFonts w:ascii="Cambria" w:hAnsi="Cambria"/>
                <w:b w:val="0"/>
                <w:bCs w:val="0"/>
                <w:noProof/>
                <w:webHidden/>
                <w:color w:val="auto"/>
                <w:sz w:val="28"/>
                <w:szCs w:val="28"/>
                <w:u w:val="dotDash"/>
              </w:rPr>
              <w:fldChar w:fldCharType="begin"/>
            </w:r>
            <w:r w:rsidR="005548E9" w:rsidRPr="00717769">
              <w:rPr>
                <w:rFonts w:ascii="Cambria" w:hAnsi="Cambria"/>
                <w:b w:val="0"/>
                <w:bCs w:val="0"/>
                <w:noProof/>
                <w:webHidden/>
                <w:color w:val="auto"/>
                <w:sz w:val="28"/>
                <w:szCs w:val="28"/>
                <w:u w:val="dotDash"/>
              </w:rPr>
              <w:instrText xml:space="preserve"> PAGEREF _Toc110428390 \h </w:instrText>
            </w:r>
            <w:r w:rsidR="005548E9" w:rsidRPr="00717769">
              <w:rPr>
                <w:rFonts w:ascii="Cambria" w:hAnsi="Cambria"/>
                <w:b w:val="0"/>
                <w:bCs w:val="0"/>
                <w:noProof/>
                <w:webHidden/>
                <w:color w:val="auto"/>
                <w:sz w:val="28"/>
                <w:szCs w:val="28"/>
                <w:u w:val="dotDash"/>
              </w:rPr>
            </w:r>
            <w:r w:rsidR="005548E9" w:rsidRPr="00717769">
              <w:rPr>
                <w:rFonts w:ascii="Cambria" w:hAnsi="Cambria"/>
                <w:b w:val="0"/>
                <w:bCs w:val="0"/>
                <w:noProof/>
                <w:webHidden/>
                <w:color w:val="auto"/>
                <w:sz w:val="28"/>
                <w:szCs w:val="28"/>
                <w:u w:val="dotDash"/>
              </w:rPr>
              <w:fldChar w:fldCharType="separate"/>
            </w:r>
            <w:r w:rsidR="00AF00FE">
              <w:rPr>
                <w:rFonts w:ascii="Cambria" w:hAnsi="Cambria"/>
                <w:b w:val="0"/>
                <w:bCs w:val="0"/>
                <w:noProof/>
                <w:webHidden/>
                <w:color w:val="auto"/>
                <w:sz w:val="28"/>
                <w:szCs w:val="28"/>
                <w:u w:val="dotDash"/>
              </w:rPr>
              <w:t>7</w:t>
            </w:r>
            <w:r w:rsidR="005548E9" w:rsidRPr="00717769">
              <w:rPr>
                <w:rFonts w:ascii="Cambria" w:hAnsi="Cambria"/>
                <w:b w:val="0"/>
                <w:bCs w:val="0"/>
                <w:noProof/>
                <w:webHidden/>
                <w:color w:val="auto"/>
                <w:sz w:val="28"/>
                <w:szCs w:val="28"/>
                <w:u w:val="dotDash"/>
              </w:rPr>
              <w:fldChar w:fldCharType="end"/>
            </w:r>
          </w:hyperlink>
        </w:p>
        <w:p w14:paraId="6B80D02A" w14:textId="69D2A78E" w:rsidR="005548E9" w:rsidRPr="00717769" w:rsidRDefault="006D7750">
          <w:pPr>
            <w:pStyle w:val="TOC1"/>
            <w:tabs>
              <w:tab w:val="right" w:pos="9016"/>
            </w:tabs>
            <w:rPr>
              <w:rFonts w:ascii="Cambria" w:eastAsiaTheme="minorEastAsia" w:hAnsi="Cambria"/>
              <w:b w:val="0"/>
              <w:bCs w:val="0"/>
              <w:caps w:val="0"/>
              <w:noProof/>
              <w:color w:val="auto"/>
              <w:sz w:val="28"/>
              <w:szCs w:val="28"/>
              <w:u w:val="dotDash"/>
              <w:lang w:val="en-GB" w:eastAsia="en-GB"/>
            </w:rPr>
          </w:pPr>
          <w:hyperlink w:anchor="_Toc110428391" w:history="1">
            <w:r w:rsidR="005548E9" w:rsidRPr="00717769">
              <w:rPr>
                <w:rStyle w:val="Hyperlink"/>
                <w:rFonts w:ascii="Cambria" w:hAnsi="Cambria"/>
                <w:b w:val="0"/>
                <w:bCs w:val="0"/>
                <w:noProof/>
                <w:color w:val="auto"/>
                <w:sz w:val="28"/>
                <w:szCs w:val="28"/>
                <w:u w:val="dotDash"/>
              </w:rPr>
              <w:t>WIREFRAME</w:t>
            </w:r>
            <w:r w:rsidR="005548E9" w:rsidRPr="00717769">
              <w:rPr>
                <w:rFonts w:ascii="Cambria" w:hAnsi="Cambria"/>
                <w:b w:val="0"/>
                <w:bCs w:val="0"/>
                <w:noProof/>
                <w:webHidden/>
                <w:color w:val="auto"/>
                <w:sz w:val="28"/>
                <w:szCs w:val="28"/>
                <w:u w:val="dotDash"/>
              </w:rPr>
              <w:tab/>
            </w:r>
            <w:r w:rsidR="005548E9" w:rsidRPr="00717769">
              <w:rPr>
                <w:rFonts w:ascii="Cambria" w:hAnsi="Cambria"/>
                <w:b w:val="0"/>
                <w:bCs w:val="0"/>
                <w:noProof/>
                <w:webHidden/>
                <w:color w:val="auto"/>
                <w:sz w:val="28"/>
                <w:szCs w:val="28"/>
                <w:u w:val="dotDash"/>
              </w:rPr>
              <w:fldChar w:fldCharType="begin"/>
            </w:r>
            <w:r w:rsidR="005548E9" w:rsidRPr="00717769">
              <w:rPr>
                <w:rFonts w:ascii="Cambria" w:hAnsi="Cambria"/>
                <w:b w:val="0"/>
                <w:bCs w:val="0"/>
                <w:noProof/>
                <w:webHidden/>
                <w:color w:val="auto"/>
                <w:sz w:val="28"/>
                <w:szCs w:val="28"/>
                <w:u w:val="dotDash"/>
              </w:rPr>
              <w:instrText xml:space="preserve"> PAGEREF _Toc110428391 \h </w:instrText>
            </w:r>
            <w:r w:rsidR="005548E9" w:rsidRPr="00717769">
              <w:rPr>
                <w:rFonts w:ascii="Cambria" w:hAnsi="Cambria"/>
                <w:b w:val="0"/>
                <w:bCs w:val="0"/>
                <w:noProof/>
                <w:webHidden/>
                <w:color w:val="auto"/>
                <w:sz w:val="28"/>
                <w:szCs w:val="28"/>
                <w:u w:val="dotDash"/>
              </w:rPr>
            </w:r>
            <w:r w:rsidR="005548E9" w:rsidRPr="00717769">
              <w:rPr>
                <w:rFonts w:ascii="Cambria" w:hAnsi="Cambria"/>
                <w:b w:val="0"/>
                <w:bCs w:val="0"/>
                <w:noProof/>
                <w:webHidden/>
                <w:color w:val="auto"/>
                <w:sz w:val="28"/>
                <w:szCs w:val="28"/>
                <w:u w:val="dotDash"/>
              </w:rPr>
              <w:fldChar w:fldCharType="separate"/>
            </w:r>
            <w:r w:rsidR="00AF00FE">
              <w:rPr>
                <w:rFonts w:ascii="Cambria" w:hAnsi="Cambria"/>
                <w:b w:val="0"/>
                <w:bCs w:val="0"/>
                <w:noProof/>
                <w:webHidden/>
                <w:color w:val="auto"/>
                <w:sz w:val="28"/>
                <w:szCs w:val="28"/>
                <w:u w:val="dotDash"/>
              </w:rPr>
              <w:t>8</w:t>
            </w:r>
            <w:r w:rsidR="005548E9" w:rsidRPr="00717769">
              <w:rPr>
                <w:rFonts w:ascii="Cambria" w:hAnsi="Cambria"/>
                <w:b w:val="0"/>
                <w:bCs w:val="0"/>
                <w:noProof/>
                <w:webHidden/>
                <w:color w:val="auto"/>
                <w:sz w:val="28"/>
                <w:szCs w:val="28"/>
                <w:u w:val="dotDash"/>
              </w:rPr>
              <w:fldChar w:fldCharType="end"/>
            </w:r>
          </w:hyperlink>
        </w:p>
        <w:p w14:paraId="47BEC3A2" w14:textId="2DF24C13" w:rsidR="005548E9" w:rsidRPr="00717769" w:rsidRDefault="006D7750">
          <w:pPr>
            <w:pStyle w:val="TOC1"/>
            <w:tabs>
              <w:tab w:val="right" w:pos="9016"/>
            </w:tabs>
            <w:rPr>
              <w:rFonts w:ascii="Cambria" w:eastAsiaTheme="minorEastAsia" w:hAnsi="Cambria"/>
              <w:b w:val="0"/>
              <w:bCs w:val="0"/>
              <w:caps w:val="0"/>
              <w:noProof/>
              <w:color w:val="auto"/>
              <w:sz w:val="28"/>
              <w:szCs w:val="28"/>
              <w:u w:val="dotDash"/>
              <w:lang w:val="en-GB" w:eastAsia="en-GB"/>
            </w:rPr>
          </w:pPr>
          <w:hyperlink w:anchor="_Toc110428392" w:history="1">
            <w:r w:rsidR="005548E9" w:rsidRPr="00717769">
              <w:rPr>
                <w:rStyle w:val="Hyperlink"/>
                <w:rFonts w:ascii="Cambria" w:hAnsi="Cambria"/>
                <w:b w:val="0"/>
                <w:bCs w:val="0"/>
                <w:noProof/>
                <w:color w:val="auto"/>
                <w:sz w:val="28"/>
                <w:szCs w:val="28"/>
                <w:u w:val="dotDash"/>
              </w:rPr>
              <w:t>COLOR CHART</w:t>
            </w:r>
            <w:r w:rsidR="005548E9" w:rsidRPr="00717769">
              <w:rPr>
                <w:rFonts w:ascii="Cambria" w:hAnsi="Cambria"/>
                <w:b w:val="0"/>
                <w:bCs w:val="0"/>
                <w:noProof/>
                <w:webHidden/>
                <w:color w:val="auto"/>
                <w:sz w:val="28"/>
                <w:szCs w:val="28"/>
                <w:u w:val="dotDash"/>
              </w:rPr>
              <w:tab/>
            </w:r>
            <w:r w:rsidR="005548E9" w:rsidRPr="00717769">
              <w:rPr>
                <w:rFonts w:ascii="Cambria" w:hAnsi="Cambria"/>
                <w:b w:val="0"/>
                <w:bCs w:val="0"/>
                <w:noProof/>
                <w:webHidden/>
                <w:color w:val="auto"/>
                <w:sz w:val="28"/>
                <w:szCs w:val="28"/>
                <w:u w:val="dotDash"/>
              </w:rPr>
              <w:fldChar w:fldCharType="begin"/>
            </w:r>
            <w:r w:rsidR="005548E9" w:rsidRPr="00717769">
              <w:rPr>
                <w:rFonts w:ascii="Cambria" w:hAnsi="Cambria"/>
                <w:b w:val="0"/>
                <w:bCs w:val="0"/>
                <w:noProof/>
                <w:webHidden/>
                <w:color w:val="auto"/>
                <w:sz w:val="28"/>
                <w:szCs w:val="28"/>
                <w:u w:val="dotDash"/>
              </w:rPr>
              <w:instrText xml:space="preserve"> PAGEREF _Toc110428392 \h </w:instrText>
            </w:r>
            <w:r w:rsidR="005548E9" w:rsidRPr="00717769">
              <w:rPr>
                <w:rFonts w:ascii="Cambria" w:hAnsi="Cambria"/>
                <w:b w:val="0"/>
                <w:bCs w:val="0"/>
                <w:noProof/>
                <w:webHidden/>
                <w:color w:val="auto"/>
                <w:sz w:val="28"/>
                <w:szCs w:val="28"/>
                <w:u w:val="dotDash"/>
              </w:rPr>
            </w:r>
            <w:r w:rsidR="005548E9" w:rsidRPr="00717769">
              <w:rPr>
                <w:rFonts w:ascii="Cambria" w:hAnsi="Cambria"/>
                <w:b w:val="0"/>
                <w:bCs w:val="0"/>
                <w:noProof/>
                <w:webHidden/>
                <w:color w:val="auto"/>
                <w:sz w:val="28"/>
                <w:szCs w:val="28"/>
                <w:u w:val="dotDash"/>
              </w:rPr>
              <w:fldChar w:fldCharType="separate"/>
            </w:r>
            <w:r w:rsidR="00AF00FE">
              <w:rPr>
                <w:rFonts w:ascii="Cambria" w:hAnsi="Cambria"/>
                <w:b w:val="0"/>
                <w:bCs w:val="0"/>
                <w:noProof/>
                <w:webHidden/>
                <w:color w:val="auto"/>
                <w:sz w:val="28"/>
                <w:szCs w:val="28"/>
                <w:u w:val="dotDash"/>
              </w:rPr>
              <w:t>9</w:t>
            </w:r>
            <w:r w:rsidR="005548E9" w:rsidRPr="00717769">
              <w:rPr>
                <w:rFonts w:ascii="Cambria" w:hAnsi="Cambria"/>
                <w:b w:val="0"/>
                <w:bCs w:val="0"/>
                <w:noProof/>
                <w:webHidden/>
                <w:color w:val="auto"/>
                <w:sz w:val="28"/>
                <w:szCs w:val="28"/>
                <w:u w:val="dotDash"/>
              </w:rPr>
              <w:fldChar w:fldCharType="end"/>
            </w:r>
          </w:hyperlink>
        </w:p>
        <w:p w14:paraId="7C63F8BC" w14:textId="295CD00A" w:rsidR="005548E9" w:rsidRPr="00717769" w:rsidRDefault="006D7750">
          <w:pPr>
            <w:pStyle w:val="TOC1"/>
            <w:tabs>
              <w:tab w:val="right" w:pos="9016"/>
            </w:tabs>
            <w:rPr>
              <w:rFonts w:ascii="Cambria" w:eastAsiaTheme="minorEastAsia" w:hAnsi="Cambria"/>
              <w:b w:val="0"/>
              <w:bCs w:val="0"/>
              <w:caps w:val="0"/>
              <w:noProof/>
              <w:color w:val="auto"/>
              <w:sz w:val="28"/>
              <w:szCs w:val="28"/>
              <w:u w:val="dotDash"/>
              <w:lang w:val="en-GB" w:eastAsia="en-GB"/>
            </w:rPr>
          </w:pPr>
          <w:hyperlink w:anchor="_Toc110428393" w:history="1">
            <w:r w:rsidR="005548E9" w:rsidRPr="00717769">
              <w:rPr>
                <w:rStyle w:val="Hyperlink"/>
                <w:rFonts w:ascii="Cambria" w:hAnsi="Cambria"/>
                <w:b w:val="0"/>
                <w:bCs w:val="0"/>
                <w:noProof/>
                <w:color w:val="auto"/>
                <w:sz w:val="28"/>
                <w:szCs w:val="28"/>
                <w:u w:val="dotDash"/>
              </w:rPr>
              <w:t>GANTT CHART</w:t>
            </w:r>
            <w:r w:rsidR="005548E9" w:rsidRPr="00717769">
              <w:rPr>
                <w:rFonts w:ascii="Cambria" w:hAnsi="Cambria"/>
                <w:b w:val="0"/>
                <w:bCs w:val="0"/>
                <w:noProof/>
                <w:webHidden/>
                <w:color w:val="auto"/>
                <w:sz w:val="28"/>
                <w:szCs w:val="28"/>
                <w:u w:val="dotDash"/>
              </w:rPr>
              <w:tab/>
            </w:r>
            <w:r w:rsidR="005548E9" w:rsidRPr="00717769">
              <w:rPr>
                <w:rFonts w:ascii="Cambria" w:hAnsi="Cambria"/>
                <w:b w:val="0"/>
                <w:bCs w:val="0"/>
                <w:noProof/>
                <w:webHidden/>
                <w:color w:val="auto"/>
                <w:sz w:val="28"/>
                <w:szCs w:val="28"/>
                <w:u w:val="dotDash"/>
              </w:rPr>
              <w:fldChar w:fldCharType="begin"/>
            </w:r>
            <w:r w:rsidR="005548E9" w:rsidRPr="00717769">
              <w:rPr>
                <w:rFonts w:ascii="Cambria" w:hAnsi="Cambria"/>
                <w:b w:val="0"/>
                <w:bCs w:val="0"/>
                <w:noProof/>
                <w:webHidden/>
                <w:color w:val="auto"/>
                <w:sz w:val="28"/>
                <w:szCs w:val="28"/>
                <w:u w:val="dotDash"/>
              </w:rPr>
              <w:instrText xml:space="preserve"> PAGEREF _Toc110428393 \h </w:instrText>
            </w:r>
            <w:r w:rsidR="005548E9" w:rsidRPr="00717769">
              <w:rPr>
                <w:rFonts w:ascii="Cambria" w:hAnsi="Cambria"/>
                <w:b w:val="0"/>
                <w:bCs w:val="0"/>
                <w:noProof/>
                <w:webHidden/>
                <w:color w:val="auto"/>
                <w:sz w:val="28"/>
                <w:szCs w:val="28"/>
                <w:u w:val="dotDash"/>
              </w:rPr>
            </w:r>
            <w:r w:rsidR="005548E9" w:rsidRPr="00717769">
              <w:rPr>
                <w:rFonts w:ascii="Cambria" w:hAnsi="Cambria"/>
                <w:b w:val="0"/>
                <w:bCs w:val="0"/>
                <w:noProof/>
                <w:webHidden/>
                <w:color w:val="auto"/>
                <w:sz w:val="28"/>
                <w:szCs w:val="28"/>
                <w:u w:val="dotDash"/>
              </w:rPr>
              <w:fldChar w:fldCharType="separate"/>
            </w:r>
            <w:r w:rsidR="00AF00FE">
              <w:rPr>
                <w:rFonts w:ascii="Cambria" w:hAnsi="Cambria"/>
                <w:b w:val="0"/>
                <w:bCs w:val="0"/>
                <w:noProof/>
                <w:webHidden/>
                <w:color w:val="auto"/>
                <w:sz w:val="28"/>
                <w:szCs w:val="28"/>
                <w:u w:val="dotDash"/>
              </w:rPr>
              <w:t>10</w:t>
            </w:r>
            <w:r w:rsidR="005548E9" w:rsidRPr="00717769">
              <w:rPr>
                <w:rFonts w:ascii="Cambria" w:hAnsi="Cambria"/>
                <w:b w:val="0"/>
                <w:bCs w:val="0"/>
                <w:noProof/>
                <w:webHidden/>
                <w:color w:val="auto"/>
                <w:sz w:val="28"/>
                <w:szCs w:val="28"/>
                <w:u w:val="dotDash"/>
              </w:rPr>
              <w:fldChar w:fldCharType="end"/>
            </w:r>
          </w:hyperlink>
        </w:p>
        <w:p w14:paraId="224A512A" w14:textId="6A5106D4" w:rsidR="005548E9" w:rsidRPr="00717769" w:rsidRDefault="006D7750">
          <w:pPr>
            <w:pStyle w:val="TOC1"/>
            <w:tabs>
              <w:tab w:val="right" w:pos="9016"/>
            </w:tabs>
            <w:rPr>
              <w:rFonts w:ascii="Cambria" w:eastAsiaTheme="minorEastAsia" w:hAnsi="Cambria"/>
              <w:b w:val="0"/>
              <w:bCs w:val="0"/>
              <w:caps w:val="0"/>
              <w:noProof/>
              <w:color w:val="auto"/>
              <w:sz w:val="28"/>
              <w:szCs w:val="28"/>
              <w:u w:val="dotDash"/>
              <w:lang w:val="en-GB" w:eastAsia="en-GB"/>
            </w:rPr>
          </w:pPr>
          <w:hyperlink w:anchor="_Toc110428394" w:history="1">
            <w:r w:rsidR="005548E9" w:rsidRPr="00717769">
              <w:rPr>
                <w:rStyle w:val="Hyperlink"/>
                <w:rFonts w:ascii="Cambria" w:hAnsi="Cambria"/>
                <w:b w:val="0"/>
                <w:bCs w:val="0"/>
                <w:noProof/>
                <w:color w:val="auto"/>
                <w:sz w:val="28"/>
                <w:szCs w:val="28"/>
                <w:u w:val="dotDash"/>
              </w:rPr>
              <w:t>WEB HOS</w:t>
            </w:r>
            <w:r w:rsidR="005548E9" w:rsidRPr="00717769">
              <w:rPr>
                <w:rStyle w:val="Hyperlink"/>
                <w:rFonts w:ascii="Cambria" w:hAnsi="Cambria"/>
                <w:b w:val="0"/>
                <w:bCs w:val="0"/>
                <w:noProof/>
                <w:color w:val="auto"/>
                <w:sz w:val="28"/>
                <w:szCs w:val="28"/>
                <w:u w:val="dotDash"/>
                <w:lang w:val=""/>
              </w:rPr>
              <w:t>TI</w:t>
            </w:r>
            <w:r w:rsidR="005548E9" w:rsidRPr="00717769">
              <w:rPr>
                <w:rStyle w:val="Hyperlink"/>
                <w:rFonts w:ascii="Cambria" w:hAnsi="Cambria"/>
                <w:b w:val="0"/>
                <w:bCs w:val="0"/>
                <w:noProof/>
                <w:color w:val="auto"/>
                <w:sz w:val="28"/>
                <w:szCs w:val="28"/>
                <w:u w:val="dotDash"/>
              </w:rPr>
              <w:t>NG (000webhost.com)</w:t>
            </w:r>
            <w:r w:rsidR="005548E9" w:rsidRPr="00717769">
              <w:rPr>
                <w:rFonts w:ascii="Cambria" w:hAnsi="Cambria"/>
                <w:b w:val="0"/>
                <w:bCs w:val="0"/>
                <w:noProof/>
                <w:webHidden/>
                <w:color w:val="auto"/>
                <w:sz w:val="28"/>
                <w:szCs w:val="28"/>
                <w:u w:val="dotDash"/>
              </w:rPr>
              <w:tab/>
            </w:r>
            <w:r w:rsidR="005548E9" w:rsidRPr="00717769">
              <w:rPr>
                <w:rFonts w:ascii="Cambria" w:hAnsi="Cambria"/>
                <w:b w:val="0"/>
                <w:bCs w:val="0"/>
                <w:noProof/>
                <w:webHidden/>
                <w:color w:val="auto"/>
                <w:sz w:val="28"/>
                <w:szCs w:val="28"/>
                <w:u w:val="dotDash"/>
              </w:rPr>
              <w:fldChar w:fldCharType="begin"/>
            </w:r>
            <w:r w:rsidR="005548E9" w:rsidRPr="00717769">
              <w:rPr>
                <w:rFonts w:ascii="Cambria" w:hAnsi="Cambria"/>
                <w:b w:val="0"/>
                <w:bCs w:val="0"/>
                <w:noProof/>
                <w:webHidden/>
                <w:color w:val="auto"/>
                <w:sz w:val="28"/>
                <w:szCs w:val="28"/>
                <w:u w:val="dotDash"/>
              </w:rPr>
              <w:instrText xml:space="preserve"> PAGEREF _Toc110428394 \h </w:instrText>
            </w:r>
            <w:r w:rsidR="005548E9" w:rsidRPr="00717769">
              <w:rPr>
                <w:rFonts w:ascii="Cambria" w:hAnsi="Cambria"/>
                <w:b w:val="0"/>
                <w:bCs w:val="0"/>
                <w:noProof/>
                <w:webHidden/>
                <w:color w:val="auto"/>
                <w:sz w:val="28"/>
                <w:szCs w:val="28"/>
                <w:u w:val="dotDash"/>
              </w:rPr>
            </w:r>
            <w:r w:rsidR="005548E9" w:rsidRPr="00717769">
              <w:rPr>
                <w:rFonts w:ascii="Cambria" w:hAnsi="Cambria"/>
                <w:b w:val="0"/>
                <w:bCs w:val="0"/>
                <w:noProof/>
                <w:webHidden/>
                <w:color w:val="auto"/>
                <w:sz w:val="28"/>
                <w:szCs w:val="28"/>
                <w:u w:val="dotDash"/>
              </w:rPr>
              <w:fldChar w:fldCharType="separate"/>
            </w:r>
            <w:r w:rsidR="00AF00FE">
              <w:rPr>
                <w:rFonts w:ascii="Cambria" w:hAnsi="Cambria"/>
                <w:b w:val="0"/>
                <w:bCs w:val="0"/>
                <w:noProof/>
                <w:webHidden/>
                <w:color w:val="auto"/>
                <w:sz w:val="28"/>
                <w:szCs w:val="28"/>
                <w:u w:val="dotDash"/>
              </w:rPr>
              <w:t>11</w:t>
            </w:r>
            <w:r w:rsidR="005548E9" w:rsidRPr="00717769">
              <w:rPr>
                <w:rFonts w:ascii="Cambria" w:hAnsi="Cambria"/>
                <w:b w:val="0"/>
                <w:bCs w:val="0"/>
                <w:noProof/>
                <w:webHidden/>
                <w:color w:val="auto"/>
                <w:sz w:val="28"/>
                <w:szCs w:val="28"/>
                <w:u w:val="dotDash"/>
              </w:rPr>
              <w:fldChar w:fldCharType="end"/>
            </w:r>
          </w:hyperlink>
        </w:p>
        <w:p w14:paraId="18187E52" w14:textId="5CDEE78D" w:rsidR="005548E9" w:rsidRPr="00717769" w:rsidRDefault="006D7750">
          <w:pPr>
            <w:pStyle w:val="TOC1"/>
            <w:tabs>
              <w:tab w:val="right" w:pos="9016"/>
            </w:tabs>
            <w:rPr>
              <w:rFonts w:ascii="Cambria" w:eastAsiaTheme="minorEastAsia" w:hAnsi="Cambria"/>
              <w:b w:val="0"/>
              <w:bCs w:val="0"/>
              <w:caps w:val="0"/>
              <w:noProof/>
              <w:color w:val="auto"/>
              <w:sz w:val="28"/>
              <w:szCs w:val="28"/>
              <w:u w:val="dotDash"/>
              <w:lang w:val="en-GB" w:eastAsia="en-GB"/>
            </w:rPr>
          </w:pPr>
          <w:hyperlink w:anchor="_Toc110428395" w:history="1">
            <w:r w:rsidR="005548E9" w:rsidRPr="00717769">
              <w:rPr>
                <w:rStyle w:val="Hyperlink"/>
                <w:rFonts w:ascii="Cambria" w:hAnsi="Cambria"/>
                <w:b w:val="0"/>
                <w:bCs w:val="0"/>
                <w:noProof/>
                <w:color w:val="auto"/>
                <w:sz w:val="28"/>
                <w:szCs w:val="28"/>
                <w:u w:val="dotDash"/>
              </w:rPr>
              <w:t>WEB PERFORMANCE REPORT (dareboost.com)</w:t>
            </w:r>
            <w:r w:rsidR="005548E9" w:rsidRPr="00717769">
              <w:rPr>
                <w:rFonts w:ascii="Cambria" w:hAnsi="Cambria"/>
                <w:b w:val="0"/>
                <w:bCs w:val="0"/>
                <w:noProof/>
                <w:webHidden/>
                <w:color w:val="auto"/>
                <w:sz w:val="28"/>
                <w:szCs w:val="28"/>
                <w:u w:val="dotDash"/>
              </w:rPr>
              <w:tab/>
            </w:r>
            <w:r w:rsidR="005548E9" w:rsidRPr="00717769">
              <w:rPr>
                <w:rFonts w:ascii="Cambria" w:hAnsi="Cambria"/>
                <w:b w:val="0"/>
                <w:bCs w:val="0"/>
                <w:noProof/>
                <w:webHidden/>
                <w:color w:val="auto"/>
                <w:sz w:val="28"/>
                <w:szCs w:val="28"/>
                <w:u w:val="dotDash"/>
              </w:rPr>
              <w:fldChar w:fldCharType="begin"/>
            </w:r>
            <w:r w:rsidR="005548E9" w:rsidRPr="00717769">
              <w:rPr>
                <w:rFonts w:ascii="Cambria" w:hAnsi="Cambria"/>
                <w:b w:val="0"/>
                <w:bCs w:val="0"/>
                <w:noProof/>
                <w:webHidden/>
                <w:color w:val="auto"/>
                <w:sz w:val="28"/>
                <w:szCs w:val="28"/>
                <w:u w:val="dotDash"/>
              </w:rPr>
              <w:instrText xml:space="preserve"> PAGEREF _Toc110428395 \h </w:instrText>
            </w:r>
            <w:r w:rsidR="005548E9" w:rsidRPr="00717769">
              <w:rPr>
                <w:rFonts w:ascii="Cambria" w:hAnsi="Cambria"/>
                <w:b w:val="0"/>
                <w:bCs w:val="0"/>
                <w:noProof/>
                <w:webHidden/>
                <w:color w:val="auto"/>
                <w:sz w:val="28"/>
                <w:szCs w:val="28"/>
                <w:u w:val="dotDash"/>
              </w:rPr>
            </w:r>
            <w:r w:rsidR="005548E9" w:rsidRPr="00717769">
              <w:rPr>
                <w:rFonts w:ascii="Cambria" w:hAnsi="Cambria"/>
                <w:b w:val="0"/>
                <w:bCs w:val="0"/>
                <w:noProof/>
                <w:webHidden/>
                <w:color w:val="auto"/>
                <w:sz w:val="28"/>
                <w:szCs w:val="28"/>
                <w:u w:val="dotDash"/>
              </w:rPr>
              <w:fldChar w:fldCharType="separate"/>
            </w:r>
            <w:r w:rsidR="00AF00FE">
              <w:rPr>
                <w:rFonts w:ascii="Cambria" w:hAnsi="Cambria"/>
                <w:b w:val="0"/>
                <w:bCs w:val="0"/>
                <w:noProof/>
                <w:webHidden/>
                <w:color w:val="auto"/>
                <w:sz w:val="28"/>
                <w:szCs w:val="28"/>
                <w:u w:val="dotDash"/>
              </w:rPr>
              <w:t>12</w:t>
            </w:r>
            <w:r w:rsidR="005548E9" w:rsidRPr="00717769">
              <w:rPr>
                <w:rFonts w:ascii="Cambria" w:hAnsi="Cambria"/>
                <w:b w:val="0"/>
                <w:bCs w:val="0"/>
                <w:noProof/>
                <w:webHidden/>
                <w:color w:val="auto"/>
                <w:sz w:val="28"/>
                <w:szCs w:val="28"/>
                <w:u w:val="dotDash"/>
              </w:rPr>
              <w:fldChar w:fldCharType="end"/>
            </w:r>
          </w:hyperlink>
        </w:p>
        <w:p w14:paraId="7EB2BCE4" w14:textId="7BA5750D" w:rsidR="005548E9" w:rsidRPr="00717769" w:rsidRDefault="006D7750">
          <w:pPr>
            <w:pStyle w:val="TOC1"/>
            <w:tabs>
              <w:tab w:val="right" w:pos="9016"/>
            </w:tabs>
            <w:rPr>
              <w:rFonts w:ascii="Cambria" w:eastAsiaTheme="minorEastAsia" w:hAnsi="Cambria"/>
              <w:b w:val="0"/>
              <w:bCs w:val="0"/>
              <w:caps w:val="0"/>
              <w:noProof/>
              <w:color w:val="auto"/>
              <w:sz w:val="28"/>
              <w:szCs w:val="28"/>
              <w:u w:val="dotDash"/>
              <w:lang w:val="en-GB" w:eastAsia="en-GB"/>
            </w:rPr>
          </w:pPr>
          <w:hyperlink w:anchor="_Toc110428396" w:history="1">
            <w:r w:rsidR="005548E9" w:rsidRPr="00717769">
              <w:rPr>
                <w:rStyle w:val="Hyperlink"/>
                <w:rFonts w:ascii="Cambria" w:hAnsi="Cambria"/>
                <w:b w:val="0"/>
                <w:bCs w:val="0"/>
                <w:iCs/>
                <w:noProof/>
                <w:color w:val="auto"/>
                <w:sz w:val="28"/>
                <w:szCs w:val="28"/>
                <w:u w:val="dotDash"/>
              </w:rPr>
              <w:t>BROWSER COMPATIBILITY (crossbrowsertesting.com</w:t>
            </w:r>
            <w:r w:rsidR="005548E9" w:rsidRPr="00717769">
              <w:rPr>
                <w:rStyle w:val="Hyperlink"/>
                <w:rFonts w:ascii="Cambria" w:hAnsi="Cambria"/>
                <w:b w:val="0"/>
                <w:bCs w:val="0"/>
                <w:noProof/>
                <w:color w:val="auto"/>
                <w:sz w:val="28"/>
                <w:szCs w:val="28"/>
                <w:u w:val="dotDash"/>
              </w:rPr>
              <w:t>)</w:t>
            </w:r>
            <w:r w:rsidR="005548E9" w:rsidRPr="00717769">
              <w:rPr>
                <w:rFonts w:ascii="Cambria" w:hAnsi="Cambria"/>
                <w:b w:val="0"/>
                <w:bCs w:val="0"/>
                <w:noProof/>
                <w:webHidden/>
                <w:color w:val="auto"/>
                <w:sz w:val="28"/>
                <w:szCs w:val="28"/>
                <w:u w:val="dotDash"/>
              </w:rPr>
              <w:tab/>
            </w:r>
            <w:r w:rsidR="005548E9" w:rsidRPr="00717769">
              <w:rPr>
                <w:rFonts w:ascii="Cambria" w:hAnsi="Cambria"/>
                <w:b w:val="0"/>
                <w:bCs w:val="0"/>
                <w:noProof/>
                <w:webHidden/>
                <w:color w:val="auto"/>
                <w:sz w:val="28"/>
                <w:szCs w:val="28"/>
                <w:u w:val="dotDash"/>
              </w:rPr>
              <w:fldChar w:fldCharType="begin"/>
            </w:r>
            <w:r w:rsidR="005548E9" w:rsidRPr="00717769">
              <w:rPr>
                <w:rFonts w:ascii="Cambria" w:hAnsi="Cambria"/>
                <w:b w:val="0"/>
                <w:bCs w:val="0"/>
                <w:noProof/>
                <w:webHidden/>
                <w:color w:val="auto"/>
                <w:sz w:val="28"/>
                <w:szCs w:val="28"/>
                <w:u w:val="dotDash"/>
              </w:rPr>
              <w:instrText xml:space="preserve"> PAGEREF _Toc110428396 \h </w:instrText>
            </w:r>
            <w:r w:rsidR="005548E9" w:rsidRPr="00717769">
              <w:rPr>
                <w:rFonts w:ascii="Cambria" w:hAnsi="Cambria"/>
                <w:b w:val="0"/>
                <w:bCs w:val="0"/>
                <w:noProof/>
                <w:webHidden/>
                <w:color w:val="auto"/>
                <w:sz w:val="28"/>
                <w:szCs w:val="28"/>
                <w:u w:val="dotDash"/>
              </w:rPr>
            </w:r>
            <w:r w:rsidR="005548E9" w:rsidRPr="00717769">
              <w:rPr>
                <w:rFonts w:ascii="Cambria" w:hAnsi="Cambria"/>
                <w:b w:val="0"/>
                <w:bCs w:val="0"/>
                <w:noProof/>
                <w:webHidden/>
                <w:color w:val="auto"/>
                <w:sz w:val="28"/>
                <w:szCs w:val="28"/>
                <w:u w:val="dotDash"/>
              </w:rPr>
              <w:fldChar w:fldCharType="separate"/>
            </w:r>
            <w:r w:rsidR="00AF00FE">
              <w:rPr>
                <w:rFonts w:ascii="Cambria" w:hAnsi="Cambria"/>
                <w:b w:val="0"/>
                <w:bCs w:val="0"/>
                <w:noProof/>
                <w:webHidden/>
                <w:color w:val="auto"/>
                <w:sz w:val="28"/>
                <w:szCs w:val="28"/>
                <w:u w:val="dotDash"/>
              </w:rPr>
              <w:t>12</w:t>
            </w:r>
            <w:r w:rsidR="005548E9" w:rsidRPr="00717769">
              <w:rPr>
                <w:rFonts w:ascii="Cambria" w:hAnsi="Cambria"/>
                <w:b w:val="0"/>
                <w:bCs w:val="0"/>
                <w:noProof/>
                <w:webHidden/>
                <w:color w:val="auto"/>
                <w:sz w:val="28"/>
                <w:szCs w:val="28"/>
                <w:u w:val="dotDash"/>
              </w:rPr>
              <w:fldChar w:fldCharType="end"/>
            </w:r>
          </w:hyperlink>
        </w:p>
        <w:p w14:paraId="2A05845F" w14:textId="5541F979" w:rsidR="005548E9" w:rsidRPr="005A7ABC" w:rsidRDefault="006D7750">
          <w:pPr>
            <w:pStyle w:val="TOC1"/>
            <w:tabs>
              <w:tab w:val="right" w:pos="9016"/>
            </w:tabs>
            <w:rPr>
              <w:rFonts w:ascii="Cambria" w:eastAsiaTheme="minorEastAsia" w:hAnsi="Cambria"/>
              <w:b w:val="0"/>
              <w:bCs w:val="0"/>
              <w:caps w:val="0"/>
              <w:noProof/>
              <w:color w:val="auto"/>
              <w:sz w:val="28"/>
              <w:szCs w:val="28"/>
              <w:u w:val="none"/>
              <w:lang w:val="en-GB" w:eastAsia="en-GB"/>
            </w:rPr>
          </w:pPr>
          <w:hyperlink w:anchor="_Toc110428397" w:history="1">
            <w:r w:rsidR="005548E9" w:rsidRPr="00717769">
              <w:rPr>
                <w:rStyle w:val="Hyperlink"/>
                <w:rFonts w:ascii="Cambria" w:hAnsi="Cambria"/>
                <w:b w:val="0"/>
                <w:bCs w:val="0"/>
                <w:noProof/>
                <w:color w:val="auto"/>
                <w:sz w:val="28"/>
                <w:szCs w:val="28"/>
                <w:u w:val="dotDash"/>
              </w:rPr>
              <w:t>ACCESSIBILITY CHECKER (webaccessibility.com)</w:t>
            </w:r>
            <w:r w:rsidR="005548E9" w:rsidRPr="00717769">
              <w:rPr>
                <w:rFonts w:ascii="Cambria" w:hAnsi="Cambria"/>
                <w:b w:val="0"/>
                <w:bCs w:val="0"/>
                <w:noProof/>
                <w:webHidden/>
                <w:color w:val="auto"/>
                <w:sz w:val="28"/>
                <w:szCs w:val="28"/>
                <w:u w:val="dotDash"/>
              </w:rPr>
              <w:tab/>
            </w:r>
            <w:r w:rsidR="005548E9" w:rsidRPr="00717769">
              <w:rPr>
                <w:rFonts w:ascii="Cambria" w:hAnsi="Cambria"/>
                <w:b w:val="0"/>
                <w:bCs w:val="0"/>
                <w:noProof/>
                <w:webHidden/>
                <w:color w:val="auto"/>
                <w:sz w:val="28"/>
                <w:szCs w:val="28"/>
                <w:u w:val="dotDash"/>
              </w:rPr>
              <w:fldChar w:fldCharType="begin"/>
            </w:r>
            <w:r w:rsidR="005548E9" w:rsidRPr="00717769">
              <w:rPr>
                <w:rFonts w:ascii="Cambria" w:hAnsi="Cambria"/>
                <w:b w:val="0"/>
                <w:bCs w:val="0"/>
                <w:noProof/>
                <w:webHidden/>
                <w:color w:val="auto"/>
                <w:sz w:val="28"/>
                <w:szCs w:val="28"/>
                <w:u w:val="dotDash"/>
              </w:rPr>
              <w:instrText xml:space="preserve"> PAGEREF _Toc110428397 \h </w:instrText>
            </w:r>
            <w:r w:rsidR="005548E9" w:rsidRPr="00717769">
              <w:rPr>
                <w:rFonts w:ascii="Cambria" w:hAnsi="Cambria"/>
                <w:b w:val="0"/>
                <w:bCs w:val="0"/>
                <w:noProof/>
                <w:webHidden/>
                <w:color w:val="auto"/>
                <w:sz w:val="28"/>
                <w:szCs w:val="28"/>
                <w:u w:val="dotDash"/>
              </w:rPr>
            </w:r>
            <w:r w:rsidR="005548E9" w:rsidRPr="00717769">
              <w:rPr>
                <w:rFonts w:ascii="Cambria" w:hAnsi="Cambria"/>
                <w:b w:val="0"/>
                <w:bCs w:val="0"/>
                <w:noProof/>
                <w:webHidden/>
                <w:color w:val="auto"/>
                <w:sz w:val="28"/>
                <w:szCs w:val="28"/>
                <w:u w:val="dotDash"/>
              </w:rPr>
              <w:fldChar w:fldCharType="separate"/>
            </w:r>
            <w:r w:rsidR="00AF00FE">
              <w:rPr>
                <w:rFonts w:ascii="Cambria" w:hAnsi="Cambria"/>
                <w:b w:val="0"/>
                <w:bCs w:val="0"/>
                <w:noProof/>
                <w:webHidden/>
                <w:color w:val="auto"/>
                <w:sz w:val="28"/>
                <w:szCs w:val="28"/>
                <w:u w:val="dotDash"/>
              </w:rPr>
              <w:t>32</w:t>
            </w:r>
            <w:r w:rsidR="005548E9" w:rsidRPr="00717769">
              <w:rPr>
                <w:rFonts w:ascii="Cambria" w:hAnsi="Cambria"/>
                <w:b w:val="0"/>
                <w:bCs w:val="0"/>
                <w:noProof/>
                <w:webHidden/>
                <w:color w:val="auto"/>
                <w:sz w:val="28"/>
                <w:szCs w:val="28"/>
                <w:u w:val="dotDash"/>
              </w:rPr>
              <w:fldChar w:fldCharType="end"/>
            </w:r>
          </w:hyperlink>
        </w:p>
        <w:p w14:paraId="7A2C5535" w14:textId="11CC46E3" w:rsidR="005548E9" w:rsidRPr="005A7ABC" w:rsidRDefault="005548E9">
          <w:pPr>
            <w:rPr>
              <w:rFonts w:ascii="Cambria" w:hAnsi="Cambria"/>
              <w:color w:val="auto"/>
              <w:sz w:val="28"/>
              <w:szCs w:val="28"/>
            </w:rPr>
          </w:pPr>
          <w:r w:rsidRPr="005A7ABC">
            <w:rPr>
              <w:rFonts w:ascii="Cambria" w:hAnsi="Cambria"/>
              <w:noProof/>
              <w:color w:val="auto"/>
              <w:sz w:val="28"/>
              <w:szCs w:val="28"/>
            </w:rPr>
            <w:fldChar w:fldCharType="end"/>
          </w:r>
        </w:p>
      </w:sdtContent>
    </w:sdt>
    <w:p w14:paraId="6773491C" w14:textId="77777777" w:rsidR="00A12324" w:rsidRPr="005548E9" w:rsidRDefault="00A12324" w:rsidP="002A7D61">
      <w:pPr>
        <w:spacing w:after="160"/>
        <w:rPr>
          <w:rFonts w:ascii="Cambria" w:eastAsia="Calibri" w:hAnsi="Cambria" w:cs="Times New Roman"/>
          <w:color w:val="auto"/>
          <w:sz w:val="28"/>
          <w:szCs w:val="28"/>
          <w:u w:val="single"/>
        </w:rPr>
      </w:pPr>
    </w:p>
    <w:p w14:paraId="38912B92" w14:textId="77777777" w:rsidR="006D0A4A" w:rsidRPr="005548E9" w:rsidRDefault="006D0A4A" w:rsidP="002A7D61">
      <w:pPr>
        <w:spacing w:after="160"/>
        <w:rPr>
          <w:rFonts w:ascii="Cambria" w:eastAsia="Calibri" w:hAnsi="Cambria" w:cs="Times New Roman"/>
          <w:color w:val="auto"/>
          <w:sz w:val="28"/>
          <w:szCs w:val="28"/>
          <w:u w:val="single"/>
        </w:rPr>
      </w:pPr>
    </w:p>
    <w:p w14:paraId="49FC8017" w14:textId="77777777" w:rsidR="006D0A4A" w:rsidRDefault="006D0A4A" w:rsidP="002A7D61">
      <w:pPr>
        <w:spacing w:after="160"/>
        <w:rPr>
          <w:rFonts w:ascii="Cambria" w:eastAsia="Calibri" w:hAnsi="Cambria" w:cs="Times New Roman"/>
          <w:color w:val="auto"/>
          <w:sz w:val="32"/>
          <w:szCs w:val="32"/>
          <w:u w:val="single"/>
        </w:rPr>
      </w:pPr>
    </w:p>
    <w:p w14:paraId="560C7048" w14:textId="4F26ABE3" w:rsidR="005A7ABC" w:rsidRDefault="005A7ABC" w:rsidP="002A7D61">
      <w:pPr>
        <w:spacing w:after="160"/>
        <w:rPr>
          <w:rFonts w:ascii="Cambria" w:eastAsia="Calibri" w:hAnsi="Cambria" w:cs="Times New Roman"/>
          <w:color w:val="auto"/>
          <w:sz w:val="32"/>
          <w:szCs w:val="32"/>
          <w:u w:val="single"/>
        </w:rPr>
      </w:pPr>
    </w:p>
    <w:p w14:paraId="199D0A45" w14:textId="77777777" w:rsidR="00D50F40" w:rsidRDefault="00D50F40" w:rsidP="002A7D61">
      <w:pPr>
        <w:spacing w:after="160"/>
        <w:rPr>
          <w:rFonts w:ascii="Cambria" w:eastAsia="Calibri" w:hAnsi="Cambria" w:cs="Times New Roman"/>
          <w:color w:val="auto"/>
          <w:sz w:val="32"/>
          <w:szCs w:val="32"/>
          <w:u w:val="single"/>
        </w:rPr>
      </w:pPr>
    </w:p>
    <w:p w14:paraId="15D4AB4D" w14:textId="4742ABE8" w:rsidR="0093098F" w:rsidRDefault="0093098F" w:rsidP="00D50F40">
      <w:pPr>
        <w:pStyle w:val="Heading1"/>
        <w:rPr>
          <w:rFonts w:ascii="Cambria" w:eastAsia="Calibri" w:hAnsi="Cambria"/>
          <w:b/>
          <w:bCs/>
          <w:color w:val="auto"/>
          <w:sz w:val="32"/>
          <w:u w:val="single"/>
        </w:rPr>
      </w:pPr>
      <w:bookmarkStart w:id="0" w:name="_Toc110427003"/>
      <w:bookmarkStart w:id="1" w:name="_Toc110427723"/>
      <w:bookmarkStart w:id="2" w:name="_Toc110428385"/>
      <w:r w:rsidRPr="00D50F40">
        <w:rPr>
          <w:rFonts w:ascii="Cambria" w:eastAsia="Calibri" w:hAnsi="Cambria"/>
          <w:b/>
          <w:bCs/>
          <w:color w:val="auto"/>
          <w:sz w:val="32"/>
          <w:u w:val="single"/>
        </w:rPr>
        <w:t>Summary</w:t>
      </w:r>
      <w:bookmarkEnd w:id="0"/>
      <w:bookmarkEnd w:id="1"/>
      <w:bookmarkEnd w:id="2"/>
    </w:p>
    <w:p w14:paraId="63C9C8BB" w14:textId="77777777" w:rsidR="00D50F40" w:rsidRPr="00D50F40" w:rsidRDefault="00D50F40" w:rsidP="00D50F40"/>
    <w:p w14:paraId="116D88AD" w14:textId="668A36BA" w:rsidR="0093098F" w:rsidRDefault="002A7D61" w:rsidP="0093098F">
      <w:pPr>
        <w:spacing w:after="160"/>
        <w:rPr>
          <w:rFonts w:ascii="Cambria" w:eastAsia="Calibri" w:hAnsi="Cambria" w:cs="Times New Roman"/>
          <w:color w:val="auto"/>
          <w:sz w:val="28"/>
          <w:szCs w:val="28"/>
        </w:rPr>
      </w:pPr>
      <w:r>
        <w:rPr>
          <w:rFonts w:ascii="Cambria" w:eastAsia="Calibri" w:hAnsi="Cambria" w:cs="Times New Roman"/>
          <w:color w:val="auto"/>
          <w:sz w:val="28"/>
          <w:szCs w:val="28"/>
        </w:rPr>
        <w:t xml:space="preserve">This report </w:t>
      </w:r>
      <w:r w:rsidR="006D0586">
        <w:rPr>
          <w:rFonts w:ascii="Cambria" w:eastAsia="Calibri" w:hAnsi="Cambria" w:cs="Times New Roman"/>
          <w:color w:val="auto"/>
          <w:sz w:val="28"/>
          <w:szCs w:val="28"/>
        </w:rPr>
        <w:t>consists</w:t>
      </w:r>
      <w:r>
        <w:rPr>
          <w:rFonts w:ascii="Cambria" w:eastAsia="Calibri" w:hAnsi="Cambria" w:cs="Times New Roman"/>
          <w:color w:val="auto"/>
          <w:sz w:val="28"/>
          <w:szCs w:val="28"/>
        </w:rPr>
        <w:t xml:space="preserve"> of an introduction of the project work which is “AORD”. It describes the purpose of the website and its target audience as well as the functionalities in dept. A sitemap is produced to provide details about the website and a wireframe to give an idea of the layout of the website. The color chart shows all the colors that have been used in designing the website. Moreover, a </w:t>
      </w:r>
      <w:r w:rsidR="00820968">
        <w:rPr>
          <w:rFonts w:ascii="Cambria" w:eastAsia="Calibri" w:hAnsi="Cambria" w:cs="Times New Roman"/>
          <w:color w:val="auto"/>
          <w:sz w:val="28"/>
          <w:szCs w:val="28"/>
        </w:rPr>
        <w:t>Gantt</w:t>
      </w:r>
      <w:r>
        <w:rPr>
          <w:rFonts w:ascii="Cambria" w:eastAsia="Calibri" w:hAnsi="Cambria" w:cs="Times New Roman"/>
          <w:color w:val="auto"/>
          <w:sz w:val="28"/>
          <w:szCs w:val="28"/>
        </w:rPr>
        <w:t xml:space="preserve"> chart is</w:t>
      </w:r>
      <w:r w:rsidR="00820968">
        <w:rPr>
          <w:rFonts w:ascii="Cambria" w:eastAsia="Calibri" w:hAnsi="Cambria" w:cs="Times New Roman"/>
          <w:color w:val="auto"/>
          <w:sz w:val="28"/>
          <w:szCs w:val="28"/>
        </w:rPr>
        <w:t xml:space="preserve"> </w:t>
      </w:r>
      <w:r w:rsidR="006D0586">
        <w:rPr>
          <w:rFonts w:ascii="Cambria" w:eastAsia="Calibri" w:hAnsi="Cambria" w:cs="Times New Roman"/>
          <w:color w:val="auto"/>
          <w:sz w:val="28"/>
          <w:szCs w:val="28"/>
        </w:rPr>
        <w:t>provided</w:t>
      </w:r>
      <w:r w:rsidR="00820968">
        <w:rPr>
          <w:rFonts w:ascii="Cambria" w:eastAsia="Calibri" w:hAnsi="Cambria" w:cs="Times New Roman"/>
          <w:color w:val="auto"/>
          <w:sz w:val="28"/>
          <w:szCs w:val="28"/>
        </w:rPr>
        <w:t xml:space="preserve"> that illustrate the time taken in building the website.</w:t>
      </w:r>
    </w:p>
    <w:p w14:paraId="7D2A0EE5" w14:textId="0E6F5625" w:rsidR="00820968" w:rsidRDefault="00820968" w:rsidP="0093098F">
      <w:pPr>
        <w:spacing w:after="160"/>
        <w:rPr>
          <w:rFonts w:ascii="Cambria" w:eastAsia="Calibri" w:hAnsi="Cambria" w:cs="Times New Roman"/>
          <w:color w:val="auto"/>
          <w:sz w:val="28"/>
          <w:szCs w:val="28"/>
        </w:rPr>
      </w:pPr>
      <w:r>
        <w:rPr>
          <w:rFonts w:ascii="Cambria" w:eastAsia="Calibri" w:hAnsi="Cambria" w:cs="Times New Roman"/>
          <w:color w:val="auto"/>
          <w:sz w:val="28"/>
          <w:szCs w:val="28"/>
        </w:rPr>
        <w:t xml:space="preserve">Additionally, testing is done such as web performance report is made so that the client </w:t>
      </w:r>
      <w:r w:rsidR="006D0586">
        <w:rPr>
          <w:rFonts w:ascii="Cambria" w:eastAsia="Calibri" w:hAnsi="Cambria" w:cs="Times New Roman"/>
          <w:color w:val="auto"/>
          <w:sz w:val="28"/>
          <w:szCs w:val="28"/>
        </w:rPr>
        <w:t>gets</w:t>
      </w:r>
      <w:r>
        <w:rPr>
          <w:rFonts w:ascii="Cambria" w:eastAsia="Calibri" w:hAnsi="Cambria" w:cs="Times New Roman"/>
          <w:color w:val="auto"/>
          <w:sz w:val="28"/>
          <w:szCs w:val="28"/>
        </w:rPr>
        <w:t xml:space="preserve"> an idea about the loading of the webpages. Accessibility Check is carried out to make sure people with disabilities can easily access the website and its resources. Also, the responsiveness of each html page is shown in the report.</w:t>
      </w:r>
    </w:p>
    <w:p w14:paraId="0A9C4FDC" w14:textId="77777777" w:rsidR="0093098F" w:rsidRDefault="0093098F">
      <w:pPr>
        <w:spacing w:after="160"/>
        <w:rPr>
          <w:rFonts w:ascii="Cambria" w:eastAsia="Calibri" w:hAnsi="Cambria" w:cs="Times New Roman"/>
          <w:color w:val="auto"/>
          <w:sz w:val="28"/>
          <w:szCs w:val="28"/>
        </w:rPr>
      </w:pPr>
      <w:r>
        <w:rPr>
          <w:rFonts w:ascii="Cambria" w:eastAsia="Calibri" w:hAnsi="Cambria" w:cs="Times New Roman"/>
          <w:color w:val="auto"/>
          <w:sz w:val="28"/>
          <w:szCs w:val="28"/>
        </w:rPr>
        <w:br w:type="page"/>
      </w:r>
    </w:p>
    <w:p w14:paraId="7F714CCC" w14:textId="389FB4A3" w:rsidR="00BD7191" w:rsidRDefault="00B27C83" w:rsidP="005548E9">
      <w:pPr>
        <w:pStyle w:val="Heading1"/>
        <w:jc w:val="left"/>
        <w:rPr>
          <w:rFonts w:ascii="Cambria" w:eastAsia="Calibri" w:hAnsi="Cambria"/>
          <w:b/>
          <w:bCs/>
          <w:color w:val="auto"/>
          <w:sz w:val="32"/>
        </w:rPr>
      </w:pPr>
      <w:bookmarkStart w:id="3" w:name="_Toc110427004"/>
      <w:bookmarkStart w:id="4" w:name="_Toc110427724"/>
      <w:bookmarkStart w:id="5" w:name="_Toc110428386"/>
      <w:r w:rsidRPr="005548E9">
        <w:rPr>
          <w:rFonts w:ascii="Cambria" w:eastAsia="Calibri" w:hAnsi="Cambria"/>
          <w:b/>
          <w:bCs/>
          <w:color w:val="auto"/>
          <w:sz w:val="32"/>
        </w:rPr>
        <w:lastRenderedPageBreak/>
        <w:t>Introduction</w:t>
      </w:r>
      <w:bookmarkEnd w:id="3"/>
      <w:bookmarkEnd w:id="4"/>
      <w:bookmarkEnd w:id="5"/>
    </w:p>
    <w:p w14:paraId="61E19433" w14:textId="77777777" w:rsidR="00D50F40" w:rsidRPr="00D50F40" w:rsidRDefault="00D50F40" w:rsidP="00D50F40"/>
    <w:p w14:paraId="04291D07" w14:textId="60487D97" w:rsidR="00B27C83" w:rsidRPr="00B27C83" w:rsidRDefault="00B27C83" w:rsidP="00BD7191">
      <w:pPr>
        <w:spacing w:after="160" w:line="276" w:lineRule="auto"/>
        <w:rPr>
          <w:rFonts w:ascii="Cambria" w:eastAsia="Calibri" w:hAnsi="Cambria" w:cs="Times New Roman"/>
          <w:color w:val="auto"/>
          <w:sz w:val="28"/>
          <w:szCs w:val="28"/>
        </w:rPr>
      </w:pPr>
      <w:r w:rsidRPr="00B27C83">
        <w:rPr>
          <w:rFonts w:ascii="Cambria" w:eastAsia="Calibri" w:hAnsi="Cambria" w:cs="Times New Roman"/>
          <w:color w:val="auto"/>
          <w:sz w:val="28"/>
          <w:szCs w:val="28"/>
        </w:rPr>
        <w:t xml:space="preserve">The website is for a shelter named AORD which stands for Adoption </w:t>
      </w:r>
      <w:r w:rsidR="006A0AEC" w:rsidRPr="00B27C83">
        <w:rPr>
          <w:rFonts w:ascii="Cambria" w:eastAsia="Calibri" w:hAnsi="Cambria" w:cs="Times New Roman"/>
          <w:color w:val="auto"/>
          <w:sz w:val="28"/>
          <w:szCs w:val="28"/>
        </w:rPr>
        <w:t>of</w:t>
      </w:r>
      <w:r w:rsidRPr="00B27C83">
        <w:rPr>
          <w:rFonts w:ascii="Cambria" w:eastAsia="Calibri" w:hAnsi="Cambria" w:cs="Times New Roman"/>
          <w:color w:val="auto"/>
          <w:sz w:val="28"/>
          <w:szCs w:val="28"/>
        </w:rPr>
        <w:t xml:space="preserve"> Rescue Dog and has </w:t>
      </w:r>
      <w:r w:rsidR="006A0AEC" w:rsidRPr="00B27C83">
        <w:rPr>
          <w:rFonts w:ascii="Cambria" w:eastAsia="Calibri" w:hAnsi="Cambria" w:cs="Times New Roman"/>
          <w:color w:val="auto"/>
          <w:sz w:val="28"/>
          <w:szCs w:val="28"/>
        </w:rPr>
        <w:t>been</w:t>
      </w:r>
      <w:r w:rsidRPr="00B27C83">
        <w:rPr>
          <w:rFonts w:ascii="Cambria" w:eastAsia="Calibri" w:hAnsi="Cambria" w:cs="Times New Roman"/>
          <w:color w:val="auto"/>
          <w:sz w:val="28"/>
          <w:szCs w:val="28"/>
        </w:rPr>
        <w:t xml:space="preserve"> operating since 2001. The shelter rescue stray and sick dogs who are living in a very bad condition such as suffering from skin</w:t>
      </w:r>
      <w:r w:rsidR="00EA7E57">
        <w:rPr>
          <w:rFonts w:ascii="Cambria" w:eastAsia="Calibri" w:hAnsi="Cambria" w:cs="Times New Roman"/>
          <w:color w:val="auto"/>
          <w:sz w:val="28"/>
          <w:szCs w:val="28"/>
        </w:rPr>
        <w:t xml:space="preserve"> </w:t>
      </w:r>
      <w:r w:rsidRPr="00B27C83">
        <w:rPr>
          <w:rFonts w:ascii="Cambria" w:eastAsia="Calibri" w:hAnsi="Cambria" w:cs="Times New Roman"/>
          <w:color w:val="auto"/>
          <w:sz w:val="28"/>
          <w:szCs w:val="28"/>
        </w:rPr>
        <w:t xml:space="preserve">disease, broken bone or fracture, cancer and so on. They are well equipped with their own veterinarians who look after the sick dogs. The </w:t>
      </w:r>
      <w:r w:rsidR="006A0AEC" w:rsidRPr="00B27C83">
        <w:rPr>
          <w:rFonts w:ascii="Cambria" w:eastAsia="Calibri" w:hAnsi="Cambria" w:cs="Times New Roman"/>
          <w:color w:val="auto"/>
          <w:sz w:val="28"/>
          <w:szCs w:val="28"/>
        </w:rPr>
        <w:t>AORD provides</w:t>
      </w:r>
      <w:r w:rsidRPr="00B27C83">
        <w:rPr>
          <w:rFonts w:ascii="Cambria" w:eastAsia="Calibri" w:hAnsi="Cambria" w:cs="Times New Roman"/>
          <w:color w:val="auto"/>
          <w:sz w:val="28"/>
          <w:szCs w:val="28"/>
        </w:rPr>
        <w:t xml:space="preserve"> the dogs with all the necessary treatment they need, then afterwards the dogs are given for adoption and fostering </w:t>
      </w:r>
      <w:r w:rsidR="000015D4">
        <w:rPr>
          <w:rFonts w:ascii="Cambria" w:eastAsia="Calibri" w:hAnsi="Cambria" w:cs="Times New Roman"/>
          <w:color w:val="auto"/>
          <w:sz w:val="28"/>
          <w:szCs w:val="28"/>
        </w:rPr>
        <w:t>after doing a propre checking and making sure the dog is in a good hand</w:t>
      </w:r>
      <w:r w:rsidRPr="00B27C83">
        <w:rPr>
          <w:rFonts w:ascii="Cambria" w:eastAsia="Calibri" w:hAnsi="Cambria" w:cs="Times New Roman"/>
          <w:color w:val="auto"/>
          <w:sz w:val="28"/>
          <w:szCs w:val="28"/>
        </w:rPr>
        <w:t xml:space="preserve">. </w:t>
      </w:r>
      <w:r w:rsidR="004F6AF0" w:rsidRPr="004F6AF0">
        <w:rPr>
          <w:rFonts w:ascii="Cambria" w:eastAsia="Calibri" w:hAnsi="Cambria" w:cs="Times New Roman"/>
          <w:color w:val="auto"/>
          <w:sz w:val="28"/>
          <w:szCs w:val="28"/>
        </w:rPr>
        <w:t xml:space="preserve">The AORD shelter is located at Lalmatie, as the villages nearby have a lot of stray </w:t>
      </w:r>
      <w:r w:rsidR="006A0AEC" w:rsidRPr="004F6AF0">
        <w:rPr>
          <w:rFonts w:ascii="Cambria" w:eastAsia="Calibri" w:hAnsi="Cambria" w:cs="Times New Roman"/>
          <w:color w:val="auto"/>
          <w:sz w:val="28"/>
          <w:szCs w:val="28"/>
        </w:rPr>
        <w:t>dogs,</w:t>
      </w:r>
      <w:r w:rsidR="004F6AF0" w:rsidRPr="004F6AF0">
        <w:rPr>
          <w:rFonts w:ascii="Cambria" w:eastAsia="Calibri" w:hAnsi="Cambria" w:cs="Times New Roman"/>
          <w:color w:val="auto"/>
          <w:sz w:val="28"/>
          <w:szCs w:val="28"/>
        </w:rPr>
        <w:t xml:space="preserve"> so it is easy for the team to step on the field and rescue those dogs.</w:t>
      </w:r>
    </w:p>
    <w:p w14:paraId="0A54859B" w14:textId="03C003D4" w:rsidR="00BD7191" w:rsidRDefault="00D90B00" w:rsidP="00BD7191">
      <w:pPr>
        <w:spacing w:after="160" w:line="276" w:lineRule="auto"/>
        <w:rPr>
          <w:rFonts w:ascii="Cambria" w:eastAsia="Calibri" w:hAnsi="Cambria" w:cs="Times New Roman"/>
          <w:color w:val="auto"/>
          <w:sz w:val="28"/>
          <w:szCs w:val="28"/>
        </w:rPr>
      </w:pPr>
      <w:r w:rsidRPr="00D6580C">
        <w:rPr>
          <w:rFonts w:ascii="Cambria" w:eastAsia="Calibri" w:hAnsi="Cambria" w:cs="Times New Roman"/>
          <w:color w:val="auto"/>
          <w:sz w:val="28"/>
          <w:szCs w:val="28"/>
        </w:rPr>
        <w:t xml:space="preserve">The website </w:t>
      </w:r>
      <w:r w:rsidR="006A0AEC" w:rsidRPr="00D6580C">
        <w:rPr>
          <w:rFonts w:ascii="Cambria" w:eastAsia="Calibri" w:hAnsi="Cambria" w:cs="Times New Roman"/>
          <w:color w:val="auto"/>
          <w:sz w:val="28"/>
          <w:szCs w:val="28"/>
        </w:rPr>
        <w:t>contains</w:t>
      </w:r>
      <w:r w:rsidRPr="00D6580C">
        <w:rPr>
          <w:rFonts w:ascii="Cambria" w:eastAsia="Calibri" w:hAnsi="Cambria" w:cs="Times New Roman"/>
          <w:color w:val="auto"/>
          <w:sz w:val="28"/>
          <w:szCs w:val="28"/>
        </w:rPr>
        <w:t xml:space="preserve"> the shelter’s logo and has </w:t>
      </w:r>
      <w:r w:rsidR="00AE26A7">
        <w:rPr>
          <w:rFonts w:ascii="Cambria" w:eastAsia="Calibri" w:hAnsi="Cambria" w:cs="Times New Roman"/>
          <w:color w:val="auto"/>
          <w:sz w:val="28"/>
          <w:szCs w:val="28"/>
        </w:rPr>
        <w:t>around twenty-seven</w:t>
      </w:r>
      <w:r w:rsidRPr="00D6580C">
        <w:rPr>
          <w:rFonts w:ascii="Cambria" w:eastAsia="Calibri" w:hAnsi="Cambria" w:cs="Times New Roman"/>
          <w:color w:val="auto"/>
          <w:sz w:val="28"/>
          <w:szCs w:val="28"/>
        </w:rPr>
        <w:t xml:space="preserve"> hyperlinks in total. </w:t>
      </w:r>
      <w:r w:rsidR="008A3152" w:rsidRPr="00D6580C">
        <w:rPr>
          <w:rFonts w:ascii="Cambria" w:eastAsia="Calibri" w:hAnsi="Cambria" w:cs="Times New Roman"/>
          <w:color w:val="auto"/>
          <w:sz w:val="28"/>
          <w:szCs w:val="28"/>
        </w:rPr>
        <w:t>In the</w:t>
      </w:r>
      <w:r w:rsidRPr="00D6580C">
        <w:rPr>
          <w:rFonts w:ascii="Cambria" w:eastAsia="Calibri" w:hAnsi="Cambria" w:cs="Times New Roman"/>
          <w:color w:val="auto"/>
          <w:sz w:val="28"/>
          <w:szCs w:val="28"/>
        </w:rPr>
        <w:t xml:space="preserve"> home</w:t>
      </w:r>
      <w:r w:rsidR="008A3152" w:rsidRPr="00D6580C">
        <w:rPr>
          <w:rFonts w:ascii="Cambria" w:eastAsia="Calibri" w:hAnsi="Cambria" w:cs="Times New Roman"/>
          <w:color w:val="auto"/>
          <w:sz w:val="28"/>
          <w:szCs w:val="28"/>
        </w:rPr>
        <w:t xml:space="preserve"> </w:t>
      </w:r>
      <w:r w:rsidRPr="00D6580C">
        <w:rPr>
          <w:rFonts w:ascii="Cambria" w:eastAsia="Calibri" w:hAnsi="Cambria" w:cs="Times New Roman"/>
          <w:color w:val="auto"/>
          <w:sz w:val="28"/>
          <w:szCs w:val="28"/>
        </w:rPr>
        <w:t xml:space="preserve">page the navigation consists of the following </w:t>
      </w:r>
      <w:r w:rsidR="008A3152" w:rsidRPr="00D6580C">
        <w:rPr>
          <w:rFonts w:ascii="Cambria" w:eastAsia="Calibri" w:hAnsi="Cambria" w:cs="Times New Roman"/>
          <w:color w:val="auto"/>
          <w:sz w:val="28"/>
          <w:szCs w:val="28"/>
        </w:rPr>
        <w:t>hyper</w:t>
      </w:r>
      <w:r w:rsidRPr="00D6580C">
        <w:rPr>
          <w:rFonts w:ascii="Cambria" w:eastAsia="Calibri" w:hAnsi="Cambria" w:cs="Times New Roman"/>
          <w:color w:val="auto"/>
          <w:sz w:val="28"/>
          <w:szCs w:val="28"/>
        </w:rPr>
        <w:t>links</w:t>
      </w:r>
      <w:r w:rsidR="008A3152" w:rsidRPr="00D6580C">
        <w:rPr>
          <w:rFonts w:ascii="Cambria" w:eastAsia="Calibri" w:hAnsi="Cambria" w:cs="Times New Roman"/>
          <w:color w:val="auto"/>
          <w:sz w:val="28"/>
          <w:szCs w:val="28"/>
        </w:rPr>
        <w:t xml:space="preserve"> </w:t>
      </w:r>
      <w:r w:rsidRPr="00D6580C">
        <w:rPr>
          <w:rFonts w:ascii="Cambria" w:eastAsia="Calibri" w:hAnsi="Cambria" w:cs="Times New Roman"/>
          <w:i/>
          <w:color w:val="17365D"/>
          <w:sz w:val="28"/>
          <w:szCs w:val="28"/>
          <w:u w:val="single"/>
        </w:rPr>
        <w:t>Home</w:t>
      </w:r>
      <w:r w:rsidRPr="00D6580C">
        <w:rPr>
          <w:rFonts w:ascii="Cambria" w:eastAsia="Calibri" w:hAnsi="Cambria" w:cs="Times New Roman"/>
          <w:i/>
          <w:color w:val="17365D"/>
          <w:sz w:val="28"/>
          <w:szCs w:val="28"/>
        </w:rPr>
        <w:t xml:space="preserve"> ,  </w:t>
      </w:r>
      <w:r w:rsidRPr="00D6580C">
        <w:rPr>
          <w:rFonts w:ascii="Cambria" w:eastAsia="Calibri" w:hAnsi="Cambria" w:cs="Times New Roman"/>
          <w:i/>
          <w:color w:val="17365D"/>
          <w:sz w:val="28"/>
          <w:szCs w:val="28"/>
          <w:u w:val="single"/>
        </w:rPr>
        <w:t>About</w:t>
      </w:r>
      <w:r w:rsidR="006F1C02">
        <w:rPr>
          <w:rFonts w:ascii="Cambria" w:eastAsia="Calibri" w:hAnsi="Cambria" w:cs="Times New Roman"/>
          <w:i/>
          <w:color w:val="17365D"/>
          <w:sz w:val="28"/>
          <w:szCs w:val="28"/>
          <w:u w:val="single"/>
        </w:rPr>
        <w:t xml:space="preserve"> </w:t>
      </w:r>
      <w:r w:rsidRPr="00D6580C">
        <w:rPr>
          <w:rFonts w:ascii="Cambria" w:eastAsia="Calibri" w:hAnsi="Cambria" w:cs="Times New Roman"/>
          <w:i/>
          <w:color w:val="17365D"/>
          <w:sz w:val="28"/>
          <w:szCs w:val="28"/>
          <w:u w:val="single"/>
        </w:rPr>
        <w:t>Us</w:t>
      </w:r>
      <w:r w:rsidR="006F1C02">
        <w:rPr>
          <w:rFonts w:ascii="Cambria" w:eastAsia="Calibri" w:hAnsi="Cambria" w:cs="Times New Roman"/>
          <w:i/>
          <w:color w:val="17365D"/>
          <w:sz w:val="28"/>
          <w:szCs w:val="28"/>
          <w:u w:val="single"/>
        </w:rPr>
        <w:t>*</w:t>
      </w:r>
      <w:r w:rsidR="008A3152" w:rsidRPr="00D6580C">
        <w:rPr>
          <w:rFonts w:ascii="Cambria" w:eastAsia="Calibri" w:hAnsi="Cambria" w:cs="Times New Roman"/>
          <w:i/>
          <w:color w:val="17365D"/>
          <w:sz w:val="28"/>
          <w:szCs w:val="28"/>
        </w:rPr>
        <w:t xml:space="preserve"> </w:t>
      </w:r>
      <w:r w:rsidRPr="00D6580C">
        <w:rPr>
          <w:rFonts w:ascii="Cambria" w:eastAsia="Calibri" w:hAnsi="Cambria" w:cs="Times New Roman"/>
          <w:i/>
          <w:color w:val="17365D"/>
          <w:sz w:val="28"/>
          <w:szCs w:val="28"/>
        </w:rPr>
        <w:t xml:space="preserve">, </w:t>
      </w:r>
      <w:r w:rsidRPr="00D6580C">
        <w:rPr>
          <w:rFonts w:ascii="Cambria" w:eastAsia="Calibri" w:hAnsi="Cambria" w:cs="Times New Roman"/>
          <w:i/>
          <w:color w:val="17365D"/>
          <w:sz w:val="28"/>
          <w:szCs w:val="28"/>
          <w:u w:val="single"/>
        </w:rPr>
        <w:t>Contact</w:t>
      </w:r>
      <w:r w:rsidRPr="00D6580C">
        <w:rPr>
          <w:rFonts w:ascii="Cambria" w:eastAsia="Calibri" w:hAnsi="Cambria" w:cs="Times New Roman"/>
          <w:i/>
          <w:color w:val="17365D"/>
          <w:sz w:val="28"/>
          <w:szCs w:val="28"/>
        </w:rPr>
        <w:t xml:space="preserve"> , </w:t>
      </w:r>
      <w:r w:rsidR="008A3152" w:rsidRPr="00D6580C">
        <w:rPr>
          <w:rFonts w:ascii="Cambria" w:eastAsia="Calibri" w:hAnsi="Cambria" w:cs="Times New Roman"/>
          <w:i/>
          <w:color w:val="17365D"/>
          <w:sz w:val="28"/>
          <w:szCs w:val="28"/>
          <w:u w:val="single"/>
        </w:rPr>
        <w:t>Location</w:t>
      </w:r>
      <w:r w:rsidR="008A3152" w:rsidRPr="00D6580C">
        <w:rPr>
          <w:rFonts w:ascii="Cambria" w:eastAsia="Calibri" w:hAnsi="Cambria" w:cs="Times New Roman"/>
          <w:i/>
          <w:color w:val="17365D"/>
          <w:sz w:val="28"/>
          <w:szCs w:val="28"/>
        </w:rPr>
        <w:t xml:space="preserve"> ,  </w:t>
      </w:r>
      <w:r w:rsidR="008A3152" w:rsidRPr="00D6580C">
        <w:rPr>
          <w:rFonts w:ascii="Cambria" w:eastAsia="Calibri" w:hAnsi="Cambria" w:cs="Times New Roman"/>
          <w:i/>
          <w:color w:val="17365D"/>
          <w:sz w:val="28"/>
          <w:szCs w:val="28"/>
          <w:u w:val="single"/>
        </w:rPr>
        <w:t>Gallery</w:t>
      </w:r>
      <w:r w:rsidR="008A3152" w:rsidRPr="00D6580C">
        <w:rPr>
          <w:rFonts w:ascii="Cambria" w:eastAsia="Calibri" w:hAnsi="Cambria" w:cs="Times New Roman"/>
          <w:i/>
          <w:color w:val="17365D"/>
          <w:sz w:val="28"/>
          <w:szCs w:val="28"/>
        </w:rPr>
        <w:t xml:space="preserve"> , </w:t>
      </w:r>
      <w:r w:rsidR="008A3152" w:rsidRPr="00D6580C">
        <w:rPr>
          <w:rFonts w:ascii="Cambria" w:eastAsia="Calibri" w:hAnsi="Cambria" w:cs="Times New Roman"/>
          <w:i/>
          <w:color w:val="17365D"/>
          <w:sz w:val="28"/>
          <w:szCs w:val="28"/>
          <w:u w:val="single"/>
        </w:rPr>
        <w:t>Our Services</w:t>
      </w:r>
      <w:r w:rsidR="006F1C02">
        <w:rPr>
          <w:rFonts w:ascii="Cambria" w:eastAsia="Calibri" w:hAnsi="Cambria" w:cs="Times New Roman"/>
          <w:i/>
          <w:color w:val="17365D"/>
          <w:sz w:val="28"/>
          <w:szCs w:val="28"/>
          <w:u w:val="single"/>
        </w:rPr>
        <w:t>*</w:t>
      </w:r>
      <w:r w:rsidR="00D6580C" w:rsidRPr="00D6580C">
        <w:rPr>
          <w:rFonts w:ascii="Cambria" w:eastAsia="Calibri" w:hAnsi="Cambria" w:cs="Times New Roman"/>
          <w:i/>
          <w:color w:val="17365D"/>
          <w:sz w:val="28"/>
          <w:szCs w:val="28"/>
        </w:rPr>
        <w:t xml:space="preserve"> </w:t>
      </w:r>
      <w:r w:rsidR="00D6580C" w:rsidRPr="00D6580C">
        <w:rPr>
          <w:rFonts w:ascii="Cambria" w:eastAsia="Calibri" w:hAnsi="Cambria" w:cs="Times New Roman"/>
          <w:iCs/>
          <w:color w:val="auto"/>
          <w:sz w:val="28"/>
          <w:szCs w:val="28"/>
        </w:rPr>
        <w:t xml:space="preserve">and </w:t>
      </w:r>
      <w:r w:rsidR="00D6580C" w:rsidRPr="00D6580C">
        <w:rPr>
          <w:rFonts w:ascii="Cambria" w:eastAsia="Calibri" w:hAnsi="Cambria" w:cs="Times New Roman"/>
          <w:i/>
          <w:color w:val="17365D"/>
          <w:sz w:val="28"/>
          <w:szCs w:val="28"/>
          <w:u w:val="single"/>
        </w:rPr>
        <w:t>search</w:t>
      </w:r>
      <w:r w:rsidRPr="00D6580C">
        <w:rPr>
          <w:rFonts w:ascii="Cambria" w:eastAsia="Calibri" w:hAnsi="Cambria" w:cs="Times New Roman"/>
          <w:color w:val="auto"/>
          <w:sz w:val="28"/>
          <w:szCs w:val="28"/>
        </w:rPr>
        <w:t xml:space="preserve">. Moreover, a </w:t>
      </w:r>
      <w:r w:rsidR="00D6580C" w:rsidRPr="00D6580C">
        <w:rPr>
          <w:rFonts w:ascii="Cambria" w:eastAsia="Calibri" w:hAnsi="Cambria" w:cs="Times New Roman"/>
          <w:color w:val="auto"/>
          <w:sz w:val="28"/>
          <w:szCs w:val="28"/>
        </w:rPr>
        <w:t>background</w:t>
      </w:r>
      <w:r w:rsidRPr="00D6580C">
        <w:rPr>
          <w:rFonts w:ascii="Cambria" w:eastAsia="Calibri" w:hAnsi="Cambria" w:cs="Times New Roman"/>
          <w:color w:val="auto"/>
          <w:sz w:val="28"/>
          <w:szCs w:val="28"/>
        </w:rPr>
        <w:t xml:space="preserve"> picture of</w:t>
      </w:r>
      <w:r w:rsidR="00D6580C">
        <w:rPr>
          <w:rFonts w:ascii="Cambria" w:eastAsia="Calibri" w:hAnsi="Cambria" w:cs="Times New Roman"/>
          <w:color w:val="auto"/>
          <w:sz w:val="28"/>
          <w:szCs w:val="28"/>
        </w:rPr>
        <w:t xml:space="preserve"> a</w:t>
      </w:r>
      <w:r w:rsidRPr="00D6580C">
        <w:rPr>
          <w:rFonts w:ascii="Cambria" w:eastAsia="Calibri" w:hAnsi="Cambria" w:cs="Times New Roman"/>
          <w:color w:val="auto"/>
          <w:sz w:val="28"/>
          <w:szCs w:val="28"/>
        </w:rPr>
        <w:t xml:space="preserve"> dog with text on</w:t>
      </w:r>
      <w:r w:rsidR="00D40906">
        <w:rPr>
          <w:rFonts w:ascii="Cambria" w:eastAsia="Calibri" w:hAnsi="Cambria" w:cs="Times New Roman"/>
          <w:color w:val="auto"/>
          <w:sz w:val="28"/>
          <w:szCs w:val="28"/>
        </w:rPr>
        <w:t xml:space="preserve"> it</w:t>
      </w:r>
      <w:r w:rsidR="00F73677">
        <w:rPr>
          <w:rFonts w:ascii="Cambria" w:eastAsia="Calibri" w:hAnsi="Cambria" w:cs="Times New Roman"/>
          <w:color w:val="auto"/>
          <w:sz w:val="28"/>
          <w:szCs w:val="28"/>
        </w:rPr>
        <w:t xml:space="preserve">. Below it there is an “ADOPTION” button link to the adoption and fostering page, then we have four buttons/hyperlinks </w:t>
      </w:r>
      <w:r w:rsidR="00F73677" w:rsidRPr="00F73677">
        <w:rPr>
          <w:rFonts w:ascii="Cambria" w:eastAsia="Calibri" w:hAnsi="Cambria" w:cs="Times New Roman"/>
          <w:i/>
          <w:color w:val="17365D"/>
          <w:sz w:val="28"/>
          <w:szCs w:val="28"/>
          <w:u w:val="single"/>
        </w:rPr>
        <w:t>Adopt/Foster</w:t>
      </w:r>
      <w:r w:rsidR="00F73677">
        <w:rPr>
          <w:rFonts w:ascii="Cambria" w:eastAsia="Calibri" w:hAnsi="Cambria" w:cs="Times New Roman"/>
          <w:i/>
          <w:color w:val="17365D"/>
          <w:sz w:val="28"/>
          <w:szCs w:val="28"/>
        </w:rPr>
        <w:t xml:space="preserve"> , </w:t>
      </w:r>
      <w:r w:rsidR="00F73677" w:rsidRPr="00F73677">
        <w:rPr>
          <w:rFonts w:ascii="Cambria" w:eastAsia="Calibri" w:hAnsi="Cambria" w:cs="Times New Roman"/>
          <w:i/>
          <w:color w:val="17365D"/>
          <w:sz w:val="28"/>
          <w:szCs w:val="28"/>
          <w:u w:val="single"/>
        </w:rPr>
        <w:t>Donate</w:t>
      </w:r>
      <w:r w:rsidR="00F73677">
        <w:rPr>
          <w:rFonts w:ascii="Cambria" w:eastAsia="Calibri" w:hAnsi="Cambria" w:cs="Times New Roman"/>
          <w:i/>
          <w:color w:val="17365D"/>
          <w:sz w:val="28"/>
          <w:szCs w:val="28"/>
        </w:rPr>
        <w:t xml:space="preserve"> ,  </w:t>
      </w:r>
      <w:r w:rsidR="00F73677" w:rsidRPr="00F73677">
        <w:rPr>
          <w:rFonts w:ascii="Cambria" w:eastAsia="Calibri" w:hAnsi="Cambria" w:cs="Times New Roman"/>
          <w:i/>
          <w:color w:val="17365D"/>
          <w:sz w:val="28"/>
          <w:szCs w:val="28"/>
          <w:u w:val="single"/>
        </w:rPr>
        <w:t>Event</w:t>
      </w:r>
      <w:r w:rsidR="00F73677">
        <w:rPr>
          <w:rFonts w:ascii="Cambria" w:eastAsia="Calibri" w:hAnsi="Cambria" w:cs="Times New Roman"/>
          <w:i/>
          <w:color w:val="17365D"/>
          <w:sz w:val="28"/>
          <w:szCs w:val="28"/>
        </w:rPr>
        <w:t xml:space="preserve"> , </w:t>
      </w:r>
      <w:r w:rsidR="00F73677" w:rsidRPr="00F73677">
        <w:rPr>
          <w:rFonts w:ascii="Cambria" w:eastAsia="Calibri" w:hAnsi="Cambria" w:cs="Times New Roman"/>
          <w:i/>
          <w:color w:val="17365D"/>
          <w:sz w:val="28"/>
          <w:szCs w:val="28"/>
          <w:u w:val="single"/>
        </w:rPr>
        <w:t>Policy</w:t>
      </w:r>
      <w:r w:rsidR="00F73677">
        <w:rPr>
          <w:rFonts w:ascii="Cambria" w:eastAsia="Calibri" w:hAnsi="Cambria" w:cs="Times New Roman"/>
          <w:iCs/>
          <w:color w:val="17365D"/>
          <w:sz w:val="28"/>
          <w:szCs w:val="28"/>
        </w:rPr>
        <w:t xml:space="preserve"> </w:t>
      </w:r>
      <w:r w:rsidR="00F73677">
        <w:rPr>
          <w:rFonts w:ascii="Cambria" w:eastAsia="Calibri" w:hAnsi="Cambria" w:cs="Times New Roman"/>
          <w:color w:val="auto"/>
          <w:sz w:val="28"/>
          <w:szCs w:val="28"/>
        </w:rPr>
        <w:t xml:space="preserve">along with </w:t>
      </w:r>
      <w:r w:rsidR="006F1C02" w:rsidRPr="004F6AF0">
        <w:rPr>
          <w:rFonts w:ascii="Cambria" w:eastAsia="Calibri" w:hAnsi="Cambria" w:cs="Times New Roman"/>
          <w:i/>
          <w:iCs/>
          <w:color w:val="1A495D" w:themeColor="accent1" w:themeShade="80"/>
          <w:sz w:val="28"/>
          <w:szCs w:val="28"/>
          <w:u w:val="single"/>
        </w:rPr>
        <w:t>Login form*</w:t>
      </w:r>
      <w:r w:rsidR="006F1C02">
        <w:rPr>
          <w:rFonts w:ascii="Cambria" w:eastAsia="Calibri" w:hAnsi="Cambria" w:cs="Times New Roman"/>
          <w:color w:val="auto"/>
          <w:sz w:val="28"/>
          <w:szCs w:val="28"/>
        </w:rPr>
        <w:t xml:space="preserve"> and </w:t>
      </w:r>
      <w:r w:rsidR="006F1C02" w:rsidRPr="004F6AF0">
        <w:rPr>
          <w:rFonts w:ascii="Cambria" w:eastAsia="Calibri" w:hAnsi="Cambria" w:cs="Times New Roman"/>
          <w:i/>
          <w:iCs/>
          <w:color w:val="1A495D" w:themeColor="accent1" w:themeShade="80"/>
          <w:sz w:val="28"/>
          <w:szCs w:val="28"/>
          <w:u w:val="single"/>
        </w:rPr>
        <w:t>Register Form</w:t>
      </w:r>
      <w:r w:rsidR="006F1C02">
        <w:rPr>
          <w:rFonts w:ascii="Cambria" w:eastAsia="Calibri" w:hAnsi="Cambria" w:cs="Times New Roman"/>
          <w:color w:val="auto"/>
          <w:sz w:val="28"/>
          <w:szCs w:val="28"/>
        </w:rPr>
        <w:t xml:space="preserve">. In addition, </w:t>
      </w:r>
      <w:r w:rsidR="00D40906">
        <w:rPr>
          <w:rFonts w:ascii="Cambria" w:eastAsia="Calibri" w:hAnsi="Cambria" w:cs="Times New Roman"/>
          <w:color w:val="auto"/>
          <w:sz w:val="28"/>
          <w:szCs w:val="28"/>
        </w:rPr>
        <w:t>some contents of</w:t>
      </w:r>
      <w:r w:rsidR="006F1C02">
        <w:rPr>
          <w:rFonts w:ascii="Cambria" w:eastAsia="Calibri" w:hAnsi="Cambria" w:cs="Times New Roman"/>
          <w:color w:val="auto"/>
          <w:sz w:val="28"/>
          <w:szCs w:val="28"/>
        </w:rPr>
        <w:t xml:space="preserve"> stray dogs</w:t>
      </w:r>
      <w:r w:rsidR="00D40906">
        <w:rPr>
          <w:rFonts w:ascii="Cambria" w:eastAsia="Calibri" w:hAnsi="Cambria" w:cs="Times New Roman"/>
          <w:color w:val="auto"/>
          <w:sz w:val="28"/>
          <w:szCs w:val="28"/>
        </w:rPr>
        <w:t xml:space="preserve"> with their pictures </w:t>
      </w:r>
      <w:r w:rsidR="006F1C02">
        <w:rPr>
          <w:rFonts w:ascii="Cambria" w:eastAsia="Calibri" w:hAnsi="Cambria" w:cs="Times New Roman"/>
          <w:color w:val="auto"/>
          <w:sz w:val="28"/>
          <w:szCs w:val="28"/>
        </w:rPr>
        <w:t xml:space="preserve">are provided </w:t>
      </w:r>
      <w:r w:rsidR="00D40906">
        <w:rPr>
          <w:rFonts w:ascii="Cambria" w:eastAsia="Calibri" w:hAnsi="Cambria" w:cs="Times New Roman"/>
          <w:color w:val="auto"/>
          <w:sz w:val="28"/>
          <w:szCs w:val="28"/>
        </w:rPr>
        <w:t xml:space="preserve">to make people aware of how AORD takes good care of the rescue dogs </w:t>
      </w:r>
      <w:r w:rsidR="006A0AEC">
        <w:rPr>
          <w:rFonts w:ascii="Cambria" w:eastAsia="Calibri" w:hAnsi="Cambria" w:cs="Times New Roman"/>
          <w:color w:val="auto"/>
          <w:sz w:val="28"/>
          <w:szCs w:val="28"/>
        </w:rPr>
        <w:t>to</w:t>
      </w:r>
      <w:r w:rsidR="00D40906">
        <w:rPr>
          <w:rFonts w:ascii="Cambria" w:eastAsia="Calibri" w:hAnsi="Cambria" w:cs="Times New Roman"/>
          <w:color w:val="auto"/>
          <w:sz w:val="28"/>
          <w:szCs w:val="28"/>
        </w:rPr>
        <w:t xml:space="preserve"> find them a better where will be safe and happy.</w:t>
      </w:r>
      <w:r w:rsidR="008A27F7">
        <w:rPr>
          <w:rFonts w:ascii="Cambria" w:eastAsia="Calibri" w:hAnsi="Cambria" w:cs="Times New Roman"/>
          <w:color w:val="auto"/>
          <w:sz w:val="28"/>
          <w:szCs w:val="28"/>
        </w:rPr>
        <w:t xml:space="preserve"> </w:t>
      </w:r>
    </w:p>
    <w:p w14:paraId="6C804306" w14:textId="1DC6D967" w:rsidR="00BD7191" w:rsidRDefault="00D40906" w:rsidP="00BD7191">
      <w:pPr>
        <w:spacing w:after="160" w:line="276" w:lineRule="auto"/>
        <w:rPr>
          <w:rFonts w:ascii="Cambria" w:eastAsia="Calibri" w:hAnsi="Cambria" w:cs="Times New Roman"/>
          <w:color w:val="auto"/>
          <w:sz w:val="28"/>
          <w:szCs w:val="28"/>
        </w:rPr>
      </w:pPr>
      <w:r>
        <w:rPr>
          <w:rFonts w:ascii="Cambria" w:eastAsia="Calibri" w:hAnsi="Cambria" w:cs="Times New Roman"/>
          <w:color w:val="auto"/>
          <w:sz w:val="28"/>
          <w:szCs w:val="28"/>
        </w:rPr>
        <w:t xml:space="preserve">The video in the homepage </w:t>
      </w:r>
      <w:r w:rsidR="008A27F7">
        <w:rPr>
          <w:rFonts w:ascii="Cambria" w:eastAsia="Calibri" w:hAnsi="Cambria" w:cs="Times New Roman"/>
          <w:color w:val="auto"/>
          <w:sz w:val="28"/>
          <w:szCs w:val="28"/>
        </w:rPr>
        <w:t xml:space="preserve">is about small puppies which was dumped and found </w:t>
      </w:r>
      <w:r>
        <w:rPr>
          <w:rFonts w:ascii="Cambria" w:eastAsia="Calibri" w:hAnsi="Cambria" w:cs="Times New Roman"/>
          <w:color w:val="auto"/>
          <w:sz w:val="28"/>
          <w:szCs w:val="28"/>
        </w:rPr>
        <w:t>by a user</w:t>
      </w:r>
      <w:r w:rsidR="008A27F7">
        <w:rPr>
          <w:rFonts w:ascii="Cambria" w:eastAsia="Calibri" w:hAnsi="Cambria" w:cs="Times New Roman"/>
          <w:color w:val="auto"/>
          <w:sz w:val="28"/>
          <w:szCs w:val="28"/>
        </w:rPr>
        <w:t xml:space="preserve"> who sent us a video</w:t>
      </w:r>
      <w:r>
        <w:rPr>
          <w:rFonts w:ascii="Cambria" w:eastAsia="Calibri" w:hAnsi="Cambria" w:cs="Times New Roman"/>
          <w:color w:val="auto"/>
          <w:sz w:val="28"/>
          <w:szCs w:val="28"/>
        </w:rPr>
        <w:t xml:space="preserve"> </w:t>
      </w:r>
      <w:r w:rsidR="008A27F7">
        <w:rPr>
          <w:rFonts w:ascii="Cambria" w:eastAsia="Calibri" w:hAnsi="Cambria" w:cs="Times New Roman"/>
          <w:color w:val="auto"/>
          <w:sz w:val="28"/>
          <w:szCs w:val="28"/>
        </w:rPr>
        <w:t xml:space="preserve">on </w:t>
      </w:r>
      <w:r w:rsidR="006D0586">
        <w:rPr>
          <w:rFonts w:ascii="Cambria" w:eastAsia="Calibri" w:hAnsi="Cambria" w:cs="Times New Roman"/>
          <w:color w:val="auto"/>
          <w:sz w:val="28"/>
          <w:szCs w:val="28"/>
        </w:rPr>
        <w:t>WhatsApp</w:t>
      </w:r>
      <w:r w:rsidR="008A27F7">
        <w:rPr>
          <w:rFonts w:ascii="Cambria" w:eastAsia="Calibri" w:hAnsi="Cambria" w:cs="Times New Roman"/>
          <w:color w:val="auto"/>
          <w:sz w:val="28"/>
          <w:szCs w:val="28"/>
        </w:rPr>
        <w:t xml:space="preserve"> with its location. How our website differs from others? There’s a “Live Location” button on the home page which is sent to the AORD team to rescue the dogs.</w:t>
      </w:r>
      <w:r w:rsidR="00BD7191">
        <w:rPr>
          <w:rFonts w:ascii="Cambria" w:eastAsia="Calibri" w:hAnsi="Cambria" w:cs="Times New Roman"/>
          <w:color w:val="auto"/>
          <w:sz w:val="28"/>
          <w:szCs w:val="28"/>
        </w:rPr>
        <w:t xml:space="preserve"> </w:t>
      </w:r>
      <w:r w:rsidR="006A0AEC">
        <w:rPr>
          <w:rFonts w:ascii="Cambria" w:eastAsia="Calibri" w:hAnsi="Cambria" w:cs="Times New Roman"/>
          <w:color w:val="auto"/>
          <w:sz w:val="28"/>
          <w:szCs w:val="28"/>
        </w:rPr>
        <w:t>Additionally,</w:t>
      </w:r>
      <w:r w:rsidR="00BD7191">
        <w:rPr>
          <w:rFonts w:ascii="Cambria" w:eastAsia="Calibri" w:hAnsi="Cambria" w:cs="Times New Roman"/>
          <w:color w:val="auto"/>
          <w:sz w:val="28"/>
          <w:szCs w:val="28"/>
        </w:rPr>
        <w:t xml:space="preserve"> it has a table indicating the opening and closing time of the shelter. Then a sum up of all the main hyperlinks </w:t>
      </w:r>
      <w:r w:rsidR="00E53F9C">
        <w:rPr>
          <w:rFonts w:ascii="Cambria" w:eastAsia="Calibri" w:hAnsi="Cambria" w:cs="Times New Roman"/>
          <w:color w:val="auto"/>
          <w:sz w:val="28"/>
          <w:szCs w:val="28"/>
        </w:rPr>
        <w:t xml:space="preserve">along with </w:t>
      </w:r>
      <w:r w:rsidR="00E53F9C" w:rsidRPr="00D6580C">
        <w:rPr>
          <w:rFonts w:ascii="Cambria" w:eastAsia="Calibri" w:hAnsi="Cambria" w:cs="Times New Roman"/>
          <w:i/>
          <w:color w:val="17365D"/>
          <w:sz w:val="28"/>
          <w:szCs w:val="28"/>
          <w:u w:val="single"/>
        </w:rPr>
        <w:t>Co</w:t>
      </w:r>
      <w:r w:rsidR="00E53F9C">
        <w:rPr>
          <w:rFonts w:ascii="Cambria" w:eastAsia="Calibri" w:hAnsi="Cambria" w:cs="Times New Roman"/>
          <w:i/>
          <w:color w:val="17365D"/>
          <w:sz w:val="28"/>
          <w:szCs w:val="28"/>
          <w:u w:val="single"/>
        </w:rPr>
        <w:t>mplain</w:t>
      </w:r>
      <w:r w:rsidR="00E53F9C" w:rsidRPr="00D6580C">
        <w:rPr>
          <w:rFonts w:ascii="Cambria" w:eastAsia="Calibri" w:hAnsi="Cambria" w:cs="Times New Roman"/>
          <w:i/>
          <w:color w:val="17365D"/>
          <w:sz w:val="28"/>
          <w:szCs w:val="28"/>
          <w:u w:val="single"/>
        </w:rPr>
        <w:t>t</w:t>
      </w:r>
      <w:r w:rsidR="00E53F9C">
        <w:rPr>
          <w:rFonts w:ascii="Cambria" w:eastAsia="Calibri" w:hAnsi="Cambria" w:cs="Times New Roman"/>
          <w:i/>
          <w:color w:val="17365D"/>
          <w:sz w:val="28"/>
          <w:szCs w:val="28"/>
        </w:rPr>
        <w:t xml:space="preserve"> </w:t>
      </w:r>
      <w:r w:rsidR="00E53F9C" w:rsidRPr="00E53F9C">
        <w:rPr>
          <w:rFonts w:ascii="Cambria" w:eastAsia="Calibri" w:hAnsi="Cambria" w:cs="Times New Roman"/>
          <w:iCs/>
          <w:color w:val="auto"/>
          <w:sz w:val="28"/>
          <w:szCs w:val="28"/>
        </w:rPr>
        <w:t>and</w:t>
      </w:r>
      <w:r w:rsidR="00E53F9C">
        <w:rPr>
          <w:rFonts w:ascii="Cambria" w:eastAsia="Calibri" w:hAnsi="Cambria" w:cs="Times New Roman"/>
          <w:i/>
          <w:color w:val="17365D"/>
          <w:sz w:val="28"/>
          <w:szCs w:val="28"/>
        </w:rPr>
        <w:t xml:space="preserve"> </w:t>
      </w:r>
      <w:r w:rsidR="00E53F9C" w:rsidRPr="00E53F9C">
        <w:rPr>
          <w:rFonts w:ascii="Cambria" w:eastAsia="Calibri" w:hAnsi="Cambria" w:cs="Times New Roman"/>
          <w:i/>
          <w:color w:val="17365D"/>
          <w:sz w:val="28"/>
          <w:szCs w:val="28"/>
          <w:u w:val="single"/>
        </w:rPr>
        <w:t>Feedback</w:t>
      </w:r>
      <w:r w:rsidR="00E53F9C" w:rsidRPr="00D6580C">
        <w:rPr>
          <w:rFonts w:ascii="Cambria" w:eastAsia="Calibri" w:hAnsi="Cambria" w:cs="Times New Roman"/>
          <w:i/>
          <w:color w:val="17365D"/>
          <w:sz w:val="28"/>
          <w:szCs w:val="28"/>
        </w:rPr>
        <w:t xml:space="preserve"> </w:t>
      </w:r>
      <w:r w:rsidR="00E53F9C" w:rsidRPr="00E53F9C">
        <w:rPr>
          <w:rFonts w:ascii="Cambria" w:eastAsia="Calibri" w:hAnsi="Cambria" w:cs="Times New Roman"/>
          <w:iCs/>
          <w:color w:val="auto"/>
          <w:sz w:val="28"/>
          <w:szCs w:val="28"/>
        </w:rPr>
        <w:t>links</w:t>
      </w:r>
      <w:r w:rsidR="00E53F9C">
        <w:rPr>
          <w:rFonts w:ascii="Cambria" w:eastAsia="Calibri" w:hAnsi="Cambria" w:cs="Times New Roman"/>
          <w:i/>
          <w:color w:val="17365D"/>
          <w:sz w:val="28"/>
          <w:szCs w:val="28"/>
        </w:rPr>
        <w:t xml:space="preserve"> </w:t>
      </w:r>
      <w:r w:rsidR="00BD7191">
        <w:rPr>
          <w:rFonts w:ascii="Cambria" w:eastAsia="Calibri" w:hAnsi="Cambria" w:cs="Times New Roman"/>
          <w:color w:val="auto"/>
          <w:sz w:val="28"/>
          <w:szCs w:val="28"/>
        </w:rPr>
        <w:t>are provides at the end. However, then footer consists of the social link to AORD Instagram.</w:t>
      </w:r>
    </w:p>
    <w:p w14:paraId="5A5B4E73" w14:textId="77777777" w:rsidR="00136D55" w:rsidRDefault="00136D55" w:rsidP="004F6AF0">
      <w:pPr>
        <w:spacing w:after="160"/>
        <w:rPr>
          <w:rFonts w:ascii="Cambria" w:eastAsia="Calibri" w:hAnsi="Cambria" w:cs="Times New Roman"/>
          <w:color w:val="auto"/>
          <w:sz w:val="28"/>
          <w:szCs w:val="28"/>
        </w:rPr>
      </w:pPr>
    </w:p>
    <w:p w14:paraId="7D056990" w14:textId="77777777" w:rsidR="00136D55" w:rsidRDefault="00136D55" w:rsidP="004F6AF0">
      <w:pPr>
        <w:spacing w:after="160"/>
        <w:rPr>
          <w:rFonts w:ascii="Cambria" w:eastAsia="Calibri" w:hAnsi="Cambria" w:cs="Times New Roman"/>
          <w:color w:val="auto"/>
          <w:sz w:val="28"/>
          <w:szCs w:val="28"/>
        </w:rPr>
      </w:pPr>
    </w:p>
    <w:p w14:paraId="4874E628" w14:textId="77777777" w:rsidR="00BD7191" w:rsidRDefault="00BD7191" w:rsidP="00136D55">
      <w:pPr>
        <w:spacing w:after="160"/>
        <w:rPr>
          <w:rFonts w:ascii="Cambria" w:eastAsia="Calibri" w:hAnsi="Cambria" w:cs="Times New Roman"/>
          <w:color w:val="auto"/>
          <w:sz w:val="28"/>
          <w:szCs w:val="28"/>
        </w:rPr>
      </w:pPr>
    </w:p>
    <w:p w14:paraId="32E0DFC3" w14:textId="77777777" w:rsidR="000B0AE7" w:rsidRDefault="000B0AE7" w:rsidP="00136D55">
      <w:pPr>
        <w:spacing w:after="160"/>
        <w:rPr>
          <w:b/>
          <w:bCs/>
          <w:color w:val="auto"/>
          <w:sz w:val="32"/>
          <w:szCs w:val="32"/>
        </w:rPr>
      </w:pPr>
    </w:p>
    <w:p w14:paraId="5BF5D7D3" w14:textId="57E58F88" w:rsidR="00C165F7" w:rsidRPr="005548E9" w:rsidRDefault="00136D55" w:rsidP="005548E9">
      <w:pPr>
        <w:pStyle w:val="Heading1"/>
        <w:jc w:val="left"/>
        <w:rPr>
          <w:rFonts w:ascii="Cambria" w:hAnsi="Cambria"/>
          <w:b/>
          <w:bCs/>
          <w:color w:val="auto"/>
          <w:sz w:val="32"/>
        </w:rPr>
      </w:pPr>
      <w:bookmarkStart w:id="6" w:name="_Toc110427005"/>
      <w:bookmarkStart w:id="7" w:name="_Toc110427725"/>
      <w:bookmarkStart w:id="8" w:name="_Toc110428387"/>
      <w:r w:rsidRPr="005548E9">
        <w:rPr>
          <w:rFonts w:ascii="Cambria" w:hAnsi="Cambria"/>
          <w:b/>
          <w:bCs/>
          <w:color w:val="auto"/>
          <w:sz w:val="32"/>
        </w:rPr>
        <w:lastRenderedPageBreak/>
        <w:t>Purpose or goals of the website</w:t>
      </w:r>
      <w:bookmarkEnd w:id="6"/>
      <w:bookmarkEnd w:id="7"/>
      <w:bookmarkEnd w:id="8"/>
    </w:p>
    <w:p w14:paraId="13FD1596" w14:textId="77777777" w:rsidR="001E0D3E" w:rsidRPr="001E0D3E" w:rsidRDefault="001E0D3E" w:rsidP="001E0D3E"/>
    <w:p w14:paraId="5D1AB90A" w14:textId="016595AB" w:rsidR="00136D55" w:rsidRDefault="00136D55" w:rsidP="00136D55">
      <w:pPr>
        <w:spacing w:after="160"/>
        <w:rPr>
          <w:rFonts w:ascii="Cambria" w:eastAsia="Calibri" w:hAnsi="Cambria" w:cs="Times New Roman"/>
          <w:color w:val="auto"/>
          <w:sz w:val="28"/>
          <w:szCs w:val="28"/>
        </w:rPr>
      </w:pPr>
      <w:r>
        <w:rPr>
          <w:rFonts w:ascii="Cambria" w:eastAsia="Calibri" w:hAnsi="Cambria" w:cs="Times New Roman"/>
          <w:color w:val="auto"/>
          <w:sz w:val="28"/>
          <w:szCs w:val="28"/>
        </w:rPr>
        <w:t xml:space="preserve">The aim </w:t>
      </w:r>
      <w:r w:rsidRPr="00136D55">
        <w:rPr>
          <w:rFonts w:ascii="Cambria" w:eastAsia="Calibri" w:hAnsi="Cambria" w:cs="Times New Roman"/>
          <w:color w:val="auto"/>
          <w:sz w:val="28"/>
          <w:szCs w:val="28"/>
        </w:rPr>
        <w:t xml:space="preserve">is to change the shelter’s system of operating from a manual system to an automatic and sophisticated one </w:t>
      </w:r>
      <w:r w:rsidR="006A0AEC" w:rsidRPr="00136D55">
        <w:rPr>
          <w:rFonts w:ascii="Cambria" w:eastAsia="Calibri" w:hAnsi="Cambria" w:cs="Times New Roman"/>
          <w:color w:val="auto"/>
          <w:sz w:val="28"/>
          <w:szCs w:val="28"/>
        </w:rPr>
        <w:t>to</w:t>
      </w:r>
      <w:r w:rsidRPr="00136D55">
        <w:rPr>
          <w:rFonts w:ascii="Cambria" w:eastAsia="Calibri" w:hAnsi="Cambria" w:cs="Times New Roman"/>
          <w:color w:val="auto"/>
          <w:sz w:val="28"/>
          <w:szCs w:val="28"/>
        </w:rPr>
        <w:t xml:space="preserve"> increase awareness about stray dogs. As the world today is more on the internet, it is </w:t>
      </w:r>
      <w:r w:rsidR="006A0AEC" w:rsidRPr="00136D55">
        <w:rPr>
          <w:rFonts w:ascii="Cambria" w:eastAsia="Calibri" w:hAnsi="Cambria" w:cs="Times New Roman"/>
          <w:color w:val="auto"/>
          <w:sz w:val="28"/>
          <w:szCs w:val="28"/>
        </w:rPr>
        <w:t>easier</w:t>
      </w:r>
      <w:r w:rsidRPr="00136D55">
        <w:rPr>
          <w:rFonts w:ascii="Cambria" w:eastAsia="Calibri" w:hAnsi="Cambria" w:cs="Times New Roman"/>
          <w:color w:val="auto"/>
          <w:sz w:val="28"/>
          <w:szCs w:val="28"/>
        </w:rPr>
        <w:t xml:space="preserve"> to sensibilize people</w:t>
      </w:r>
      <w:r w:rsidR="00A577DA">
        <w:rPr>
          <w:rFonts w:ascii="Cambria" w:eastAsia="Calibri" w:hAnsi="Cambria" w:cs="Times New Roman"/>
          <w:color w:val="auto"/>
          <w:sz w:val="28"/>
          <w:szCs w:val="28"/>
        </w:rPr>
        <w:t>,</w:t>
      </w:r>
      <w:r w:rsidRPr="00136D55">
        <w:rPr>
          <w:rFonts w:ascii="Cambria" w:eastAsia="Calibri" w:hAnsi="Cambria" w:cs="Times New Roman"/>
          <w:color w:val="auto"/>
          <w:sz w:val="28"/>
          <w:szCs w:val="28"/>
        </w:rPr>
        <w:t xml:space="preserve"> that dogs have the right to live a good life and not just end up someone’s meal or dead on the street. The world</w:t>
      </w:r>
      <w:r w:rsidR="00A577DA">
        <w:rPr>
          <w:rFonts w:ascii="Cambria" w:eastAsia="Calibri" w:hAnsi="Cambria" w:cs="Times New Roman"/>
          <w:color w:val="auto"/>
          <w:sz w:val="28"/>
          <w:szCs w:val="28"/>
        </w:rPr>
        <w:t xml:space="preserve"> should</w:t>
      </w:r>
      <w:r w:rsidRPr="00136D55">
        <w:rPr>
          <w:rFonts w:ascii="Cambria" w:eastAsia="Calibri" w:hAnsi="Cambria" w:cs="Times New Roman"/>
          <w:color w:val="auto"/>
          <w:sz w:val="28"/>
          <w:szCs w:val="28"/>
        </w:rPr>
        <w:t xml:space="preserve"> know </w:t>
      </w:r>
      <w:r w:rsidR="006A0AEC" w:rsidRPr="00136D55">
        <w:rPr>
          <w:rFonts w:ascii="Cambria" w:eastAsia="Calibri" w:hAnsi="Cambria" w:cs="Times New Roman"/>
          <w:color w:val="auto"/>
          <w:sz w:val="28"/>
          <w:szCs w:val="28"/>
        </w:rPr>
        <w:t>the importance</w:t>
      </w:r>
      <w:r w:rsidRPr="00136D55">
        <w:rPr>
          <w:rFonts w:ascii="Cambria" w:eastAsia="Calibri" w:hAnsi="Cambria" w:cs="Times New Roman"/>
          <w:color w:val="auto"/>
          <w:sz w:val="28"/>
          <w:szCs w:val="28"/>
        </w:rPr>
        <w:t xml:space="preserve"> of a dog in an individual’s life as it prevents depression and anxiety by easing</w:t>
      </w:r>
      <w:r w:rsidR="00A577DA">
        <w:rPr>
          <w:rFonts w:ascii="Cambria" w:eastAsia="Calibri" w:hAnsi="Cambria" w:cs="Times New Roman"/>
          <w:color w:val="auto"/>
          <w:sz w:val="28"/>
          <w:szCs w:val="28"/>
        </w:rPr>
        <w:t xml:space="preserve"> someone’s</w:t>
      </w:r>
      <w:r w:rsidRPr="00136D55">
        <w:rPr>
          <w:rFonts w:ascii="Cambria" w:eastAsia="Calibri" w:hAnsi="Cambria" w:cs="Times New Roman"/>
          <w:color w:val="auto"/>
          <w:sz w:val="28"/>
          <w:szCs w:val="28"/>
        </w:rPr>
        <w:t xml:space="preserve"> loneliness. </w:t>
      </w:r>
      <w:r w:rsidR="00A577DA">
        <w:rPr>
          <w:rFonts w:ascii="Cambria" w:eastAsia="Calibri" w:hAnsi="Cambria" w:cs="Times New Roman"/>
          <w:color w:val="auto"/>
          <w:sz w:val="28"/>
          <w:szCs w:val="28"/>
        </w:rPr>
        <w:t>B</w:t>
      </w:r>
      <w:r w:rsidR="00A577DA" w:rsidRPr="00136D55">
        <w:rPr>
          <w:rFonts w:ascii="Cambria" w:eastAsia="Calibri" w:hAnsi="Cambria" w:cs="Times New Roman"/>
          <w:color w:val="auto"/>
          <w:sz w:val="28"/>
          <w:szCs w:val="28"/>
        </w:rPr>
        <w:t xml:space="preserve">y playing with </w:t>
      </w:r>
      <w:r w:rsidR="00A577DA">
        <w:rPr>
          <w:rFonts w:ascii="Cambria" w:eastAsia="Calibri" w:hAnsi="Cambria" w:cs="Times New Roman"/>
          <w:color w:val="auto"/>
          <w:sz w:val="28"/>
          <w:szCs w:val="28"/>
        </w:rPr>
        <w:t>a</w:t>
      </w:r>
      <w:r w:rsidR="00A577DA" w:rsidRPr="00136D55">
        <w:rPr>
          <w:rFonts w:ascii="Cambria" w:eastAsia="Calibri" w:hAnsi="Cambria" w:cs="Times New Roman"/>
          <w:color w:val="auto"/>
          <w:sz w:val="28"/>
          <w:szCs w:val="28"/>
        </w:rPr>
        <w:t xml:space="preserve"> dog </w:t>
      </w:r>
      <w:r w:rsidR="00A577DA">
        <w:rPr>
          <w:rFonts w:ascii="Cambria" w:eastAsia="Calibri" w:hAnsi="Cambria" w:cs="Times New Roman"/>
          <w:color w:val="auto"/>
          <w:sz w:val="28"/>
          <w:szCs w:val="28"/>
        </w:rPr>
        <w:t xml:space="preserve">and </w:t>
      </w:r>
      <w:r w:rsidR="00A577DA" w:rsidRPr="00136D55">
        <w:rPr>
          <w:rFonts w:ascii="Cambria" w:eastAsia="Calibri" w:hAnsi="Cambria" w:cs="Times New Roman"/>
          <w:color w:val="auto"/>
          <w:sz w:val="28"/>
          <w:szCs w:val="28"/>
        </w:rPr>
        <w:t>being physically activ</w:t>
      </w:r>
      <w:r w:rsidR="00A577DA">
        <w:rPr>
          <w:rFonts w:ascii="Cambria" w:eastAsia="Calibri" w:hAnsi="Cambria" w:cs="Times New Roman"/>
          <w:color w:val="auto"/>
          <w:sz w:val="28"/>
          <w:szCs w:val="28"/>
        </w:rPr>
        <w:t xml:space="preserve">e, it </w:t>
      </w:r>
      <w:r w:rsidRPr="00136D55">
        <w:rPr>
          <w:rFonts w:ascii="Cambria" w:eastAsia="Calibri" w:hAnsi="Cambria" w:cs="Times New Roman"/>
          <w:color w:val="auto"/>
          <w:sz w:val="28"/>
          <w:szCs w:val="28"/>
        </w:rPr>
        <w:t xml:space="preserve">improves health </w:t>
      </w:r>
      <w:r w:rsidR="00A577DA">
        <w:rPr>
          <w:rFonts w:ascii="Cambria" w:eastAsia="Calibri" w:hAnsi="Cambria" w:cs="Times New Roman"/>
          <w:color w:val="auto"/>
          <w:sz w:val="28"/>
          <w:szCs w:val="28"/>
        </w:rPr>
        <w:t>and</w:t>
      </w:r>
      <w:r w:rsidRPr="00136D55">
        <w:rPr>
          <w:rFonts w:ascii="Cambria" w:eastAsia="Calibri" w:hAnsi="Cambria" w:cs="Times New Roman"/>
          <w:color w:val="auto"/>
          <w:sz w:val="28"/>
          <w:szCs w:val="28"/>
        </w:rPr>
        <w:t xml:space="preserve"> prevents cardiovascular diseases</w:t>
      </w:r>
      <w:r w:rsidR="00A577DA">
        <w:rPr>
          <w:rFonts w:ascii="Cambria" w:eastAsia="Calibri" w:hAnsi="Cambria" w:cs="Times New Roman"/>
          <w:color w:val="auto"/>
          <w:sz w:val="28"/>
          <w:szCs w:val="28"/>
        </w:rPr>
        <w:t>.</w:t>
      </w:r>
    </w:p>
    <w:p w14:paraId="40240884" w14:textId="77777777" w:rsidR="00F819BA" w:rsidRDefault="00F819BA" w:rsidP="00136D55">
      <w:pPr>
        <w:spacing w:after="160"/>
        <w:rPr>
          <w:rFonts w:ascii="Cambria" w:eastAsia="Calibri" w:hAnsi="Cambria" w:cs="Times New Roman"/>
          <w:color w:val="auto"/>
          <w:sz w:val="28"/>
          <w:szCs w:val="28"/>
        </w:rPr>
      </w:pPr>
    </w:p>
    <w:p w14:paraId="345E6EE1" w14:textId="430CD561" w:rsidR="00E92B73" w:rsidRPr="005548E9" w:rsidRDefault="00F819BA" w:rsidP="005548E9">
      <w:pPr>
        <w:pStyle w:val="Heading1"/>
        <w:jc w:val="left"/>
        <w:rPr>
          <w:rFonts w:ascii="Cambria" w:eastAsia="Calibri" w:hAnsi="Cambria" w:cs="Times New Roman"/>
          <w:b/>
          <w:bCs/>
          <w:color w:val="auto"/>
          <w:sz w:val="32"/>
        </w:rPr>
      </w:pPr>
      <w:bookmarkStart w:id="9" w:name="_Toc110427006"/>
      <w:bookmarkStart w:id="10" w:name="_Toc110427726"/>
      <w:bookmarkStart w:id="11" w:name="_Toc110428388"/>
      <w:r w:rsidRPr="005548E9">
        <w:rPr>
          <w:rFonts w:ascii="Cambria" w:hAnsi="Cambria"/>
          <w:b/>
          <w:bCs/>
          <w:color w:val="auto"/>
          <w:sz w:val="32"/>
        </w:rPr>
        <w:t>Functionalities of the website</w:t>
      </w:r>
      <w:bookmarkEnd w:id="9"/>
      <w:bookmarkEnd w:id="10"/>
      <w:bookmarkEnd w:id="11"/>
    </w:p>
    <w:p w14:paraId="13020624" w14:textId="68278461" w:rsidR="00815FC0" w:rsidRDefault="00F819BA" w:rsidP="00815FC0">
      <w:pPr>
        <w:spacing w:after="160"/>
        <w:rPr>
          <w:rFonts w:ascii="Cambria" w:eastAsia="Calibri" w:hAnsi="Cambria" w:cs="Times New Roman"/>
          <w:color w:val="auto"/>
          <w:sz w:val="28"/>
          <w:szCs w:val="28"/>
        </w:rPr>
      </w:pPr>
      <w:r>
        <w:rPr>
          <w:rFonts w:ascii="Cambria" w:eastAsia="Calibri" w:hAnsi="Cambria" w:cs="Times New Roman"/>
          <w:color w:val="auto"/>
          <w:sz w:val="28"/>
          <w:szCs w:val="28"/>
        </w:rPr>
        <w:t>It</w:t>
      </w:r>
      <w:r w:rsidRPr="00F819BA">
        <w:rPr>
          <w:rFonts w:ascii="Cambria" w:eastAsia="Calibri" w:hAnsi="Cambria" w:cs="Times New Roman"/>
          <w:color w:val="auto"/>
          <w:sz w:val="28"/>
          <w:szCs w:val="28"/>
        </w:rPr>
        <w:t xml:space="preserve"> enables people to look for dogs </w:t>
      </w:r>
      <w:r>
        <w:rPr>
          <w:rFonts w:ascii="Cambria" w:eastAsia="Calibri" w:hAnsi="Cambria" w:cs="Times New Roman"/>
          <w:color w:val="auto"/>
          <w:sz w:val="28"/>
          <w:szCs w:val="28"/>
        </w:rPr>
        <w:t xml:space="preserve">of different breeds </w:t>
      </w:r>
      <w:r w:rsidRPr="00F819BA">
        <w:rPr>
          <w:rFonts w:ascii="Cambria" w:eastAsia="Calibri" w:hAnsi="Cambria" w:cs="Times New Roman"/>
          <w:color w:val="auto"/>
          <w:sz w:val="28"/>
          <w:szCs w:val="28"/>
        </w:rPr>
        <w:t>and adopt</w:t>
      </w:r>
      <w:r>
        <w:rPr>
          <w:rFonts w:ascii="Cambria" w:eastAsia="Calibri" w:hAnsi="Cambria" w:cs="Times New Roman"/>
          <w:color w:val="auto"/>
          <w:sz w:val="28"/>
          <w:szCs w:val="28"/>
        </w:rPr>
        <w:t xml:space="preserve"> or foster</w:t>
      </w:r>
      <w:r w:rsidRPr="00F819BA">
        <w:rPr>
          <w:rFonts w:ascii="Cambria" w:eastAsia="Calibri" w:hAnsi="Cambria" w:cs="Times New Roman"/>
          <w:color w:val="auto"/>
          <w:sz w:val="28"/>
          <w:szCs w:val="28"/>
        </w:rPr>
        <w:t xml:space="preserve"> the</w:t>
      </w:r>
      <w:r>
        <w:rPr>
          <w:rFonts w:ascii="Cambria" w:eastAsia="Calibri" w:hAnsi="Cambria" w:cs="Times New Roman"/>
          <w:color w:val="auto"/>
          <w:sz w:val="28"/>
          <w:szCs w:val="28"/>
        </w:rPr>
        <w:t>m</w:t>
      </w:r>
      <w:r w:rsidRPr="00F819BA">
        <w:rPr>
          <w:rFonts w:ascii="Cambria" w:eastAsia="Calibri" w:hAnsi="Cambria" w:cs="Times New Roman"/>
          <w:color w:val="auto"/>
          <w:sz w:val="28"/>
          <w:szCs w:val="28"/>
        </w:rPr>
        <w:t xml:space="preserve">. This </w:t>
      </w:r>
      <w:r w:rsidR="006A0AEC" w:rsidRPr="00F819BA">
        <w:rPr>
          <w:rFonts w:ascii="Cambria" w:eastAsia="Calibri" w:hAnsi="Cambria" w:cs="Times New Roman"/>
          <w:color w:val="auto"/>
          <w:sz w:val="28"/>
          <w:szCs w:val="28"/>
        </w:rPr>
        <w:t>requires</w:t>
      </w:r>
      <w:r w:rsidRPr="00F819BA">
        <w:rPr>
          <w:rFonts w:ascii="Cambria" w:eastAsia="Calibri" w:hAnsi="Cambria" w:cs="Times New Roman"/>
          <w:color w:val="auto"/>
          <w:sz w:val="28"/>
          <w:szCs w:val="28"/>
        </w:rPr>
        <w:t xml:space="preserve"> the individual to check the </w:t>
      </w:r>
      <w:r>
        <w:rPr>
          <w:rFonts w:ascii="Cambria" w:eastAsia="Calibri" w:hAnsi="Cambria" w:cs="Times New Roman"/>
          <w:color w:val="auto"/>
          <w:sz w:val="28"/>
          <w:szCs w:val="28"/>
        </w:rPr>
        <w:t>“Adoption</w:t>
      </w:r>
      <w:r w:rsidR="000015D4">
        <w:rPr>
          <w:rFonts w:ascii="Cambria" w:eastAsia="Calibri" w:hAnsi="Cambria" w:cs="Times New Roman"/>
          <w:color w:val="auto"/>
          <w:sz w:val="28"/>
          <w:szCs w:val="28"/>
        </w:rPr>
        <w:t>/Fostering process</w:t>
      </w:r>
      <w:r>
        <w:rPr>
          <w:rFonts w:ascii="Cambria" w:eastAsia="Calibri" w:hAnsi="Cambria" w:cs="Times New Roman"/>
          <w:color w:val="auto"/>
          <w:sz w:val="28"/>
          <w:szCs w:val="28"/>
        </w:rPr>
        <w:t>”</w:t>
      </w:r>
      <w:r w:rsidR="000015D4">
        <w:rPr>
          <w:rFonts w:ascii="Cambria" w:eastAsia="Calibri" w:hAnsi="Cambria" w:cs="Times New Roman"/>
          <w:color w:val="auto"/>
          <w:sz w:val="28"/>
          <w:szCs w:val="28"/>
        </w:rPr>
        <w:t xml:space="preserve"> </w:t>
      </w:r>
      <w:r w:rsidRPr="00F819BA">
        <w:rPr>
          <w:rFonts w:ascii="Cambria" w:eastAsia="Calibri" w:hAnsi="Cambria" w:cs="Times New Roman"/>
          <w:color w:val="auto"/>
          <w:sz w:val="28"/>
          <w:szCs w:val="28"/>
        </w:rPr>
        <w:t xml:space="preserve">requirements and fill some online forms then the adoption procedure will proceed forward. Regarding the fostering of a dog, an individual is </w:t>
      </w:r>
      <w:r w:rsidR="006A0AEC" w:rsidRPr="00F819BA">
        <w:rPr>
          <w:rFonts w:ascii="Cambria" w:eastAsia="Calibri" w:hAnsi="Cambria" w:cs="Times New Roman"/>
          <w:color w:val="auto"/>
          <w:sz w:val="28"/>
          <w:szCs w:val="28"/>
        </w:rPr>
        <w:t>allowed</w:t>
      </w:r>
      <w:r w:rsidRPr="00F819BA">
        <w:rPr>
          <w:rFonts w:ascii="Cambria" w:eastAsia="Calibri" w:hAnsi="Cambria" w:cs="Times New Roman"/>
          <w:color w:val="auto"/>
          <w:sz w:val="28"/>
          <w:szCs w:val="28"/>
        </w:rPr>
        <w:t xml:space="preserve"> to foster no more than a dog for around one to three weeks. The shelter often </w:t>
      </w:r>
      <w:r w:rsidR="006A0AEC" w:rsidRPr="00F819BA">
        <w:rPr>
          <w:rFonts w:ascii="Cambria" w:eastAsia="Calibri" w:hAnsi="Cambria" w:cs="Times New Roman"/>
          <w:color w:val="auto"/>
          <w:sz w:val="28"/>
          <w:szCs w:val="28"/>
        </w:rPr>
        <w:t>organizes</w:t>
      </w:r>
      <w:r w:rsidRPr="00F819BA">
        <w:rPr>
          <w:rFonts w:ascii="Cambria" w:eastAsia="Calibri" w:hAnsi="Cambria" w:cs="Times New Roman"/>
          <w:color w:val="auto"/>
          <w:sz w:val="28"/>
          <w:szCs w:val="28"/>
        </w:rPr>
        <w:t xml:space="preserve"> charity events </w:t>
      </w:r>
      <w:r w:rsidR="006A0AEC" w:rsidRPr="00F819BA">
        <w:rPr>
          <w:rFonts w:ascii="Cambria" w:eastAsia="Calibri" w:hAnsi="Cambria" w:cs="Times New Roman"/>
          <w:color w:val="auto"/>
          <w:sz w:val="28"/>
          <w:szCs w:val="28"/>
        </w:rPr>
        <w:t>to</w:t>
      </w:r>
      <w:r w:rsidRPr="00F819BA">
        <w:rPr>
          <w:rFonts w:ascii="Cambria" w:eastAsia="Calibri" w:hAnsi="Cambria" w:cs="Times New Roman"/>
          <w:color w:val="auto"/>
          <w:sz w:val="28"/>
          <w:szCs w:val="28"/>
        </w:rPr>
        <w:t xml:space="preserve"> </w:t>
      </w:r>
      <w:r w:rsidR="000015D4">
        <w:rPr>
          <w:rFonts w:ascii="Cambria" w:eastAsia="Calibri" w:hAnsi="Cambria" w:cs="Times New Roman"/>
          <w:color w:val="auto"/>
          <w:sz w:val="28"/>
          <w:szCs w:val="28"/>
        </w:rPr>
        <w:t>raise</w:t>
      </w:r>
      <w:r w:rsidRPr="00F819BA">
        <w:rPr>
          <w:rFonts w:ascii="Cambria" w:eastAsia="Calibri" w:hAnsi="Cambria" w:cs="Times New Roman"/>
          <w:color w:val="auto"/>
          <w:sz w:val="28"/>
          <w:szCs w:val="28"/>
        </w:rPr>
        <w:t xml:space="preserve"> funds </w:t>
      </w:r>
      <w:r w:rsidR="000015D4">
        <w:rPr>
          <w:rFonts w:ascii="Cambria" w:eastAsia="Calibri" w:hAnsi="Cambria" w:cs="Times New Roman"/>
          <w:color w:val="auto"/>
          <w:sz w:val="28"/>
          <w:szCs w:val="28"/>
        </w:rPr>
        <w:t xml:space="preserve">so that they can provide the dogs with better care, treatment </w:t>
      </w:r>
      <w:r w:rsidR="00815FC0">
        <w:rPr>
          <w:rFonts w:ascii="Cambria" w:eastAsia="Calibri" w:hAnsi="Cambria" w:cs="Times New Roman"/>
          <w:color w:val="auto"/>
          <w:sz w:val="28"/>
          <w:szCs w:val="28"/>
        </w:rPr>
        <w:t xml:space="preserve">food </w:t>
      </w:r>
      <w:r w:rsidRPr="00F819BA">
        <w:rPr>
          <w:rFonts w:ascii="Cambria" w:eastAsia="Calibri" w:hAnsi="Cambria" w:cs="Times New Roman"/>
          <w:color w:val="auto"/>
          <w:sz w:val="28"/>
          <w:szCs w:val="28"/>
        </w:rPr>
        <w:t>and</w:t>
      </w:r>
      <w:r w:rsidR="00815FC0">
        <w:rPr>
          <w:rFonts w:ascii="Cambria" w:eastAsia="Calibri" w:hAnsi="Cambria" w:cs="Times New Roman"/>
          <w:color w:val="auto"/>
          <w:sz w:val="28"/>
          <w:szCs w:val="28"/>
        </w:rPr>
        <w:t xml:space="preserve"> more. </w:t>
      </w:r>
      <w:r w:rsidRPr="00F819BA">
        <w:rPr>
          <w:rFonts w:ascii="Cambria" w:eastAsia="Calibri" w:hAnsi="Cambria" w:cs="Times New Roman"/>
          <w:color w:val="auto"/>
          <w:sz w:val="28"/>
          <w:szCs w:val="28"/>
        </w:rPr>
        <w:t xml:space="preserve"> </w:t>
      </w:r>
      <w:r w:rsidR="006A0AEC">
        <w:rPr>
          <w:rFonts w:ascii="Cambria" w:eastAsia="Calibri" w:hAnsi="Cambria" w:cs="Times New Roman"/>
          <w:color w:val="auto"/>
          <w:sz w:val="28"/>
          <w:szCs w:val="28"/>
        </w:rPr>
        <w:t>Also,</w:t>
      </w:r>
      <w:r w:rsidR="00815FC0">
        <w:rPr>
          <w:rFonts w:ascii="Cambria" w:eastAsia="Calibri" w:hAnsi="Cambria" w:cs="Times New Roman"/>
          <w:color w:val="auto"/>
          <w:sz w:val="28"/>
          <w:szCs w:val="28"/>
        </w:rPr>
        <w:t xml:space="preserve"> </w:t>
      </w:r>
      <w:r w:rsidRPr="00F819BA">
        <w:rPr>
          <w:rFonts w:ascii="Cambria" w:eastAsia="Calibri" w:hAnsi="Cambria" w:cs="Times New Roman"/>
          <w:color w:val="auto"/>
          <w:sz w:val="28"/>
          <w:szCs w:val="28"/>
        </w:rPr>
        <w:t xml:space="preserve">people </w:t>
      </w:r>
      <w:r w:rsidR="00815FC0">
        <w:rPr>
          <w:rFonts w:ascii="Cambria" w:eastAsia="Calibri" w:hAnsi="Cambria" w:cs="Times New Roman"/>
          <w:color w:val="auto"/>
          <w:sz w:val="28"/>
          <w:szCs w:val="28"/>
        </w:rPr>
        <w:t xml:space="preserve">can </w:t>
      </w:r>
      <w:r w:rsidRPr="00F819BA">
        <w:rPr>
          <w:rFonts w:ascii="Cambria" w:eastAsia="Calibri" w:hAnsi="Cambria" w:cs="Times New Roman"/>
          <w:color w:val="auto"/>
          <w:sz w:val="28"/>
          <w:szCs w:val="28"/>
        </w:rPr>
        <w:t xml:space="preserve">adopt some dogs </w:t>
      </w:r>
      <w:r w:rsidR="00815FC0">
        <w:rPr>
          <w:rFonts w:ascii="Cambria" w:eastAsia="Calibri" w:hAnsi="Cambria" w:cs="Times New Roman"/>
          <w:color w:val="auto"/>
          <w:sz w:val="28"/>
          <w:szCs w:val="28"/>
        </w:rPr>
        <w:t xml:space="preserve">on site of the event, </w:t>
      </w:r>
      <w:r w:rsidRPr="00F819BA">
        <w:rPr>
          <w:rFonts w:ascii="Cambria" w:eastAsia="Calibri" w:hAnsi="Cambria" w:cs="Times New Roman"/>
          <w:color w:val="auto"/>
          <w:sz w:val="28"/>
          <w:szCs w:val="28"/>
        </w:rPr>
        <w:t>therefore the information about when and where the event is held is updated on the AORD website</w:t>
      </w:r>
      <w:r w:rsidR="00815FC0">
        <w:rPr>
          <w:rFonts w:ascii="Cambria" w:eastAsia="Calibri" w:hAnsi="Cambria" w:cs="Times New Roman"/>
          <w:color w:val="auto"/>
          <w:sz w:val="28"/>
          <w:szCs w:val="28"/>
        </w:rPr>
        <w:t xml:space="preserve"> “Event” page</w:t>
      </w:r>
      <w:r w:rsidRPr="00F819BA">
        <w:rPr>
          <w:rFonts w:ascii="Cambria" w:eastAsia="Calibri" w:hAnsi="Cambria" w:cs="Times New Roman"/>
          <w:color w:val="auto"/>
          <w:sz w:val="28"/>
          <w:szCs w:val="28"/>
        </w:rPr>
        <w:t xml:space="preserve">. </w:t>
      </w:r>
      <w:r w:rsidR="00815FC0">
        <w:rPr>
          <w:rFonts w:ascii="Cambria" w:eastAsia="Calibri" w:hAnsi="Cambria" w:cs="Times New Roman"/>
          <w:color w:val="auto"/>
          <w:sz w:val="28"/>
          <w:szCs w:val="28"/>
        </w:rPr>
        <w:t>People can also</w:t>
      </w:r>
      <w:r w:rsidRPr="00F819BA">
        <w:rPr>
          <w:rFonts w:ascii="Cambria" w:eastAsia="Calibri" w:hAnsi="Cambria" w:cs="Times New Roman"/>
          <w:color w:val="auto"/>
          <w:sz w:val="28"/>
          <w:szCs w:val="28"/>
        </w:rPr>
        <w:t xml:space="preserve"> donate things for the dogs such as dog food, </w:t>
      </w:r>
      <w:r w:rsidR="006A0AEC" w:rsidRPr="00F819BA">
        <w:rPr>
          <w:rFonts w:ascii="Cambria" w:eastAsia="Calibri" w:hAnsi="Cambria" w:cs="Times New Roman"/>
          <w:color w:val="auto"/>
          <w:sz w:val="28"/>
          <w:szCs w:val="28"/>
        </w:rPr>
        <w:t>blankets,</w:t>
      </w:r>
      <w:r w:rsidRPr="00F819BA">
        <w:rPr>
          <w:rFonts w:ascii="Cambria" w:eastAsia="Calibri" w:hAnsi="Cambria" w:cs="Times New Roman"/>
          <w:color w:val="auto"/>
          <w:sz w:val="28"/>
          <w:szCs w:val="28"/>
        </w:rPr>
        <w:t xml:space="preserve"> and accessories</w:t>
      </w:r>
      <w:r w:rsidR="00815FC0">
        <w:rPr>
          <w:rFonts w:ascii="Cambria" w:eastAsia="Calibri" w:hAnsi="Cambria" w:cs="Times New Roman"/>
          <w:color w:val="auto"/>
          <w:sz w:val="28"/>
          <w:szCs w:val="28"/>
        </w:rPr>
        <w:t xml:space="preserve"> by coming to the shelter</w:t>
      </w:r>
      <w:r w:rsidRPr="00F819BA">
        <w:rPr>
          <w:rFonts w:ascii="Cambria" w:eastAsia="Calibri" w:hAnsi="Cambria" w:cs="Times New Roman"/>
          <w:color w:val="auto"/>
          <w:sz w:val="28"/>
          <w:szCs w:val="28"/>
        </w:rPr>
        <w:t xml:space="preserve">. </w:t>
      </w:r>
      <w:r w:rsidR="00815FC0">
        <w:rPr>
          <w:rFonts w:ascii="Cambria" w:eastAsia="Calibri" w:hAnsi="Cambria" w:cs="Times New Roman"/>
          <w:color w:val="auto"/>
          <w:sz w:val="28"/>
          <w:szCs w:val="28"/>
        </w:rPr>
        <w:t xml:space="preserve">However, by using the “Live Location” button on the home page people can share stray </w:t>
      </w:r>
      <w:r w:rsidR="006A0AEC">
        <w:rPr>
          <w:rFonts w:ascii="Cambria" w:eastAsia="Calibri" w:hAnsi="Cambria" w:cs="Times New Roman"/>
          <w:color w:val="auto"/>
          <w:sz w:val="28"/>
          <w:szCs w:val="28"/>
        </w:rPr>
        <w:t>dogs’</w:t>
      </w:r>
      <w:r w:rsidR="00815FC0">
        <w:rPr>
          <w:rFonts w:ascii="Cambria" w:eastAsia="Calibri" w:hAnsi="Cambria" w:cs="Times New Roman"/>
          <w:color w:val="auto"/>
          <w:sz w:val="28"/>
          <w:szCs w:val="28"/>
        </w:rPr>
        <w:t xml:space="preserve"> location so the AORD team can rescue those dogs. </w:t>
      </w:r>
    </w:p>
    <w:p w14:paraId="33841DC2" w14:textId="6E7678AF" w:rsidR="000F711B" w:rsidRDefault="000F711B" w:rsidP="00815FC0">
      <w:pPr>
        <w:spacing w:after="160"/>
        <w:rPr>
          <w:rFonts w:ascii="Cambria" w:eastAsia="Calibri" w:hAnsi="Cambria" w:cs="Times New Roman"/>
          <w:color w:val="auto"/>
          <w:sz w:val="28"/>
          <w:szCs w:val="28"/>
        </w:rPr>
      </w:pPr>
    </w:p>
    <w:p w14:paraId="1C54C72E" w14:textId="3DEFA827" w:rsidR="000F711B" w:rsidRPr="005548E9" w:rsidRDefault="000F711B" w:rsidP="005548E9">
      <w:pPr>
        <w:pStyle w:val="Heading1"/>
        <w:jc w:val="left"/>
        <w:rPr>
          <w:rFonts w:ascii="Cambria" w:hAnsi="Cambria"/>
          <w:b/>
          <w:bCs/>
          <w:sz w:val="32"/>
        </w:rPr>
      </w:pPr>
      <w:bookmarkStart w:id="12" w:name="_Toc110427007"/>
      <w:bookmarkStart w:id="13" w:name="_Toc110427727"/>
      <w:bookmarkStart w:id="14" w:name="_Toc110428389"/>
      <w:r w:rsidRPr="005548E9">
        <w:rPr>
          <w:rFonts w:ascii="Cambria" w:hAnsi="Cambria"/>
          <w:b/>
          <w:bCs/>
          <w:color w:val="auto"/>
          <w:sz w:val="32"/>
        </w:rPr>
        <w:t>Target Audience</w:t>
      </w:r>
      <w:bookmarkEnd w:id="12"/>
      <w:bookmarkEnd w:id="13"/>
      <w:bookmarkEnd w:id="14"/>
    </w:p>
    <w:p w14:paraId="605CD87C" w14:textId="3C4C69E0" w:rsidR="00AE26A7" w:rsidRPr="00F93E31" w:rsidRDefault="00F93E31" w:rsidP="00F93E31">
      <w:pPr>
        <w:spacing w:after="160"/>
        <w:rPr>
          <w:rFonts w:ascii="Cambria" w:eastAsia="Calibri" w:hAnsi="Cambria" w:cs="Times New Roman"/>
          <w:color w:val="auto"/>
          <w:sz w:val="28"/>
          <w:szCs w:val="28"/>
        </w:rPr>
      </w:pPr>
      <w:r>
        <w:rPr>
          <w:rFonts w:ascii="Cambria" w:eastAsia="Calibri" w:hAnsi="Cambria" w:cs="Times New Roman"/>
          <w:color w:val="auto"/>
          <w:sz w:val="28"/>
          <w:szCs w:val="28"/>
        </w:rPr>
        <w:t>Our</w:t>
      </w:r>
      <w:r w:rsidRPr="00F93E31">
        <w:rPr>
          <w:rFonts w:ascii="Cambria" w:eastAsia="Calibri" w:hAnsi="Cambria" w:cs="Times New Roman"/>
          <w:color w:val="auto"/>
          <w:sz w:val="28"/>
          <w:szCs w:val="28"/>
        </w:rPr>
        <w:t xml:space="preserve"> targeted </w:t>
      </w:r>
      <w:r>
        <w:rPr>
          <w:rFonts w:ascii="Cambria" w:eastAsia="Calibri" w:hAnsi="Cambria" w:cs="Times New Roman"/>
          <w:color w:val="auto"/>
          <w:sz w:val="28"/>
          <w:szCs w:val="28"/>
        </w:rPr>
        <w:t>audience</w:t>
      </w:r>
      <w:r w:rsidRPr="00F93E31">
        <w:rPr>
          <w:rFonts w:ascii="Cambria" w:eastAsia="Calibri" w:hAnsi="Cambria" w:cs="Times New Roman"/>
          <w:color w:val="auto"/>
          <w:sz w:val="28"/>
          <w:szCs w:val="28"/>
        </w:rPr>
        <w:t xml:space="preserve"> </w:t>
      </w:r>
      <w:r>
        <w:rPr>
          <w:rFonts w:ascii="Cambria" w:eastAsia="Calibri" w:hAnsi="Cambria" w:cs="Times New Roman"/>
          <w:color w:val="auto"/>
          <w:sz w:val="28"/>
          <w:szCs w:val="28"/>
        </w:rPr>
        <w:t xml:space="preserve">varies for all age as </w:t>
      </w:r>
      <w:r w:rsidR="00D27D78">
        <w:rPr>
          <w:rFonts w:ascii="Cambria" w:eastAsia="Calibri" w:hAnsi="Cambria" w:cs="Times New Roman"/>
          <w:color w:val="auto"/>
          <w:sz w:val="28"/>
          <w:szCs w:val="28"/>
        </w:rPr>
        <w:t>74</w:t>
      </w:r>
      <w:r>
        <w:rPr>
          <w:rFonts w:ascii="Cambria" w:eastAsia="Calibri" w:hAnsi="Cambria" w:cs="Times New Roman"/>
          <w:color w:val="auto"/>
          <w:sz w:val="28"/>
          <w:szCs w:val="28"/>
        </w:rPr>
        <w:t xml:space="preserve">% people </w:t>
      </w:r>
      <w:r w:rsidR="006D0586">
        <w:rPr>
          <w:rFonts w:ascii="Cambria" w:eastAsia="Calibri" w:hAnsi="Cambria" w:cs="Times New Roman"/>
          <w:color w:val="auto"/>
          <w:sz w:val="28"/>
          <w:szCs w:val="28"/>
        </w:rPr>
        <w:t>worldwide</w:t>
      </w:r>
      <w:r w:rsidR="00D27D78">
        <w:rPr>
          <w:rFonts w:ascii="Cambria" w:eastAsia="Calibri" w:hAnsi="Cambria" w:cs="Times New Roman"/>
          <w:color w:val="auto"/>
          <w:sz w:val="28"/>
          <w:szCs w:val="28"/>
        </w:rPr>
        <w:t xml:space="preserve"> </w:t>
      </w:r>
      <w:r>
        <w:rPr>
          <w:rFonts w:ascii="Cambria" w:eastAsia="Calibri" w:hAnsi="Cambria" w:cs="Times New Roman"/>
          <w:color w:val="auto"/>
          <w:sz w:val="28"/>
          <w:szCs w:val="28"/>
        </w:rPr>
        <w:t>love dogs specially</w:t>
      </w:r>
      <w:r w:rsidRPr="00F93E31">
        <w:rPr>
          <w:rFonts w:ascii="Cambria" w:eastAsia="Calibri" w:hAnsi="Cambria" w:cs="Times New Roman"/>
          <w:color w:val="auto"/>
          <w:sz w:val="28"/>
          <w:szCs w:val="28"/>
        </w:rPr>
        <w:t xml:space="preserve"> kids as they have an innocent heart and care for animal</w:t>
      </w:r>
      <w:r>
        <w:rPr>
          <w:rFonts w:ascii="Cambria" w:eastAsia="Calibri" w:hAnsi="Cambria" w:cs="Times New Roman"/>
          <w:color w:val="auto"/>
          <w:sz w:val="28"/>
          <w:szCs w:val="28"/>
        </w:rPr>
        <w:t>s</w:t>
      </w:r>
      <w:r w:rsidRPr="00F93E31">
        <w:rPr>
          <w:rFonts w:ascii="Cambria" w:eastAsia="Calibri" w:hAnsi="Cambria" w:cs="Times New Roman"/>
          <w:color w:val="auto"/>
          <w:sz w:val="28"/>
          <w:szCs w:val="28"/>
        </w:rPr>
        <w:t xml:space="preserve">, </w:t>
      </w:r>
      <w:r>
        <w:rPr>
          <w:rFonts w:ascii="Cambria" w:eastAsia="Calibri" w:hAnsi="Cambria" w:cs="Times New Roman"/>
          <w:color w:val="auto"/>
          <w:sz w:val="28"/>
          <w:szCs w:val="28"/>
        </w:rPr>
        <w:t>which</w:t>
      </w:r>
      <w:r w:rsidRPr="00F93E31">
        <w:rPr>
          <w:rFonts w:ascii="Cambria" w:eastAsia="Calibri" w:hAnsi="Cambria" w:cs="Times New Roman"/>
          <w:color w:val="auto"/>
          <w:sz w:val="28"/>
          <w:szCs w:val="28"/>
        </w:rPr>
        <w:t xml:space="preserve"> </w:t>
      </w:r>
      <w:r>
        <w:rPr>
          <w:rFonts w:ascii="Cambria" w:eastAsia="Calibri" w:hAnsi="Cambria" w:cs="Times New Roman"/>
          <w:color w:val="auto"/>
          <w:sz w:val="28"/>
          <w:szCs w:val="28"/>
        </w:rPr>
        <w:t xml:space="preserve">also </w:t>
      </w:r>
      <w:r w:rsidRPr="00F93E31">
        <w:rPr>
          <w:rFonts w:ascii="Cambria" w:eastAsia="Calibri" w:hAnsi="Cambria" w:cs="Times New Roman"/>
          <w:color w:val="auto"/>
          <w:sz w:val="28"/>
          <w:szCs w:val="28"/>
        </w:rPr>
        <w:t xml:space="preserve">help children grow up more secure and active. </w:t>
      </w:r>
      <w:r w:rsidR="00AE26A7">
        <w:rPr>
          <w:rFonts w:ascii="Cambria" w:eastAsia="Calibri" w:hAnsi="Cambria" w:cs="Times New Roman"/>
          <w:color w:val="auto"/>
          <w:sz w:val="28"/>
          <w:szCs w:val="28"/>
        </w:rPr>
        <w:t>Moreover,</w:t>
      </w:r>
      <w:r w:rsidRPr="00F93E31">
        <w:rPr>
          <w:rFonts w:ascii="Cambria" w:eastAsia="Calibri" w:hAnsi="Cambria" w:cs="Times New Roman"/>
          <w:color w:val="auto"/>
          <w:sz w:val="28"/>
          <w:szCs w:val="28"/>
        </w:rPr>
        <w:t xml:space="preserve"> adults living alone or older adults </w:t>
      </w:r>
      <w:r w:rsidR="00AE26A7">
        <w:rPr>
          <w:rFonts w:ascii="Cambria" w:eastAsia="Calibri" w:hAnsi="Cambria" w:cs="Times New Roman"/>
          <w:color w:val="auto"/>
          <w:sz w:val="28"/>
          <w:szCs w:val="28"/>
        </w:rPr>
        <w:t xml:space="preserve">as </w:t>
      </w:r>
      <w:r w:rsidR="00194EB3">
        <w:rPr>
          <w:rFonts w:ascii="Cambria" w:eastAsia="Calibri" w:hAnsi="Cambria" w:cs="Times New Roman"/>
          <w:color w:val="auto"/>
          <w:sz w:val="28"/>
          <w:szCs w:val="28"/>
        </w:rPr>
        <w:t>well because</w:t>
      </w:r>
      <w:r w:rsidRPr="00F93E31">
        <w:rPr>
          <w:rFonts w:ascii="Cambria" w:eastAsia="Calibri" w:hAnsi="Cambria" w:cs="Times New Roman"/>
          <w:color w:val="auto"/>
          <w:sz w:val="28"/>
          <w:szCs w:val="28"/>
        </w:rPr>
        <w:t xml:space="preserve"> it provides valuable companionship </w:t>
      </w:r>
      <w:r w:rsidR="00194EB3" w:rsidRPr="00F93E31">
        <w:rPr>
          <w:rFonts w:ascii="Cambria" w:eastAsia="Calibri" w:hAnsi="Cambria" w:cs="Times New Roman"/>
          <w:color w:val="auto"/>
          <w:sz w:val="28"/>
          <w:szCs w:val="28"/>
        </w:rPr>
        <w:t>for them</w:t>
      </w:r>
      <w:r w:rsidRPr="00F93E31">
        <w:rPr>
          <w:rFonts w:ascii="Cambria" w:eastAsia="Calibri" w:hAnsi="Cambria" w:cs="Times New Roman"/>
          <w:color w:val="auto"/>
          <w:sz w:val="28"/>
          <w:szCs w:val="28"/>
        </w:rPr>
        <w:t xml:space="preserve">. </w:t>
      </w:r>
      <w:r w:rsidR="00194EB3">
        <w:rPr>
          <w:rFonts w:ascii="Cambria" w:eastAsia="Calibri" w:hAnsi="Cambria" w:cs="Times New Roman"/>
          <w:color w:val="auto"/>
          <w:sz w:val="28"/>
          <w:szCs w:val="28"/>
        </w:rPr>
        <w:t>So,</w:t>
      </w:r>
      <w:r w:rsidR="00AE26A7">
        <w:rPr>
          <w:rFonts w:ascii="Cambria" w:eastAsia="Calibri" w:hAnsi="Cambria" w:cs="Times New Roman"/>
          <w:color w:val="auto"/>
          <w:sz w:val="28"/>
          <w:szCs w:val="28"/>
        </w:rPr>
        <w:t xml:space="preserve"> people who care about dogs and love dogs are mostly our targets.</w:t>
      </w:r>
    </w:p>
    <w:p w14:paraId="10EF9243" w14:textId="2CF02227" w:rsidR="00F01A12" w:rsidRDefault="00F01A12" w:rsidP="00AE26A7">
      <w:pPr>
        <w:spacing w:after="160"/>
        <w:rPr>
          <w:rFonts w:ascii="Cambria" w:eastAsia="Calibri" w:hAnsi="Cambria" w:cs="Times New Roman"/>
          <w:b/>
          <w:bCs/>
          <w:color w:val="auto"/>
          <w:sz w:val="28"/>
          <w:szCs w:val="28"/>
        </w:rPr>
      </w:pPr>
    </w:p>
    <w:p w14:paraId="10BDA0D8" w14:textId="77777777" w:rsidR="000B0AE7" w:rsidRDefault="000B0AE7" w:rsidP="00AE26A7">
      <w:pPr>
        <w:spacing w:after="160"/>
        <w:rPr>
          <w:b/>
          <w:bCs/>
          <w:color w:val="auto"/>
          <w:sz w:val="32"/>
          <w:szCs w:val="32"/>
        </w:rPr>
      </w:pPr>
    </w:p>
    <w:p w14:paraId="15C9F27E" w14:textId="3BBA4DB9" w:rsidR="00603AC9" w:rsidRPr="005548E9" w:rsidRDefault="00EA7E57" w:rsidP="00D50F40">
      <w:pPr>
        <w:pStyle w:val="Heading1"/>
        <w:rPr>
          <w:rFonts w:ascii="Cambria" w:hAnsi="Cambria"/>
          <w:b/>
          <w:bCs/>
          <w:color w:val="auto"/>
          <w:sz w:val="32"/>
        </w:rPr>
      </w:pPr>
      <w:bookmarkStart w:id="15" w:name="_Toc110427008"/>
      <w:bookmarkStart w:id="16" w:name="_Toc110427728"/>
      <w:bookmarkStart w:id="17" w:name="_Toc110428390"/>
      <w:r w:rsidRPr="005548E9">
        <w:rPr>
          <w:rFonts w:ascii="Cambria" w:hAnsi="Cambria"/>
          <w:b/>
          <w:bCs/>
          <w:color w:val="auto"/>
          <w:sz w:val="32"/>
        </w:rPr>
        <w:lastRenderedPageBreak/>
        <w:t>SITEMA</w:t>
      </w:r>
      <w:bookmarkStart w:id="18" w:name="_Hlk109599654"/>
      <w:r w:rsidRPr="005548E9">
        <w:rPr>
          <w:rFonts w:ascii="Cambria" w:hAnsi="Cambria"/>
          <w:b/>
          <w:bCs/>
          <w:color w:val="auto"/>
          <w:sz w:val="32"/>
        </w:rPr>
        <w:t>P</w:t>
      </w:r>
      <w:bookmarkEnd w:id="15"/>
      <w:bookmarkEnd w:id="16"/>
      <w:bookmarkEnd w:id="17"/>
      <w:bookmarkEnd w:id="18"/>
    </w:p>
    <w:p w14:paraId="613EFFB8" w14:textId="48E52B42" w:rsidR="006D0A4A" w:rsidRPr="006D0A4A" w:rsidRDefault="006D0A4A" w:rsidP="006D0A4A">
      <w:r>
        <w:rPr>
          <w:noProof/>
        </w:rPr>
        <w:drawing>
          <wp:anchor distT="0" distB="0" distL="114300" distR="114300" simplePos="0" relativeHeight="251668495" behindDoc="1" locked="0" layoutInCell="1" allowOverlap="1" wp14:anchorId="1AB94EA8" wp14:editId="520B480A">
            <wp:simplePos x="0" y="0"/>
            <wp:positionH relativeFrom="margin">
              <wp:posOffset>0</wp:posOffset>
            </wp:positionH>
            <wp:positionV relativeFrom="page">
              <wp:posOffset>1342390</wp:posOffset>
            </wp:positionV>
            <wp:extent cx="6383655" cy="7294807"/>
            <wp:effectExtent l="0" t="0" r="0" b="1905"/>
            <wp:wrapTight wrapText="bothSides">
              <wp:wrapPolygon edited="0">
                <wp:start x="0" y="0"/>
                <wp:lineTo x="0" y="21549"/>
                <wp:lineTo x="21529" y="21549"/>
                <wp:lineTo x="21529"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3655" cy="7294807"/>
                    </a:xfrm>
                    <a:prstGeom prst="rect">
                      <a:avLst/>
                    </a:prstGeom>
                    <a:noFill/>
                    <a:ln>
                      <a:noFill/>
                    </a:ln>
                  </pic:spPr>
                </pic:pic>
              </a:graphicData>
            </a:graphic>
          </wp:anchor>
        </w:drawing>
      </w:r>
    </w:p>
    <w:p w14:paraId="16A2C2F3" w14:textId="577D0F53" w:rsidR="00753F06" w:rsidRPr="00753F06" w:rsidRDefault="00753F06" w:rsidP="003A492E">
      <w:pPr>
        <w:spacing w:after="160"/>
        <w:jc w:val="center"/>
        <w:rPr>
          <w:rFonts w:ascii="Calibri" w:eastAsia="Calibri" w:hAnsi="Calibri" w:cs="Times New Roman"/>
          <w:color w:val="auto"/>
          <w:sz w:val="22"/>
          <w:szCs w:val="22"/>
        </w:rPr>
      </w:pPr>
    </w:p>
    <w:p w14:paraId="71D247A7" w14:textId="13774589" w:rsidR="002F7E64" w:rsidRDefault="002F7E64" w:rsidP="00EA7E57">
      <w:pPr>
        <w:pStyle w:val="Footer"/>
        <w:jc w:val="left"/>
        <w:rPr>
          <w:b w:val="0"/>
          <w:bCs/>
          <w:color w:val="auto"/>
          <w:sz w:val="32"/>
          <w:szCs w:val="32"/>
        </w:rPr>
      </w:pPr>
    </w:p>
    <w:p w14:paraId="513E9FB0" w14:textId="1103FE03" w:rsidR="00341F2D" w:rsidRDefault="00341F2D" w:rsidP="002F7E64">
      <w:pPr>
        <w:spacing w:after="160"/>
        <w:rPr>
          <w:b/>
          <w:bCs/>
          <w:color w:val="auto"/>
          <w:sz w:val="32"/>
          <w:szCs w:val="32"/>
        </w:rPr>
      </w:pPr>
    </w:p>
    <w:p w14:paraId="48A81FF1" w14:textId="6D78AD04" w:rsidR="00DD7D7E" w:rsidRDefault="002F7E64" w:rsidP="00D50F40">
      <w:pPr>
        <w:pStyle w:val="Heading1"/>
        <w:rPr>
          <w:rFonts w:ascii="Cambria" w:hAnsi="Cambria"/>
          <w:b/>
          <w:bCs/>
          <w:color w:val="auto"/>
          <w:sz w:val="32"/>
        </w:rPr>
      </w:pPr>
      <w:bookmarkStart w:id="19" w:name="_Toc110427009"/>
      <w:bookmarkStart w:id="20" w:name="_Toc110427729"/>
      <w:bookmarkStart w:id="21" w:name="_Toc110428391"/>
      <w:r w:rsidRPr="005548E9">
        <w:rPr>
          <w:rFonts w:ascii="Cambria" w:hAnsi="Cambria"/>
          <w:b/>
          <w:bCs/>
          <w:color w:val="auto"/>
          <w:sz w:val="32"/>
        </w:rPr>
        <w:lastRenderedPageBreak/>
        <w:t>WIREFRAME</w:t>
      </w:r>
      <w:bookmarkEnd w:id="19"/>
      <w:bookmarkEnd w:id="20"/>
      <w:bookmarkEnd w:id="21"/>
    </w:p>
    <w:p w14:paraId="499262EC" w14:textId="77777777" w:rsidR="00D50F40" w:rsidRPr="00D50F40" w:rsidRDefault="00D50F40" w:rsidP="00D50F40"/>
    <w:p w14:paraId="0D0A3F12" w14:textId="77777777" w:rsidR="00E175C5" w:rsidRDefault="00E175C5" w:rsidP="00D50F40">
      <w:pPr>
        <w:spacing w:line="240" w:lineRule="auto"/>
        <w:rPr>
          <w:b/>
          <w:bCs/>
          <w:color w:val="auto"/>
          <w:sz w:val="32"/>
          <w:szCs w:val="32"/>
        </w:rPr>
      </w:pPr>
      <w:r>
        <w:rPr>
          <w:b/>
          <w:bCs/>
          <w:noProof/>
          <w:color w:val="auto"/>
          <w:sz w:val="32"/>
          <w:szCs w:val="32"/>
        </w:rPr>
        <w:drawing>
          <wp:inline distT="0" distB="0" distL="0" distR="0" wp14:anchorId="1DD8302D" wp14:editId="52836433">
            <wp:extent cx="5601196" cy="3327991"/>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651345" cy="3357787"/>
                    </a:xfrm>
                    <a:prstGeom prst="rect">
                      <a:avLst/>
                    </a:prstGeom>
                  </pic:spPr>
                </pic:pic>
              </a:graphicData>
            </a:graphic>
          </wp:inline>
        </w:drawing>
      </w:r>
    </w:p>
    <w:p w14:paraId="7D0E33A9" w14:textId="77777777" w:rsidR="00E175C5" w:rsidRDefault="00E175C5" w:rsidP="00D50F40">
      <w:pPr>
        <w:spacing w:line="240" w:lineRule="auto"/>
        <w:rPr>
          <w:b/>
          <w:bCs/>
          <w:color w:val="auto"/>
          <w:sz w:val="32"/>
          <w:szCs w:val="32"/>
        </w:rPr>
      </w:pPr>
      <w:r>
        <w:rPr>
          <w:b/>
          <w:bCs/>
          <w:noProof/>
          <w:color w:val="auto"/>
          <w:sz w:val="32"/>
          <w:szCs w:val="32"/>
        </w:rPr>
        <w:drawing>
          <wp:inline distT="0" distB="0" distL="0" distR="0" wp14:anchorId="18A34964" wp14:editId="5459BA59">
            <wp:extent cx="5586733" cy="24242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08916" cy="2433849"/>
                    </a:xfrm>
                    <a:prstGeom prst="rect">
                      <a:avLst/>
                    </a:prstGeom>
                  </pic:spPr>
                </pic:pic>
              </a:graphicData>
            </a:graphic>
          </wp:inline>
        </w:drawing>
      </w:r>
    </w:p>
    <w:p w14:paraId="74EF079D" w14:textId="5DBDE65B" w:rsidR="00E175C5" w:rsidRDefault="00E175C5" w:rsidP="00D50F40">
      <w:pPr>
        <w:spacing w:line="240" w:lineRule="auto"/>
        <w:rPr>
          <w:b/>
          <w:bCs/>
          <w:color w:val="auto"/>
          <w:sz w:val="32"/>
          <w:szCs w:val="32"/>
        </w:rPr>
      </w:pPr>
      <w:r>
        <w:rPr>
          <w:b/>
          <w:bCs/>
          <w:noProof/>
          <w:color w:val="auto"/>
          <w:sz w:val="32"/>
          <w:szCs w:val="32"/>
        </w:rPr>
        <w:drawing>
          <wp:inline distT="0" distB="0" distL="0" distR="0" wp14:anchorId="4312469C" wp14:editId="231D71D3">
            <wp:extent cx="5585987" cy="2626242"/>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7" cstate="print">
                      <a:extLst>
                        <a:ext uri="{28A0092B-C50C-407E-A947-70E740481C1C}">
                          <a14:useLocalDpi xmlns:a14="http://schemas.microsoft.com/office/drawing/2010/main" val="0"/>
                        </a:ext>
                      </a:extLst>
                    </a:blip>
                    <a:srcRect t="672" b="1714"/>
                    <a:stretch/>
                  </pic:blipFill>
                  <pic:spPr bwMode="auto">
                    <a:xfrm>
                      <a:off x="0" y="0"/>
                      <a:ext cx="5647650" cy="2655233"/>
                    </a:xfrm>
                    <a:prstGeom prst="rect">
                      <a:avLst/>
                    </a:prstGeom>
                    <a:ln>
                      <a:noFill/>
                    </a:ln>
                    <a:extLst>
                      <a:ext uri="{53640926-AAD7-44D8-BBD7-CCE9431645EC}">
                        <a14:shadowObscured xmlns:a14="http://schemas.microsoft.com/office/drawing/2010/main"/>
                      </a:ext>
                    </a:extLst>
                  </pic:spPr>
                </pic:pic>
              </a:graphicData>
            </a:graphic>
          </wp:inline>
        </w:drawing>
      </w:r>
      <w:r>
        <w:rPr>
          <w:b/>
          <w:bCs/>
          <w:color w:val="auto"/>
          <w:sz w:val="32"/>
          <w:szCs w:val="32"/>
        </w:rPr>
        <w:br w:type="page"/>
      </w:r>
    </w:p>
    <w:p w14:paraId="3D1C67A1" w14:textId="7231C155" w:rsidR="002F7E64" w:rsidRPr="005548E9" w:rsidRDefault="002F7E64" w:rsidP="00D50F40">
      <w:pPr>
        <w:pStyle w:val="Heading1"/>
        <w:rPr>
          <w:rFonts w:ascii="Cambria" w:hAnsi="Cambria"/>
          <w:b/>
          <w:bCs/>
          <w:color w:val="auto"/>
          <w:sz w:val="32"/>
        </w:rPr>
      </w:pPr>
      <w:bookmarkStart w:id="22" w:name="_Toc110427010"/>
      <w:bookmarkStart w:id="23" w:name="_Toc110427730"/>
      <w:bookmarkStart w:id="24" w:name="_Toc110428392"/>
      <w:r w:rsidRPr="005548E9">
        <w:rPr>
          <w:rFonts w:ascii="Cambria" w:hAnsi="Cambria"/>
          <w:b/>
          <w:bCs/>
          <w:color w:val="auto"/>
          <w:sz w:val="32"/>
        </w:rPr>
        <w:lastRenderedPageBreak/>
        <w:t>COLOR CHART</w:t>
      </w:r>
      <w:bookmarkEnd w:id="22"/>
      <w:bookmarkEnd w:id="23"/>
      <w:bookmarkEnd w:id="24"/>
    </w:p>
    <w:p w14:paraId="05C05AC4" w14:textId="3F5D4F1E" w:rsidR="002F7E64" w:rsidRPr="00B724C9" w:rsidRDefault="006D0A4A" w:rsidP="002F7E64">
      <w:pPr>
        <w:spacing w:after="160"/>
        <w:rPr>
          <w:rFonts w:ascii="Cambria" w:eastAsia="Calibri" w:hAnsi="Cambria" w:cs="Times New Roman"/>
          <w:b/>
          <w:bCs/>
          <w:color w:val="000000" w:themeColor="text1"/>
          <w:sz w:val="28"/>
          <w:szCs w:val="28"/>
        </w:rPr>
      </w:pPr>
      <w:r w:rsidRPr="00B724C9">
        <w:rPr>
          <w:rFonts w:ascii="Cambria" w:eastAsia="Calibri" w:hAnsi="Cambria" w:cs="Times New Roman"/>
          <w:b/>
          <w:bCs/>
          <w:noProof/>
          <w:color w:val="000000" w:themeColor="text1"/>
          <w:sz w:val="28"/>
          <w:szCs w:val="28"/>
        </w:rPr>
        <w:drawing>
          <wp:anchor distT="0" distB="0" distL="114300" distR="114300" simplePos="0" relativeHeight="251670543" behindDoc="1" locked="0" layoutInCell="1" allowOverlap="1" wp14:anchorId="79B10763" wp14:editId="17756AD6">
            <wp:simplePos x="0" y="0"/>
            <wp:positionH relativeFrom="margin">
              <wp:posOffset>0</wp:posOffset>
            </wp:positionH>
            <wp:positionV relativeFrom="page">
              <wp:posOffset>1501140</wp:posOffset>
            </wp:positionV>
            <wp:extent cx="6057900" cy="6000750"/>
            <wp:effectExtent l="0" t="0" r="0" b="0"/>
            <wp:wrapTight wrapText="bothSides">
              <wp:wrapPolygon edited="0">
                <wp:start x="0" y="0"/>
                <wp:lineTo x="0" y="21531"/>
                <wp:lineTo x="21532" y="21531"/>
                <wp:lineTo x="21532" y="0"/>
                <wp:lineTo x="0" y="0"/>
              </wp:wrapPolygon>
            </wp:wrapTight>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anchor>
        </w:drawing>
      </w:r>
    </w:p>
    <w:p w14:paraId="7067973C" w14:textId="0AC5C8E5" w:rsidR="008A7B96" w:rsidRPr="005548E9" w:rsidRDefault="00EA7E57" w:rsidP="00D50F40">
      <w:pPr>
        <w:pStyle w:val="Heading1"/>
        <w:rPr>
          <w:rFonts w:ascii="Cambria" w:hAnsi="Cambria"/>
          <w:b/>
          <w:bCs/>
          <w:color w:val="auto"/>
          <w:sz w:val="32"/>
        </w:rPr>
      </w:pPr>
      <w:bookmarkStart w:id="25" w:name="_Toc110427011"/>
      <w:bookmarkStart w:id="26" w:name="_Toc110427731"/>
      <w:bookmarkStart w:id="27" w:name="_Toc110428393"/>
      <w:r w:rsidRPr="005548E9">
        <w:rPr>
          <w:rFonts w:ascii="Cambria" w:hAnsi="Cambria"/>
          <w:b/>
          <w:bCs/>
          <w:color w:val="auto"/>
          <w:sz w:val="32"/>
        </w:rPr>
        <w:lastRenderedPageBreak/>
        <w:t>GAN</w:t>
      </w:r>
      <w:r w:rsidR="00820968" w:rsidRPr="005548E9">
        <w:rPr>
          <w:rFonts w:ascii="Cambria" w:hAnsi="Cambria"/>
          <w:b/>
          <w:bCs/>
          <w:color w:val="auto"/>
          <w:sz w:val="32"/>
        </w:rPr>
        <w:t>T</w:t>
      </w:r>
      <w:r w:rsidRPr="005548E9">
        <w:rPr>
          <w:rFonts w:ascii="Cambria" w:hAnsi="Cambria"/>
          <w:b/>
          <w:bCs/>
          <w:color w:val="auto"/>
          <w:sz w:val="32"/>
        </w:rPr>
        <w:t>T CHART</w:t>
      </w:r>
      <w:bookmarkEnd w:id="25"/>
      <w:bookmarkEnd w:id="26"/>
      <w:bookmarkEnd w:id="27"/>
    </w:p>
    <w:p w14:paraId="01CFD4D8" w14:textId="1F31AAA7" w:rsidR="008A7B96" w:rsidRDefault="00EA7E57" w:rsidP="008A7B96">
      <w:pPr>
        <w:pStyle w:val="Footer"/>
        <w:jc w:val="left"/>
        <w:rPr>
          <w:color w:val="auto"/>
        </w:rPr>
      </w:pPr>
      <w:r w:rsidRPr="00753F06">
        <w:rPr>
          <w:rFonts w:ascii="Calibri" w:eastAsia="Calibri" w:hAnsi="Calibri" w:cs="Times New Roman"/>
          <w:noProof/>
          <w:color w:val="auto"/>
          <w:sz w:val="22"/>
          <w:szCs w:val="22"/>
          <w:lang w:val="en-GB"/>
        </w:rPr>
        <w:drawing>
          <wp:inline distT="0" distB="0" distL="0" distR="0" wp14:anchorId="5EB2594F" wp14:editId="621FEDD4">
            <wp:extent cx="6296025" cy="6048375"/>
            <wp:effectExtent l="0" t="0" r="0" b="0"/>
            <wp:docPr id="4" name="Chart 4" descr="Gantt Chart with a date timeline">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F6C81C3" w14:textId="10BAFF6B" w:rsidR="00012892" w:rsidRPr="00012892" w:rsidRDefault="00012892" w:rsidP="00012892"/>
    <w:p w14:paraId="70E55CB9" w14:textId="2A230F88" w:rsidR="00012892" w:rsidRPr="00012892" w:rsidRDefault="00012892" w:rsidP="00012892"/>
    <w:p w14:paraId="1E17A4A8" w14:textId="2184B520" w:rsidR="00867A2D" w:rsidRDefault="00867A2D" w:rsidP="00012892">
      <w:pPr>
        <w:rPr>
          <w:b/>
          <w:color w:val="auto"/>
          <w:sz w:val="40"/>
        </w:rPr>
      </w:pPr>
    </w:p>
    <w:p w14:paraId="7B255BAC" w14:textId="77777777" w:rsidR="00867A2D" w:rsidRDefault="00867A2D">
      <w:pPr>
        <w:spacing w:after="160"/>
        <w:rPr>
          <w:b/>
          <w:color w:val="auto"/>
          <w:sz w:val="40"/>
        </w:rPr>
      </w:pPr>
      <w:r>
        <w:rPr>
          <w:b/>
          <w:color w:val="auto"/>
          <w:sz w:val="40"/>
        </w:rPr>
        <w:br w:type="page"/>
      </w:r>
    </w:p>
    <w:p w14:paraId="1E91D834" w14:textId="5A0CE51C" w:rsidR="0014484E" w:rsidRPr="005548E9" w:rsidRDefault="00867A2D" w:rsidP="005548E9">
      <w:pPr>
        <w:pStyle w:val="Heading1"/>
        <w:jc w:val="left"/>
        <w:rPr>
          <w:rFonts w:ascii="Cambria" w:hAnsi="Cambria"/>
          <w:b/>
          <w:bCs/>
          <w:color w:val="auto"/>
          <w:sz w:val="32"/>
        </w:rPr>
      </w:pPr>
      <w:bookmarkStart w:id="28" w:name="_Toc110427012"/>
      <w:bookmarkStart w:id="29" w:name="_Toc110427732"/>
      <w:bookmarkStart w:id="30" w:name="_Toc110428394"/>
      <w:r w:rsidRPr="005548E9">
        <w:rPr>
          <w:rFonts w:ascii="Cambria" w:hAnsi="Cambria"/>
          <w:b/>
          <w:bCs/>
          <w:color w:val="auto"/>
          <w:sz w:val="32"/>
        </w:rPr>
        <w:lastRenderedPageBreak/>
        <w:t xml:space="preserve">WEB </w:t>
      </w:r>
      <w:r w:rsidR="006D0586" w:rsidRPr="005548E9">
        <w:rPr>
          <w:rFonts w:ascii="Cambria" w:hAnsi="Cambria"/>
          <w:b/>
          <w:bCs/>
          <w:color w:val="auto"/>
          <w:sz w:val="32"/>
        </w:rPr>
        <w:t>HOS</w:t>
      </w:r>
      <w:r w:rsidR="005A3076" w:rsidRPr="005548E9">
        <w:rPr>
          <w:rFonts w:ascii="Cambria" w:hAnsi="Cambria"/>
          <w:b/>
          <w:bCs/>
          <w:color w:val="auto"/>
          <w:sz w:val="32"/>
          <w:lang w:val=""/>
        </w:rPr>
        <w:t>TI</w:t>
      </w:r>
      <w:r w:rsidR="006D0586" w:rsidRPr="005548E9">
        <w:rPr>
          <w:rFonts w:ascii="Cambria" w:hAnsi="Cambria"/>
          <w:b/>
          <w:bCs/>
          <w:color w:val="auto"/>
          <w:sz w:val="32"/>
        </w:rPr>
        <w:t>NG (</w:t>
      </w:r>
      <w:r w:rsidR="00344F69" w:rsidRPr="005548E9">
        <w:rPr>
          <w:rFonts w:ascii="Cambria" w:hAnsi="Cambria"/>
          <w:b/>
          <w:bCs/>
          <w:color w:val="auto"/>
          <w:sz w:val="32"/>
        </w:rPr>
        <w:t>000webhost.com)</w:t>
      </w:r>
      <w:bookmarkEnd w:id="28"/>
      <w:bookmarkEnd w:id="29"/>
      <w:bookmarkEnd w:id="30"/>
    </w:p>
    <w:p w14:paraId="540317F5" w14:textId="10D1F8BE" w:rsidR="00200C6F" w:rsidRDefault="00344F69" w:rsidP="00200C6F">
      <w:pPr>
        <w:spacing w:after="240" w:line="240" w:lineRule="auto"/>
        <w:rPr>
          <w:bCs/>
          <w:color w:val="auto"/>
          <w:sz w:val="28"/>
          <w:szCs w:val="14"/>
        </w:rPr>
      </w:pPr>
      <w:r w:rsidRPr="00344F69">
        <w:rPr>
          <w:bCs/>
          <w:color w:val="auto"/>
          <w:sz w:val="28"/>
          <w:szCs w:val="14"/>
        </w:rPr>
        <w:t xml:space="preserve">Address of the </w:t>
      </w:r>
      <w:r w:rsidR="005A3076" w:rsidRPr="00344F69">
        <w:rPr>
          <w:bCs/>
          <w:color w:val="auto"/>
          <w:sz w:val="28"/>
          <w:szCs w:val="14"/>
        </w:rPr>
        <w:t>website:</w:t>
      </w:r>
      <w:r w:rsidRPr="00344F69">
        <w:rPr>
          <w:bCs/>
          <w:color w:val="auto"/>
          <w:sz w:val="28"/>
          <w:szCs w:val="14"/>
        </w:rPr>
        <w:t xml:space="preserve"> </w:t>
      </w:r>
      <w:hyperlink r:id="rId20" w:history="1">
        <w:r w:rsidR="00200C6F" w:rsidRPr="00200C6F">
          <w:rPr>
            <w:rStyle w:val="Hyperlink"/>
            <w:bCs/>
            <w:color w:val="0070C0"/>
            <w:sz w:val="28"/>
            <w:szCs w:val="14"/>
          </w:rPr>
          <w:t>https://aord.000webhostapp.com/</w:t>
        </w:r>
      </w:hyperlink>
    </w:p>
    <w:p w14:paraId="604573E5" w14:textId="27B57879" w:rsidR="00867A2D" w:rsidRDefault="00867A2D" w:rsidP="00344F69">
      <w:pPr>
        <w:spacing w:after="240" w:line="276" w:lineRule="auto"/>
        <w:rPr>
          <w:b/>
          <w:color w:val="auto"/>
          <w:sz w:val="40"/>
        </w:rPr>
      </w:pPr>
      <w:r>
        <w:rPr>
          <w:noProof/>
        </w:rPr>
        <w:drawing>
          <wp:inline distT="0" distB="0" distL="0" distR="0" wp14:anchorId="77DB8D46" wp14:editId="5C7BD2C6">
            <wp:extent cx="4089400" cy="3053376"/>
            <wp:effectExtent l="0" t="0" r="635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rotWithShape="1">
                    <a:blip r:embed="rId21">
                      <a:extLst>
                        <a:ext uri="{28A0092B-C50C-407E-A947-70E740481C1C}">
                          <a14:useLocalDpi xmlns:a14="http://schemas.microsoft.com/office/drawing/2010/main" val="0"/>
                        </a:ext>
                      </a:extLst>
                    </a:blip>
                    <a:srcRect l="11135" t="46700" r="64104" b="9852"/>
                    <a:stretch/>
                  </pic:blipFill>
                  <pic:spPr bwMode="auto">
                    <a:xfrm>
                      <a:off x="0" y="0"/>
                      <a:ext cx="4213635" cy="3146137"/>
                    </a:xfrm>
                    <a:prstGeom prst="rect">
                      <a:avLst/>
                    </a:prstGeom>
                    <a:noFill/>
                    <a:ln>
                      <a:noFill/>
                    </a:ln>
                    <a:extLst>
                      <a:ext uri="{53640926-AAD7-44D8-BBD7-CCE9431645EC}">
                        <a14:shadowObscured xmlns:a14="http://schemas.microsoft.com/office/drawing/2010/main"/>
                      </a:ext>
                    </a:extLst>
                  </pic:spPr>
                </pic:pic>
              </a:graphicData>
            </a:graphic>
          </wp:inline>
        </w:drawing>
      </w:r>
    </w:p>
    <w:p w14:paraId="711FAC95" w14:textId="2F3A8D87" w:rsidR="00867A2D" w:rsidRDefault="00867A2D" w:rsidP="00012892">
      <w:pPr>
        <w:rPr>
          <w:b/>
          <w:color w:val="auto"/>
          <w:sz w:val="40"/>
        </w:rPr>
      </w:pPr>
      <w:r>
        <w:rPr>
          <w:noProof/>
        </w:rPr>
        <w:drawing>
          <wp:inline distT="0" distB="0" distL="0" distR="0" wp14:anchorId="135F891F" wp14:editId="22DFC934">
            <wp:extent cx="4982832" cy="1803400"/>
            <wp:effectExtent l="0" t="0" r="889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22">
                      <a:extLst>
                        <a:ext uri="{28A0092B-C50C-407E-A947-70E740481C1C}">
                          <a14:useLocalDpi xmlns:a14="http://schemas.microsoft.com/office/drawing/2010/main" val="0"/>
                        </a:ext>
                      </a:extLst>
                    </a:blip>
                    <a:srcRect l="27587" t="39529" r="29566" b="32891"/>
                    <a:stretch/>
                  </pic:blipFill>
                  <pic:spPr bwMode="auto">
                    <a:xfrm>
                      <a:off x="0" y="0"/>
                      <a:ext cx="5004841" cy="1811365"/>
                    </a:xfrm>
                    <a:prstGeom prst="rect">
                      <a:avLst/>
                    </a:prstGeom>
                    <a:noFill/>
                    <a:ln>
                      <a:noFill/>
                    </a:ln>
                    <a:extLst>
                      <a:ext uri="{53640926-AAD7-44D8-BBD7-CCE9431645EC}">
                        <a14:shadowObscured xmlns:a14="http://schemas.microsoft.com/office/drawing/2010/main"/>
                      </a:ext>
                    </a:extLst>
                  </pic:spPr>
                </pic:pic>
              </a:graphicData>
            </a:graphic>
          </wp:inline>
        </w:drawing>
      </w:r>
    </w:p>
    <w:p w14:paraId="1EA0A27C" w14:textId="77777777" w:rsidR="00A12324" w:rsidRDefault="00A12324" w:rsidP="00012892">
      <w:pPr>
        <w:rPr>
          <w:b/>
          <w:color w:val="auto"/>
          <w:sz w:val="40"/>
        </w:rPr>
      </w:pPr>
    </w:p>
    <w:p w14:paraId="0EF560D2" w14:textId="77777777" w:rsidR="00A12324" w:rsidRDefault="00A12324" w:rsidP="00012892">
      <w:pPr>
        <w:rPr>
          <w:b/>
          <w:color w:val="auto"/>
          <w:sz w:val="40"/>
        </w:rPr>
      </w:pPr>
    </w:p>
    <w:p w14:paraId="0F87AB39" w14:textId="77777777" w:rsidR="00A12324" w:rsidRDefault="00A12324" w:rsidP="00012892">
      <w:pPr>
        <w:rPr>
          <w:b/>
          <w:color w:val="auto"/>
          <w:sz w:val="40"/>
        </w:rPr>
      </w:pPr>
    </w:p>
    <w:p w14:paraId="618CD27E" w14:textId="77777777" w:rsidR="00A12324" w:rsidRDefault="00A12324" w:rsidP="00012892">
      <w:pPr>
        <w:rPr>
          <w:b/>
          <w:color w:val="auto"/>
          <w:sz w:val="40"/>
        </w:rPr>
      </w:pPr>
    </w:p>
    <w:p w14:paraId="32EA4E28" w14:textId="77777777" w:rsidR="00A12324" w:rsidRDefault="00A12324" w:rsidP="00012892">
      <w:pPr>
        <w:rPr>
          <w:b/>
          <w:color w:val="auto"/>
          <w:sz w:val="40"/>
        </w:rPr>
      </w:pPr>
    </w:p>
    <w:p w14:paraId="59DF89A1" w14:textId="77777777" w:rsidR="00A12324" w:rsidRDefault="00A12324" w:rsidP="00012892">
      <w:pPr>
        <w:rPr>
          <w:b/>
          <w:color w:val="auto"/>
          <w:sz w:val="40"/>
        </w:rPr>
      </w:pPr>
    </w:p>
    <w:p w14:paraId="7B6217C2" w14:textId="77777777" w:rsidR="00A12324" w:rsidRDefault="00A12324" w:rsidP="00012892">
      <w:pPr>
        <w:rPr>
          <w:b/>
          <w:color w:val="auto"/>
          <w:sz w:val="40"/>
        </w:rPr>
      </w:pPr>
    </w:p>
    <w:p w14:paraId="2C62406E" w14:textId="77777777" w:rsidR="00A12324" w:rsidRDefault="00A12324" w:rsidP="00012892">
      <w:pPr>
        <w:rPr>
          <w:b/>
          <w:color w:val="auto"/>
          <w:sz w:val="40"/>
        </w:rPr>
      </w:pPr>
    </w:p>
    <w:p w14:paraId="37B939E7" w14:textId="2AAF523E" w:rsidR="00012892" w:rsidRPr="005548E9" w:rsidRDefault="00B65D05" w:rsidP="005548E9">
      <w:pPr>
        <w:pStyle w:val="Heading1"/>
        <w:jc w:val="left"/>
        <w:rPr>
          <w:rFonts w:ascii="Cambria" w:hAnsi="Cambria"/>
          <w:b/>
          <w:bCs/>
          <w:color w:val="auto"/>
          <w:sz w:val="32"/>
        </w:rPr>
      </w:pPr>
      <w:bookmarkStart w:id="31" w:name="_Toc110427013"/>
      <w:bookmarkStart w:id="32" w:name="_Toc110427733"/>
      <w:bookmarkStart w:id="33" w:name="_Toc110428395"/>
      <w:r w:rsidRPr="005548E9">
        <w:rPr>
          <w:rFonts w:ascii="Cambria" w:hAnsi="Cambria"/>
          <w:b/>
          <w:bCs/>
          <w:color w:val="auto"/>
          <w:sz w:val="32"/>
        </w:rPr>
        <w:lastRenderedPageBreak/>
        <w:t xml:space="preserve">WEB PERFORMANCE </w:t>
      </w:r>
      <w:r w:rsidR="006D0586" w:rsidRPr="005548E9">
        <w:rPr>
          <w:rFonts w:ascii="Cambria" w:hAnsi="Cambria"/>
          <w:b/>
          <w:bCs/>
          <w:color w:val="auto"/>
          <w:sz w:val="32"/>
        </w:rPr>
        <w:t>REPORT (</w:t>
      </w:r>
      <w:r w:rsidR="00C16EF7" w:rsidRPr="005548E9">
        <w:rPr>
          <w:rFonts w:ascii="Cambria" w:hAnsi="Cambria"/>
          <w:b/>
          <w:bCs/>
          <w:color w:val="auto"/>
          <w:sz w:val="32"/>
        </w:rPr>
        <w:t>dareboost.com)</w:t>
      </w:r>
      <w:bookmarkEnd w:id="31"/>
      <w:bookmarkEnd w:id="32"/>
      <w:bookmarkEnd w:id="33"/>
    </w:p>
    <w:p w14:paraId="1F63ED5E" w14:textId="766171DB" w:rsidR="00200C6F" w:rsidRPr="00174BCA" w:rsidRDefault="00174BCA" w:rsidP="00200C6F">
      <w:pPr>
        <w:spacing w:before="240" w:after="240" w:line="240" w:lineRule="auto"/>
        <w:rPr>
          <w:rFonts w:ascii="Cambria" w:hAnsi="Cambria"/>
          <w:bCs/>
          <w:color w:val="auto"/>
          <w:sz w:val="28"/>
          <w:szCs w:val="14"/>
        </w:rPr>
      </w:pPr>
      <w:r>
        <w:rPr>
          <w:rFonts w:ascii="Cambria" w:hAnsi="Cambria"/>
          <w:bCs/>
          <w:color w:val="auto"/>
          <w:sz w:val="28"/>
          <w:szCs w:val="14"/>
        </w:rPr>
        <w:t xml:space="preserve">Website performance is critical because often users think that the loading of the page is slow. </w:t>
      </w:r>
      <w:r w:rsidR="006D0586">
        <w:rPr>
          <w:rFonts w:ascii="Cambria" w:hAnsi="Cambria"/>
          <w:bCs/>
          <w:color w:val="auto"/>
          <w:sz w:val="28"/>
          <w:szCs w:val="14"/>
        </w:rPr>
        <w:t>Therefore,</w:t>
      </w:r>
      <w:r>
        <w:rPr>
          <w:rFonts w:ascii="Cambria" w:hAnsi="Cambria"/>
          <w:bCs/>
          <w:color w:val="auto"/>
          <w:sz w:val="28"/>
          <w:szCs w:val="14"/>
        </w:rPr>
        <w:t xml:space="preserve"> this report </w:t>
      </w:r>
      <w:r w:rsidR="006D0586">
        <w:rPr>
          <w:rFonts w:ascii="Cambria" w:hAnsi="Cambria"/>
          <w:bCs/>
          <w:color w:val="auto"/>
          <w:sz w:val="28"/>
          <w:szCs w:val="14"/>
        </w:rPr>
        <w:t>helps</w:t>
      </w:r>
      <w:r>
        <w:rPr>
          <w:rFonts w:ascii="Cambria" w:hAnsi="Cambria"/>
          <w:bCs/>
          <w:color w:val="auto"/>
          <w:sz w:val="28"/>
          <w:szCs w:val="14"/>
        </w:rPr>
        <w:t xml:space="preserve"> users to estimate the performance of the AORD website.</w:t>
      </w:r>
    </w:p>
    <w:p w14:paraId="3E2DFBFF" w14:textId="4EA435E5" w:rsidR="00387435" w:rsidRDefault="00174BCA" w:rsidP="00387435">
      <w:pPr>
        <w:rPr>
          <w:b/>
          <w:color w:val="auto"/>
          <w:sz w:val="40"/>
        </w:rPr>
      </w:pPr>
      <w:r>
        <w:rPr>
          <w:b/>
          <w:noProof/>
          <w:color w:val="auto"/>
          <w:sz w:val="40"/>
        </w:rPr>
        <w:drawing>
          <wp:inline distT="0" distB="0" distL="0" distR="0" wp14:anchorId="2A6D4C70" wp14:editId="31A07F6A">
            <wp:extent cx="5743575" cy="29432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rotWithShape="1">
                    <a:blip r:embed="rId23">
                      <a:extLst>
                        <a:ext uri="{28A0092B-C50C-407E-A947-70E740481C1C}">
                          <a14:useLocalDpi xmlns:a14="http://schemas.microsoft.com/office/drawing/2010/main" val="0"/>
                        </a:ext>
                      </a:extLst>
                    </a:blip>
                    <a:srcRect l="12245" t="15506" r="12981" b="6629"/>
                    <a:stretch/>
                  </pic:blipFill>
                  <pic:spPr bwMode="auto">
                    <a:xfrm>
                      <a:off x="0" y="0"/>
                      <a:ext cx="5765345" cy="2954381"/>
                    </a:xfrm>
                    <a:prstGeom prst="rect">
                      <a:avLst/>
                    </a:prstGeom>
                    <a:ln>
                      <a:noFill/>
                    </a:ln>
                    <a:extLst>
                      <a:ext uri="{53640926-AAD7-44D8-BBD7-CCE9431645EC}">
                        <a14:shadowObscured xmlns:a14="http://schemas.microsoft.com/office/drawing/2010/main"/>
                      </a:ext>
                    </a:extLst>
                  </pic:spPr>
                </pic:pic>
              </a:graphicData>
            </a:graphic>
          </wp:inline>
        </w:drawing>
      </w:r>
    </w:p>
    <w:p w14:paraId="7176EBA1" w14:textId="77777777" w:rsidR="00A12324" w:rsidRDefault="00A12324" w:rsidP="00866F7D">
      <w:pPr>
        <w:spacing w:after="160"/>
        <w:rPr>
          <w:rStyle w:val="Heading4Char"/>
          <w:b/>
          <w:bCs/>
          <w:color w:val="auto"/>
        </w:rPr>
      </w:pPr>
    </w:p>
    <w:p w14:paraId="0A60F838" w14:textId="730DBF75" w:rsidR="00BE0087" w:rsidRPr="005548E9" w:rsidRDefault="002D2C20" w:rsidP="005548E9">
      <w:pPr>
        <w:pStyle w:val="Heading1"/>
        <w:jc w:val="left"/>
        <w:rPr>
          <w:rFonts w:ascii="Cambria" w:hAnsi="Cambria"/>
          <w:b/>
          <w:bCs/>
          <w:color w:val="auto"/>
          <w:sz w:val="32"/>
        </w:rPr>
      </w:pPr>
      <w:bookmarkStart w:id="34" w:name="_Toc110428396"/>
      <w:r w:rsidRPr="005548E9">
        <w:rPr>
          <w:rStyle w:val="Heading4Char"/>
          <w:rFonts w:ascii="Cambria" w:hAnsi="Cambria"/>
          <w:b/>
          <w:bCs/>
          <w:color w:val="auto"/>
        </w:rPr>
        <w:t>BROWSER COMPATIBILITY (crossbrowsertesting.com</w:t>
      </w:r>
      <w:r w:rsidRPr="005548E9">
        <w:rPr>
          <w:rFonts w:ascii="Cambria" w:hAnsi="Cambria"/>
          <w:b/>
          <w:bCs/>
          <w:color w:val="auto"/>
          <w:sz w:val="32"/>
        </w:rPr>
        <w:t>)</w:t>
      </w:r>
      <w:bookmarkEnd w:id="34"/>
    </w:p>
    <w:p w14:paraId="54F0E040" w14:textId="77777777" w:rsidR="002D2C20" w:rsidRDefault="002D2C20" w:rsidP="002D2C20">
      <w:pPr>
        <w:spacing w:after="160"/>
        <w:rPr>
          <w:b/>
          <w:color w:val="auto"/>
          <w:sz w:val="32"/>
          <w:szCs w:val="16"/>
        </w:rPr>
      </w:pPr>
    </w:p>
    <w:p w14:paraId="15819954" w14:textId="417F10C8" w:rsidR="00520DB7" w:rsidRDefault="00012892" w:rsidP="00520DB7">
      <w:pPr>
        <w:spacing w:line="360" w:lineRule="auto"/>
        <w:jc w:val="center"/>
        <w:rPr>
          <w:b/>
          <w:color w:val="C00000"/>
          <w:sz w:val="32"/>
          <w:szCs w:val="16"/>
          <w:u w:val="dotDotDash"/>
        </w:rPr>
      </w:pPr>
      <w:r w:rsidRPr="00174BCA">
        <w:rPr>
          <w:b/>
          <w:color w:val="C00000"/>
          <w:sz w:val="32"/>
          <w:szCs w:val="16"/>
          <w:u w:val="dotDotDash"/>
        </w:rPr>
        <w:t>AORD WEBSITE</w:t>
      </w:r>
    </w:p>
    <w:p w14:paraId="57C1CE0B" w14:textId="77777777" w:rsidR="002F778F" w:rsidRDefault="002F778F" w:rsidP="002F778F">
      <w:pPr>
        <w:spacing w:line="360" w:lineRule="auto"/>
        <w:rPr>
          <w:rFonts w:ascii="Cambria" w:hAnsi="Cambria"/>
          <w:b/>
          <w:color w:val="auto"/>
          <w:sz w:val="28"/>
          <w:szCs w:val="14"/>
        </w:rPr>
      </w:pPr>
      <w:r w:rsidRPr="002F778F">
        <w:rPr>
          <w:rFonts w:ascii="Cambria" w:hAnsi="Cambria"/>
          <w:b/>
          <w:color w:val="auto"/>
          <w:sz w:val="28"/>
          <w:szCs w:val="14"/>
        </w:rPr>
        <w:t>Homepage(index.html)</w:t>
      </w:r>
    </w:p>
    <w:p w14:paraId="7C147B14" w14:textId="27D9A935" w:rsidR="00D817F9" w:rsidRPr="00D817F9" w:rsidRDefault="00D817F9" w:rsidP="00D817F9">
      <w:pPr>
        <w:spacing w:after="160"/>
        <w:rPr>
          <w:rFonts w:ascii="Cambria" w:hAnsi="Cambria"/>
          <w:bCs/>
          <w:color w:val="auto"/>
          <w:sz w:val="32"/>
          <w:szCs w:val="32"/>
          <w:lang w:val=""/>
        </w:rPr>
      </w:pPr>
      <w:r w:rsidRPr="002D2C20">
        <w:rPr>
          <w:rFonts w:ascii="Cambria" w:hAnsi="Cambria"/>
          <w:bCs/>
          <w:color w:val="auto"/>
          <w:sz w:val="32"/>
          <w:szCs w:val="32"/>
          <w:lang w:val=""/>
        </w:rPr>
        <w:t>Desktop</w:t>
      </w:r>
    </w:p>
    <w:p w14:paraId="0C5BCAB1" w14:textId="777AA514" w:rsidR="009C7F4D" w:rsidRDefault="009C7F4D" w:rsidP="009C7F4D">
      <w:pPr>
        <w:spacing w:line="360" w:lineRule="auto"/>
        <w:rPr>
          <w:rFonts w:ascii="Cambria" w:hAnsi="Cambria"/>
          <w:bCs/>
          <w:color w:val="auto"/>
          <w:sz w:val="28"/>
          <w:szCs w:val="14"/>
        </w:rPr>
      </w:pPr>
      <w:r>
        <w:rPr>
          <w:noProof/>
        </w:rPr>
        <w:drawing>
          <wp:inline distT="0" distB="0" distL="0" distR="0" wp14:anchorId="03DEA307" wp14:editId="0193AB56">
            <wp:extent cx="5835813" cy="259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t="15541" b="5517"/>
                    <a:stretch/>
                  </pic:blipFill>
                  <pic:spPr bwMode="auto">
                    <a:xfrm>
                      <a:off x="0" y="0"/>
                      <a:ext cx="5850344" cy="2597251"/>
                    </a:xfrm>
                    <a:prstGeom prst="rect">
                      <a:avLst/>
                    </a:prstGeom>
                    <a:noFill/>
                    <a:ln>
                      <a:noFill/>
                    </a:ln>
                    <a:extLst>
                      <a:ext uri="{53640926-AAD7-44D8-BBD7-CCE9431645EC}">
                        <a14:shadowObscured xmlns:a14="http://schemas.microsoft.com/office/drawing/2010/main"/>
                      </a:ext>
                    </a:extLst>
                  </pic:spPr>
                </pic:pic>
              </a:graphicData>
            </a:graphic>
          </wp:inline>
        </w:drawing>
      </w:r>
    </w:p>
    <w:p w14:paraId="395CD730" w14:textId="68A08CEB" w:rsidR="002D2C20" w:rsidRPr="00311D38" w:rsidRDefault="00311D38" w:rsidP="009C7F4D">
      <w:pPr>
        <w:spacing w:line="360" w:lineRule="auto"/>
        <w:rPr>
          <w:rFonts w:ascii="Cambria" w:hAnsi="Cambria"/>
          <w:bCs/>
          <w:color w:val="auto"/>
          <w:sz w:val="28"/>
          <w:szCs w:val="14"/>
        </w:rPr>
      </w:pPr>
      <w:r>
        <w:rPr>
          <w:noProof/>
        </w:rPr>
        <w:lastRenderedPageBreak/>
        <w:drawing>
          <wp:anchor distT="0" distB="0" distL="114300" distR="114300" simplePos="0" relativeHeight="251666447" behindDoc="1" locked="0" layoutInCell="1" allowOverlap="1" wp14:anchorId="3A3E6F1E" wp14:editId="1BE54791">
            <wp:simplePos x="0" y="0"/>
            <wp:positionH relativeFrom="margin">
              <wp:align>left</wp:align>
            </wp:positionH>
            <wp:positionV relativeFrom="page">
              <wp:posOffset>7752080</wp:posOffset>
            </wp:positionV>
            <wp:extent cx="5851314" cy="2216150"/>
            <wp:effectExtent l="0" t="0" r="0" b="0"/>
            <wp:wrapTight wrapText="bothSides">
              <wp:wrapPolygon edited="0">
                <wp:start x="0" y="0"/>
                <wp:lineTo x="0" y="21352"/>
                <wp:lineTo x="21520" y="21352"/>
                <wp:lineTo x="2152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5">
                      <a:extLst>
                        <a:ext uri="{28A0092B-C50C-407E-A947-70E740481C1C}">
                          <a14:useLocalDpi xmlns:a14="http://schemas.microsoft.com/office/drawing/2010/main" val="0"/>
                        </a:ext>
                      </a:extLst>
                    </a:blip>
                    <a:srcRect t="26150" b="6502"/>
                    <a:stretch/>
                  </pic:blipFill>
                  <pic:spPr bwMode="auto">
                    <a:xfrm>
                      <a:off x="0" y="0"/>
                      <a:ext cx="5851314" cy="221615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5423" behindDoc="1" locked="0" layoutInCell="1" allowOverlap="1" wp14:anchorId="00F5FD55" wp14:editId="1638B687">
            <wp:simplePos x="0" y="0"/>
            <wp:positionH relativeFrom="margin">
              <wp:align>left</wp:align>
            </wp:positionH>
            <wp:positionV relativeFrom="page">
              <wp:posOffset>6019800</wp:posOffset>
            </wp:positionV>
            <wp:extent cx="5848350" cy="1733550"/>
            <wp:effectExtent l="0" t="0" r="0" b="0"/>
            <wp:wrapTight wrapText="bothSides">
              <wp:wrapPolygon edited="0">
                <wp:start x="0" y="0"/>
                <wp:lineTo x="0" y="21363"/>
                <wp:lineTo x="21530" y="21363"/>
                <wp:lineTo x="21530" y="0"/>
                <wp:lineTo x="0" y="0"/>
              </wp:wrapPolygon>
            </wp:wrapTight>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t="33306" b="12911"/>
                    <a:stretch/>
                  </pic:blipFill>
                  <pic:spPr bwMode="auto">
                    <a:xfrm>
                      <a:off x="0" y="0"/>
                      <a:ext cx="5848350" cy="1733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64399" behindDoc="1" locked="0" layoutInCell="1" allowOverlap="1" wp14:anchorId="11499BDE" wp14:editId="37EE2383">
            <wp:simplePos x="0" y="0"/>
            <wp:positionH relativeFrom="margin">
              <wp:align>left</wp:align>
            </wp:positionH>
            <wp:positionV relativeFrom="page">
              <wp:posOffset>3562350</wp:posOffset>
            </wp:positionV>
            <wp:extent cx="5848350" cy="2469515"/>
            <wp:effectExtent l="0" t="0" r="0" b="6985"/>
            <wp:wrapTight wrapText="bothSides">
              <wp:wrapPolygon edited="0">
                <wp:start x="0" y="0"/>
                <wp:lineTo x="0" y="21494"/>
                <wp:lineTo x="21530" y="21494"/>
                <wp:lineTo x="2153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7">
                      <a:extLst>
                        <a:ext uri="{28A0092B-C50C-407E-A947-70E740481C1C}">
                          <a14:useLocalDpi xmlns:a14="http://schemas.microsoft.com/office/drawing/2010/main" val="0"/>
                        </a:ext>
                      </a:extLst>
                    </a:blip>
                    <a:srcRect t="15049" b="6259"/>
                    <a:stretch/>
                  </pic:blipFill>
                  <pic:spPr bwMode="auto">
                    <a:xfrm>
                      <a:off x="0" y="0"/>
                      <a:ext cx="5848350" cy="2469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C7F4D">
        <w:rPr>
          <w:noProof/>
        </w:rPr>
        <w:drawing>
          <wp:inline distT="0" distB="0" distL="0" distR="0" wp14:anchorId="1B87B73F" wp14:editId="6735FB10">
            <wp:extent cx="5835995" cy="2647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8">
                      <a:extLst>
                        <a:ext uri="{28A0092B-C50C-407E-A947-70E740481C1C}">
                          <a14:useLocalDpi xmlns:a14="http://schemas.microsoft.com/office/drawing/2010/main" val="0"/>
                        </a:ext>
                      </a:extLst>
                    </a:blip>
                    <a:srcRect t="13814" b="5505"/>
                    <a:stretch/>
                  </pic:blipFill>
                  <pic:spPr bwMode="auto">
                    <a:xfrm>
                      <a:off x="0" y="0"/>
                      <a:ext cx="5844667" cy="2651885"/>
                    </a:xfrm>
                    <a:prstGeom prst="rect">
                      <a:avLst/>
                    </a:prstGeom>
                    <a:noFill/>
                    <a:ln>
                      <a:noFill/>
                    </a:ln>
                    <a:extLst>
                      <a:ext uri="{53640926-AAD7-44D8-BBD7-CCE9431645EC}">
                        <a14:shadowObscured xmlns:a14="http://schemas.microsoft.com/office/drawing/2010/main"/>
                      </a:ext>
                    </a:extLst>
                  </pic:spPr>
                </pic:pic>
              </a:graphicData>
            </a:graphic>
          </wp:inline>
        </w:drawing>
      </w:r>
    </w:p>
    <w:p w14:paraId="0EE87D72" w14:textId="004A505E" w:rsidR="002D2C20" w:rsidRPr="002D2C20" w:rsidRDefault="002D2C20" w:rsidP="002F778F">
      <w:pPr>
        <w:spacing w:line="360" w:lineRule="auto"/>
        <w:rPr>
          <w:rFonts w:ascii="Cambria" w:hAnsi="Cambria"/>
          <w:bCs/>
          <w:color w:val="auto"/>
          <w:sz w:val="32"/>
          <w:szCs w:val="16"/>
          <w:lang w:val=""/>
        </w:rPr>
      </w:pPr>
      <w:r>
        <w:rPr>
          <w:rFonts w:ascii="Cambria" w:hAnsi="Cambria"/>
          <w:bCs/>
          <w:color w:val="auto"/>
          <w:sz w:val="32"/>
          <w:szCs w:val="16"/>
          <w:lang w:val=""/>
        </w:rPr>
        <w:lastRenderedPageBreak/>
        <w:t>Android</w:t>
      </w:r>
    </w:p>
    <w:p w14:paraId="6187E457" w14:textId="7389DBE2" w:rsidR="00520DB7" w:rsidRDefault="000D7547" w:rsidP="00520DB7">
      <w:pPr>
        <w:spacing w:line="360" w:lineRule="auto"/>
        <w:rPr>
          <w:rFonts w:ascii="Cambria" w:hAnsi="Cambria"/>
          <w:b/>
          <w:noProof/>
          <w:color w:val="auto"/>
          <w:sz w:val="32"/>
          <w:szCs w:val="16"/>
        </w:rPr>
      </w:pPr>
      <w:r>
        <w:rPr>
          <w:rFonts w:ascii="Cambria" w:hAnsi="Cambria"/>
          <w:b/>
          <w:noProof/>
          <w:color w:val="auto"/>
          <w:sz w:val="32"/>
          <w:szCs w:val="16"/>
        </w:rPr>
        <w:drawing>
          <wp:inline distT="0" distB="0" distL="0" distR="0" wp14:anchorId="2897476F" wp14:editId="28DE7216">
            <wp:extent cx="2866390" cy="407664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a:stretch>
                      <a:fillRect/>
                    </a:stretch>
                  </pic:blipFill>
                  <pic:spPr bwMode="auto">
                    <a:xfrm>
                      <a:off x="0" y="0"/>
                      <a:ext cx="2868073" cy="4079036"/>
                    </a:xfrm>
                    <a:prstGeom prst="rect">
                      <a:avLst/>
                    </a:prstGeom>
                    <a:ln>
                      <a:noFill/>
                    </a:ln>
                    <a:extLst>
                      <a:ext uri="{53640926-AAD7-44D8-BBD7-CCE9431645EC}">
                        <a14:shadowObscured xmlns:a14="http://schemas.microsoft.com/office/drawing/2010/main"/>
                      </a:ext>
                    </a:extLst>
                  </pic:spPr>
                </pic:pic>
              </a:graphicData>
            </a:graphic>
          </wp:inline>
        </w:drawing>
      </w:r>
      <w:r w:rsidR="00B368D0">
        <w:rPr>
          <w:rFonts w:ascii="Cambria" w:hAnsi="Cambria"/>
          <w:b/>
          <w:noProof/>
          <w:color w:val="auto"/>
          <w:sz w:val="32"/>
          <w:szCs w:val="16"/>
        </w:rPr>
        <w:t xml:space="preserve"> </w:t>
      </w:r>
      <w:r w:rsidR="002D2C20">
        <w:rPr>
          <w:rFonts w:ascii="Cambria" w:hAnsi="Cambria"/>
          <w:b/>
          <w:noProof/>
          <w:color w:val="auto"/>
          <w:sz w:val="32"/>
          <w:szCs w:val="16"/>
        </w:rPr>
        <w:drawing>
          <wp:inline distT="0" distB="0" distL="0" distR="0" wp14:anchorId="0AC574A7" wp14:editId="1A9C4F70">
            <wp:extent cx="2764833" cy="4076065"/>
            <wp:effectExtent l="0" t="0" r="0" b="635"/>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rotWithShape="1">
                    <a:blip r:embed="rId30" cstate="print">
                      <a:extLst>
                        <a:ext uri="{28A0092B-C50C-407E-A947-70E740481C1C}">
                          <a14:useLocalDpi xmlns:a14="http://schemas.microsoft.com/office/drawing/2010/main" val="0"/>
                        </a:ext>
                      </a:extLst>
                    </a:blip>
                    <a:srcRect t="9377" b="8764"/>
                    <a:stretch/>
                  </pic:blipFill>
                  <pic:spPr bwMode="auto">
                    <a:xfrm>
                      <a:off x="0" y="0"/>
                      <a:ext cx="2764833" cy="4076065"/>
                    </a:xfrm>
                    <a:prstGeom prst="rect">
                      <a:avLst/>
                    </a:prstGeom>
                    <a:ln>
                      <a:noFill/>
                    </a:ln>
                    <a:extLst>
                      <a:ext uri="{53640926-AAD7-44D8-BBD7-CCE9431645EC}">
                        <a14:shadowObscured xmlns:a14="http://schemas.microsoft.com/office/drawing/2010/main"/>
                      </a:ext>
                    </a:extLst>
                  </pic:spPr>
                </pic:pic>
              </a:graphicData>
            </a:graphic>
          </wp:inline>
        </w:drawing>
      </w:r>
    </w:p>
    <w:p w14:paraId="259D1007" w14:textId="482AD061" w:rsidR="002D2C20" w:rsidRPr="002D2C20" w:rsidRDefault="00B368D0" w:rsidP="002D2C20">
      <w:pPr>
        <w:tabs>
          <w:tab w:val="left" w:pos="1042"/>
        </w:tabs>
        <w:rPr>
          <w:rFonts w:ascii="Cambria" w:hAnsi="Cambria"/>
          <w:sz w:val="32"/>
          <w:szCs w:val="16"/>
        </w:rPr>
      </w:pPr>
      <w:r>
        <w:rPr>
          <w:rFonts w:ascii="Cambria" w:hAnsi="Cambria"/>
          <w:sz w:val="32"/>
          <w:szCs w:val="16"/>
        </w:rPr>
        <w:tab/>
      </w:r>
      <w:r w:rsidR="002D2C20">
        <w:rPr>
          <w:rFonts w:ascii="Cambria" w:hAnsi="Cambria"/>
          <w:b/>
          <w:noProof/>
          <w:color w:val="auto"/>
          <w:sz w:val="32"/>
          <w:szCs w:val="16"/>
        </w:rPr>
        <w:drawing>
          <wp:inline distT="0" distB="0" distL="0" distR="0" wp14:anchorId="613CAC72" wp14:editId="2036E511">
            <wp:extent cx="4107875" cy="4210493"/>
            <wp:effectExtent l="0" t="0" r="6985" b="0"/>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rotWithShape="1">
                    <a:blip r:embed="rId31">
                      <a:extLst>
                        <a:ext uri="{28A0092B-C50C-407E-A947-70E740481C1C}">
                          <a14:useLocalDpi xmlns:a14="http://schemas.microsoft.com/office/drawing/2010/main" val="0"/>
                        </a:ext>
                      </a:extLst>
                    </a:blip>
                    <a:srcRect t="41274" b="10111"/>
                    <a:stretch/>
                  </pic:blipFill>
                  <pic:spPr bwMode="auto">
                    <a:xfrm>
                      <a:off x="0" y="0"/>
                      <a:ext cx="4169163" cy="4273312"/>
                    </a:xfrm>
                    <a:prstGeom prst="rect">
                      <a:avLst/>
                    </a:prstGeom>
                    <a:ln>
                      <a:noFill/>
                    </a:ln>
                    <a:extLst>
                      <a:ext uri="{53640926-AAD7-44D8-BBD7-CCE9431645EC}">
                        <a14:shadowObscured xmlns:a14="http://schemas.microsoft.com/office/drawing/2010/main"/>
                      </a:ext>
                    </a:extLst>
                  </pic:spPr>
                </pic:pic>
              </a:graphicData>
            </a:graphic>
          </wp:inline>
        </w:drawing>
      </w:r>
    </w:p>
    <w:p w14:paraId="27C819FD" w14:textId="77777777" w:rsidR="002D2C20" w:rsidRDefault="002D2C20" w:rsidP="002D2C20">
      <w:pPr>
        <w:spacing w:after="160"/>
        <w:rPr>
          <w:rFonts w:ascii="Cambria" w:hAnsi="Cambria"/>
          <w:bCs/>
          <w:color w:val="auto"/>
          <w:sz w:val="32"/>
          <w:szCs w:val="32"/>
          <w:lang w:val=""/>
        </w:rPr>
      </w:pPr>
    </w:p>
    <w:p w14:paraId="01F6FF07" w14:textId="0AC4DFB0" w:rsidR="00751908" w:rsidRDefault="00751908" w:rsidP="00751908">
      <w:pPr>
        <w:spacing w:line="360" w:lineRule="auto"/>
        <w:rPr>
          <w:rFonts w:ascii="Cambria" w:hAnsi="Cambria"/>
          <w:b/>
          <w:color w:val="auto"/>
          <w:sz w:val="28"/>
          <w:szCs w:val="14"/>
        </w:rPr>
      </w:pPr>
      <w:r>
        <w:rPr>
          <w:rFonts w:ascii="Cambria" w:hAnsi="Cambria"/>
          <w:b/>
          <w:color w:val="auto"/>
          <w:sz w:val="28"/>
          <w:szCs w:val="14"/>
        </w:rPr>
        <w:t xml:space="preserve">About </w:t>
      </w:r>
      <w:r w:rsidR="002D2C20">
        <w:rPr>
          <w:rFonts w:ascii="Cambria" w:hAnsi="Cambria"/>
          <w:b/>
          <w:color w:val="auto"/>
          <w:sz w:val="28"/>
          <w:szCs w:val="14"/>
        </w:rPr>
        <w:t>Us</w:t>
      </w:r>
      <w:r w:rsidR="002D2C20" w:rsidRPr="002F778F">
        <w:rPr>
          <w:rFonts w:ascii="Cambria" w:hAnsi="Cambria"/>
          <w:b/>
          <w:color w:val="auto"/>
          <w:sz w:val="28"/>
          <w:szCs w:val="14"/>
        </w:rPr>
        <w:t xml:space="preserve"> (</w:t>
      </w:r>
      <w:r>
        <w:rPr>
          <w:rFonts w:ascii="Cambria" w:hAnsi="Cambria"/>
          <w:b/>
          <w:color w:val="auto"/>
          <w:sz w:val="28"/>
          <w:szCs w:val="14"/>
        </w:rPr>
        <w:t>AboutUs</w:t>
      </w:r>
      <w:r w:rsidRPr="002F778F">
        <w:rPr>
          <w:rFonts w:ascii="Cambria" w:hAnsi="Cambria"/>
          <w:b/>
          <w:color w:val="auto"/>
          <w:sz w:val="28"/>
          <w:szCs w:val="14"/>
        </w:rPr>
        <w:t>.html)</w:t>
      </w:r>
    </w:p>
    <w:p w14:paraId="7926A85D" w14:textId="25C86AEC" w:rsidR="00D817F9" w:rsidRPr="00D817F9" w:rsidRDefault="00D817F9" w:rsidP="00D817F9">
      <w:pPr>
        <w:spacing w:after="160"/>
        <w:rPr>
          <w:rFonts w:ascii="Cambria" w:hAnsi="Cambria"/>
          <w:bCs/>
          <w:color w:val="auto"/>
          <w:sz w:val="32"/>
          <w:szCs w:val="32"/>
          <w:lang w:val=""/>
        </w:rPr>
      </w:pPr>
      <w:r w:rsidRPr="002D2C20">
        <w:rPr>
          <w:rFonts w:ascii="Cambria" w:hAnsi="Cambria"/>
          <w:bCs/>
          <w:color w:val="auto"/>
          <w:sz w:val="32"/>
          <w:szCs w:val="32"/>
          <w:lang w:val=""/>
        </w:rPr>
        <w:t>Desktop</w:t>
      </w:r>
    </w:p>
    <w:p w14:paraId="51495C42" w14:textId="57125766" w:rsidR="002D2C20" w:rsidRPr="002D2C20" w:rsidRDefault="00751908" w:rsidP="002D2C20">
      <w:r>
        <w:rPr>
          <w:noProof/>
        </w:rPr>
        <w:drawing>
          <wp:inline distT="0" distB="0" distL="0" distR="0" wp14:anchorId="50E1D0B6" wp14:editId="5AFF7C1A">
            <wp:extent cx="5869428" cy="2292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32">
                      <a:extLst>
                        <a:ext uri="{28A0092B-C50C-407E-A947-70E740481C1C}">
                          <a14:useLocalDpi xmlns:a14="http://schemas.microsoft.com/office/drawing/2010/main" val="0"/>
                        </a:ext>
                      </a:extLst>
                    </a:blip>
                    <a:srcRect t="13763" b="16775"/>
                    <a:stretch/>
                  </pic:blipFill>
                  <pic:spPr bwMode="auto">
                    <a:xfrm>
                      <a:off x="0" y="0"/>
                      <a:ext cx="5982095" cy="23363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DB712A" wp14:editId="70A2A3D2">
            <wp:extent cx="5869305" cy="109672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33">
                      <a:extLst>
                        <a:ext uri="{28A0092B-C50C-407E-A947-70E740481C1C}">
                          <a14:useLocalDpi xmlns:a14="http://schemas.microsoft.com/office/drawing/2010/main" val="0"/>
                        </a:ext>
                      </a:extLst>
                    </a:blip>
                    <a:srcRect t="61206" b="5560"/>
                    <a:stretch/>
                  </pic:blipFill>
                  <pic:spPr bwMode="auto">
                    <a:xfrm>
                      <a:off x="0" y="0"/>
                      <a:ext cx="5903976" cy="1103203"/>
                    </a:xfrm>
                    <a:prstGeom prst="rect">
                      <a:avLst/>
                    </a:prstGeom>
                    <a:ln>
                      <a:noFill/>
                    </a:ln>
                    <a:extLst>
                      <a:ext uri="{53640926-AAD7-44D8-BBD7-CCE9431645EC}">
                        <a14:shadowObscured xmlns:a14="http://schemas.microsoft.com/office/drawing/2010/main"/>
                      </a:ext>
                    </a:extLst>
                  </pic:spPr>
                </pic:pic>
              </a:graphicData>
            </a:graphic>
          </wp:inline>
        </w:drawing>
      </w:r>
    </w:p>
    <w:p w14:paraId="7E7776E0" w14:textId="46FC1F4B" w:rsidR="00751908" w:rsidRPr="002D2C20" w:rsidRDefault="002D2C20" w:rsidP="00751908">
      <w:pPr>
        <w:spacing w:line="360" w:lineRule="auto"/>
        <w:rPr>
          <w:rFonts w:ascii="Cambria" w:hAnsi="Cambria"/>
          <w:bCs/>
          <w:color w:val="auto"/>
          <w:sz w:val="32"/>
          <w:szCs w:val="16"/>
          <w:lang w:val=""/>
        </w:rPr>
      </w:pPr>
      <w:r>
        <w:rPr>
          <w:rFonts w:ascii="Cambria" w:hAnsi="Cambria"/>
          <w:bCs/>
          <w:color w:val="auto"/>
          <w:sz w:val="32"/>
          <w:szCs w:val="16"/>
          <w:lang w:val=""/>
        </w:rPr>
        <w:t>Android</w:t>
      </w:r>
    </w:p>
    <w:p w14:paraId="1F14C003" w14:textId="0543C7BA" w:rsidR="002D2C20" w:rsidRPr="00D50F40" w:rsidRDefault="002D2C20" w:rsidP="00D50F40">
      <w:pPr>
        <w:spacing w:line="360" w:lineRule="auto"/>
        <w:rPr>
          <w:rFonts w:ascii="Cambria" w:hAnsi="Cambria"/>
          <w:bCs/>
          <w:color w:val="auto"/>
          <w:sz w:val="32"/>
          <w:szCs w:val="16"/>
        </w:rPr>
      </w:pPr>
      <w:r>
        <w:rPr>
          <w:noProof/>
        </w:rPr>
        <w:drawing>
          <wp:inline distT="0" distB="0" distL="0" distR="0" wp14:anchorId="752BED76" wp14:editId="330FEEAA">
            <wp:extent cx="2778771" cy="397601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0677" b="7844"/>
                    <a:stretch/>
                  </pic:blipFill>
                  <pic:spPr bwMode="auto">
                    <a:xfrm>
                      <a:off x="0" y="0"/>
                      <a:ext cx="2832671" cy="405313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AF082D" wp14:editId="36AAC76E">
            <wp:extent cx="2500165" cy="398721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039" b="6305"/>
                    <a:stretch/>
                  </pic:blipFill>
                  <pic:spPr bwMode="auto">
                    <a:xfrm>
                      <a:off x="0" y="0"/>
                      <a:ext cx="2549114" cy="4065273"/>
                    </a:xfrm>
                    <a:prstGeom prst="rect">
                      <a:avLst/>
                    </a:prstGeom>
                    <a:noFill/>
                    <a:ln>
                      <a:noFill/>
                    </a:ln>
                    <a:extLst>
                      <a:ext uri="{53640926-AAD7-44D8-BBD7-CCE9431645EC}">
                        <a14:shadowObscured xmlns:a14="http://schemas.microsoft.com/office/drawing/2010/main"/>
                      </a:ext>
                    </a:extLst>
                  </pic:spPr>
                </pic:pic>
              </a:graphicData>
            </a:graphic>
          </wp:inline>
        </w:drawing>
      </w:r>
    </w:p>
    <w:p w14:paraId="1027189F" w14:textId="4AD4758F" w:rsidR="00F26E39" w:rsidRDefault="00F26E39" w:rsidP="00F26E39">
      <w:pPr>
        <w:spacing w:line="360" w:lineRule="auto"/>
        <w:rPr>
          <w:rFonts w:ascii="Cambria" w:hAnsi="Cambria"/>
          <w:b/>
          <w:color w:val="auto"/>
          <w:sz w:val="28"/>
          <w:szCs w:val="14"/>
        </w:rPr>
      </w:pPr>
      <w:r>
        <w:rPr>
          <w:rFonts w:ascii="Cambria" w:hAnsi="Cambria"/>
          <w:b/>
          <w:color w:val="auto"/>
          <w:sz w:val="28"/>
          <w:szCs w:val="14"/>
        </w:rPr>
        <w:lastRenderedPageBreak/>
        <w:t>Contact</w:t>
      </w:r>
      <w:r w:rsidRPr="00C155EA">
        <w:rPr>
          <w:rFonts w:ascii="Cambria" w:hAnsi="Cambria"/>
          <w:b/>
          <w:color w:val="auto"/>
          <w:sz w:val="28"/>
          <w:szCs w:val="14"/>
        </w:rPr>
        <w:t xml:space="preserve"> </w:t>
      </w:r>
      <w:r>
        <w:rPr>
          <w:rFonts w:ascii="Cambria" w:hAnsi="Cambria"/>
          <w:b/>
          <w:color w:val="auto"/>
          <w:sz w:val="28"/>
          <w:szCs w:val="14"/>
        </w:rPr>
        <w:t>(Contact</w:t>
      </w:r>
      <w:r w:rsidRPr="002F778F">
        <w:rPr>
          <w:rFonts w:ascii="Cambria" w:hAnsi="Cambria"/>
          <w:b/>
          <w:color w:val="auto"/>
          <w:sz w:val="28"/>
          <w:szCs w:val="14"/>
        </w:rPr>
        <w:t>.html)</w:t>
      </w:r>
    </w:p>
    <w:p w14:paraId="22F4498B" w14:textId="3026FA86" w:rsidR="00D817F9" w:rsidRPr="00D817F9" w:rsidRDefault="00D817F9" w:rsidP="00D817F9">
      <w:pPr>
        <w:spacing w:after="160"/>
        <w:rPr>
          <w:rFonts w:ascii="Cambria" w:hAnsi="Cambria"/>
          <w:bCs/>
          <w:color w:val="auto"/>
          <w:sz w:val="32"/>
          <w:szCs w:val="32"/>
          <w:lang w:val=""/>
        </w:rPr>
      </w:pPr>
      <w:r w:rsidRPr="002D2C20">
        <w:rPr>
          <w:rFonts w:ascii="Cambria" w:hAnsi="Cambria"/>
          <w:bCs/>
          <w:color w:val="auto"/>
          <w:sz w:val="32"/>
          <w:szCs w:val="32"/>
          <w:lang w:val=""/>
        </w:rPr>
        <w:t>Desktop</w:t>
      </w:r>
    </w:p>
    <w:p w14:paraId="2D3526F3" w14:textId="43B925CC" w:rsidR="004C6741" w:rsidRDefault="00F26E39" w:rsidP="004C6741">
      <w:r>
        <w:rPr>
          <w:noProof/>
        </w:rPr>
        <w:drawing>
          <wp:inline distT="0" distB="0" distL="0" distR="0" wp14:anchorId="6F8C80BF" wp14:editId="49A11540">
            <wp:extent cx="5731510" cy="25908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6">
                      <a:extLst>
                        <a:ext uri="{28A0092B-C50C-407E-A947-70E740481C1C}">
                          <a14:useLocalDpi xmlns:a14="http://schemas.microsoft.com/office/drawing/2010/main" val="0"/>
                        </a:ext>
                      </a:extLst>
                    </a:blip>
                    <a:srcRect t="13604" b="5954"/>
                    <a:stretch/>
                  </pic:blipFill>
                  <pic:spPr bwMode="auto">
                    <a:xfrm>
                      <a:off x="0" y="0"/>
                      <a:ext cx="573151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73C821CD" w14:textId="77777777" w:rsidR="002D2C20" w:rsidRDefault="002D2C20" w:rsidP="00F26E39">
      <w:pPr>
        <w:spacing w:line="360" w:lineRule="auto"/>
        <w:rPr>
          <w:rFonts w:ascii="Cambria" w:hAnsi="Cambria"/>
          <w:bCs/>
          <w:color w:val="auto"/>
          <w:sz w:val="32"/>
          <w:szCs w:val="16"/>
          <w:lang w:val=""/>
        </w:rPr>
      </w:pPr>
    </w:p>
    <w:p w14:paraId="26509686" w14:textId="029A47FB" w:rsidR="00F26E39" w:rsidRPr="002D2C20" w:rsidRDefault="002D2C20" w:rsidP="00F26E39">
      <w:pPr>
        <w:spacing w:line="360" w:lineRule="auto"/>
        <w:rPr>
          <w:rFonts w:ascii="Cambria" w:hAnsi="Cambria"/>
          <w:bCs/>
          <w:color w:val="auto"/>
          <w:sz w:val="32"/>
          <w:szCs w:val="16"/>
          <w:lang w:val=""/>
        </w:rPr>
      </w:pPr>
      <w:r>
        <w:rPr>
          <w:rFonts w:ascii="Cambria" w:hAnsi="Cambria"/>
          <w:bCs/>
          <w:color w:val="auto"/>
          <w:sz w:val="32"/>
          <w:szCs w:val="16"/>
          <w:lang w:val=""/>
        </w:rPr>
        <w:t>Android</w:t>
      </w:r>
    </w:p>
    <w:p w14:paraId="30EBCC04" w14:textId="6301681F" w:rsidR="00F26E39" w:rsidRDefault="00F26E39" w:rsidP="004C6741">
      <w:r>
        <w:rPr>
          <w:noProof/>
        </w:rPr>
        <w:drawing>
          <wp:inline distT="0" distB="0" distL="0" distR="0" wp14:anchorId="5C4E6911" wp14:editId="19331EC8">
            <wp:extent cx="3905885" cy="47180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91" b="8547"/>
                    <a:stretch/>
                  </pic:blipFill>
                  <pic:spPr bwMode="auto">
                    <a:xfrm>
                      <a:off x="0" y="0"/>
                      <a:ext cx="3910957" cy="4724177"/>
                    </a:xfrm>
                    <a:prstGeom prst="rect">
                      <a:avLst/>
                    </a:prstGeom>
                    <a:noFill/>
                    <a:ln>
                      <a:noFill/>
                    </a:ln>
                    <a:extLst>
                      <a:ext uri="{53640926-AAD7-44D8-BBD7-CCE9431645EC}">
                        <a14:shadowObscured xmlns:a14="http://schemas.microsoft.com/office/drawing/2010/main"/>
                      </a:ext>
                    </a:extLst>
                  </pic:spPr>
                </pic:pic>
              </a:graphicData>
            </a:graphic>
          </wp:inline>
        </w:drawing>
      </w:r>
    </w:p>
    <w:p w14:paraId="68AC90A8" w14:textId="59308CBC" w:rsidR="00123535" w:rsidRDefault="00123535" w:rsidP="00123535">
      <w:pPr>
        <w:spacing w:line="360" w:lineRule="auto"/>
        <w:rPr>
          <w:rFonts w:ascii="Cambria" w:hAnsi="Cambria"/>
          <w:b/>
          <w:color w:val="auto"/>
          <w:sz w:val="28"/>
          <w:szCs w:val="14"/>
        </w:rPr>
      </w:pPr>
      <w:r>
        <w:rPr>
          <w:rFonts w:ascii="Cambria" w:hAnsi="Cambria"/>
          <w:b/>
          <w:color w:val="auto"/>
          <w:sz w:val="28"/>
          <w:szCs w:val="14"/>
        </w:rPr>
        <w:lastRenderedPageBreak/>
        <w:t>Location</w:t>
      </w:r>
      <w:r w:rsidRPr="00C155EA">
        <w:rPr>
          <w:rFonts w:ascii="Cambria" w:hAnsi="Cambria"/>
          <w:b/>
          <w:color w:val="auto"/>
          <w:sz w:val="28"/>
          <w:szCs w:val="14"/>
        </w:rPr>
        <w:t xml:space="preserve"> </w:t>
      </w:r>
      <w:r>
        <w:rPr>
          <w:rFonts w:ascii="Cambria" w:hAnsi="Cambria"/>
          <w:b/>
          <w:color w:val="auto"/>
          <w:sz w:val="28"/>
          <w:szCs w:val="14"/>
        </w:rPr>
        <w:t>(Location</w:t>
      </w:r>
      <w:r w:rsidRPr="002F778F">
        <w:rPr>
          <w:rFonts w:ascii="Cambria" w:hAnsi="Cambria"/>
          <w:b/>
          <w:color w:val="auto"/>
          <w:sz w:val="28"/>
          <w:szCs w:val="14"/>
        </w:rPr>
        <w:t>.html)</w:t>
      </w:r>
    </w:p>
    <w:p w14:paraId="1B79A48E" w14:textId="50DA3DBF" w:rsidR="003A387B" w:rsidRPr="003A387B" w:rsidRDefault="003A387B" w:rsidP="003A387B">
      <w:pPr>
        <w:spacing w:after="160"/>
        <w:rPr>
          <w:rFonts w:ascii="Cambria" w:hAnsi="Cambria"/>
          <w:bCs/>
          <w:color w:val="auto"/>
          <w:sz w:val="32"/>
          <w:szCs w:val="32"/>
          <w:lang w:val=""/>
        </w:rPr>
      </w:pPr>
      <w:r w:rsidRPr="002D2C20">
        <w:rPr>
          <w:rFonts w:ascii="Cambria" w:hAnsi="Cambria"/>
          <w:bCs/>
          <w:color w:val="auto"/>
          <w:sz w:val="32"/>
          <w:szCs w:val="32"/>
          <w:lang w:val=""/>
        </w:rPr>
        <w:t>Desktop</w:t>
      </w:r>
    </w:p>
    <w:p w14:paraId="75E55CAF" w14:textId="4EC92766" w:rsidR="00123535" w:rsidRDefault="00123535" w:rsidP="00123535">
      <w:pPr>
        <w:spacing w:line="360" w:lineRule="auto"/>
        <w:rPr>
          <w:rFonts w:ascii="Cambria" w:hAnsi="Cambria"/>
          <w:b/>
          <w:color w:val="auto"/>
          <w:sz w:val="28"/>
          <w:szCs w:val="14"/>
        </w:rPr>
      </w:pPr>
      <w:r>
        <w:rPr>
          <w:noProof/>
        </w:rPr>
        <w:drawing>
          <wp:inline distT="0" distB="0" distL="0" distR="0" wp14:anchorId="6639D281" wp14:editId="5D317E5A">
            <wp:extent cx="5731510" cy="2600325"/>
            <wp:effectExtent l="0" t="0" r="254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38">
                      <a:extLst>
                        <a:ext uri="{28A0092B-C50C-407E-A947-70E740481C1C}">
                          <a14:useLocalDpi xmlns:a14="http://schemas.microsoft.com/office/drawing/2010/main" val="0"/>
                        </a:ext>
                      </a:extLst>
                    </a:blip>
                    <a:srcRect t="13596" b="5714"/>
                    <a:stretch/>
                  </pic:blipFill>
                  <pic:spPr bwMode="auto">
                    <a:xfrm>
                      <a:off x="0" y="0"/>
                      <a:ext cx="5731510" cy="2600325"/>
                    </a:xfrm>
                    <a:prstGeom prst="rect">
                      <a:avLst/>
                    </a:prstGeom>
                    <a:noFill/>
                    <a:ln>
                      <a:noFill/>
                    </a:ln>
                    <a:extLst>
                      <a:ext uri="{53640926-AAD7-44D8-BBD7-CCE9431645EC}">
                        <a14:shadowObscured xmlns:a14="http://schemas.microsoft.com/office/drawing/2010/main"/>
                      </a:ext>
                    </a:extLst>
                  </pic:spPr>
                </pic:pic>
              </a:graphicData>
            </a:graphic>
          </wp:inline>
        </w:drawing>
      </w:r>
    </w:p>
    <w:p w14:paraId="065F1B9B" w14:textId="77777777" w:rsidR="00F22D6A" w:rsidRDefault="00F22D6A" w:rsidP="00123535">
      <w:pPr>
        <w:spacing w:line="360" w:lineRule="auto"/>
        <w:rPr>
          <w:rFonts w:ascii="Cambria" w:hAnsi="Cambria"/>
          <w:bCs/>
          <w:color w:val="auto"/>
          <w:sz w:val="32"/>
          <w:szCs w:val="16"/>
          <w:lang w:val=""/>
        </w:rPr>
      </w:pPr>
    </w:p>
    <w:p w14:paraId="7E7FAF77" w14:textId="324E7158" w:rsidR="00F22D6A" w:rsidRDefault="00F22D6A" w:rsidP="00123535">
      <w:pPr>
        <w:spacing w:line="360" w:lineRule="auto"/>
        <w:rPr>
          <w:rFonts w:ascii="Cambria" w:hAnsi="Cambria"/>
          <w:bCs/>
          <w:color w:val="auto"/>
          <w:sz w:val="32"/>
          <w:szCs w:val="16"/>
          <w:lang w:val=""/>
        </w:rPr>
      </w:pPr>
      <w:r>
        <w:rPr>
          <w:rFonts w:ascii="Cambria" w:hAnsi="Cambria"/>
          <w:bCs/>
          <w:color w:val="auto"/>
          <w:sz w:val="32"/>
          <w:szCs w:val="16"/>
          <w:lang w:val=""/>
        </w:rPr>
        <w:t>Android</w:t>
      </w:r>
    </w:p>
    <w:p w14:paraId="3DE603AE" w14:textId="77777777" w:rsidR="00F22D6A" w:rsidRDefault="00F22D6A" w:rsidP="00F22D6A">
      <w:pPr>
        <w:spacing w:line="360" w:lineRule="auto"/>
        <w:rPr>
          <w:rFonts w:ascii="Cambria" w:hAnsi="Cambria"/>
          <w:bCs/>
          <w:color w:val="auto"/>
          <w:sz w:val="32"/>
          <w:szCs w:val="16"/>
          <w:lang w:val=""/>
        </w:rPr>
      </w:pPr>
      <w:r>
        <w:rPr>
          <w:noProof/>
        </w:rPr>
        <w:drawing>
          <wp:inline distT="0" distB="0" distL="0" distR="0" wp14:anchorId="69B30703" wp14:editId="7D1F3C04">
            <wp:extent cx="3696371" cy="47682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0741" b="31761"/>
                    <a:stretch/>
                  </pic:blipFill>
                  <pic:spPr bwMode="auto">
                    <a:xfrm>
                      <a:off x="0" y="0"/>
                      <a:ext cx="3710129" cy="4785963"/>
                    </a:xfrm>
                    <a:prstGeom prst="rect">
                      <a:avLst/>
                    </a:prstGeom>
                    <a:noFill/>
                    <a:ln>
                      <a:noFill/>
                    </a:ln>
                    <a:extLst>
                      <a:ext uri="{53640926-AAD7-44D8-BBD7-CCE9431645EC}">
                        <a14:shadowObscured xmlns:a14="http://schemas.microsoft.com/office/drawing/2010/main"/>
                      </a:ext>
                    </a:extLst>
                  </pic:spPr>
                </pic:pic>
              </a:graphicData>
            </a:graphic>
          </wp:inline>
        </w:drawing>
      </w:r>
    </w:p>
    <w:p w14:paraId="20626331" w14:textId="6DA2614D" w:rsidR="002A4749" w:rsidRDefault="002A4749" w:rsidP="002A4749">
      <w:pPr>
        <w:spacing w:line="360" w:lineRule="auto"/>
        <w:rPr>
          <w:rFonts w:ascii="Cambria" w:hAnsi="Cambria"/>
          <w:b/>
          <w:color w:val="auto"/>
          <w:sz w:val="28"/>
          <w:szCs w:val="14"/>
        </w:rPr>
      </w:pPr>
      <w:r>
        <w:rPr>
          <w:rFonts w:ascii="Cambria" w:hAnsi="Cambria"/>
          <w:b/>
          <w:color w:val="auto"/>
          <w:sz w:val="28"/>
          <w:szCs w:val="14"/>
        </w:rPr>
        <w:lastRenderedPageBreak/>
        <w:t>Gallery</w:t>
      </w:r>
      <w:r w:rsidRPr="00C155EA">
        <w:rPr>
          <w:rFonts w:ascii="Cambria" w:hAnsi="Cambria"/>
          <w:b/>
          <w:color w:val="auto"/>
          <w:sz w:val="28"/>
          <w:szCs w:val="14"/>
        </w:rPr>
        <w:t xml:space="preserve"> </w:t>
      </w:r>
      <w:r>
        <w:rPr>
          <w:rFonts w:ascii="Cambria" w:hAnsi="Cambria"/>
          <w:b/>
          <w:color w:val="auto"/>
          <w:sz w:val="28"/>
          <w:szCs w:val="14"/>
        </w:rPr>
        <w:t>(Gallery</w:t>
      </w:r>
      <w:r w:rsidRPr="002F778F">
        <w:rPr>
          <w:rFonts w:ascii="Cambria" w:hAnsi="Cambria"/>
          <w:b/>
          <w:color w:val="auto"/>
          <w:sz w:val="28"/>
          <w:szCs w:val="14"/>
        </w:rPr>
        <w:t>.html)</w:t>
      </w:r>
    </w:p>
    <w:p w14:paraId="34ACFE83" w14:textId="11EC164B" w:rsidR="00BA35EC" w:rsidRPr="00BA35EC" w:rsidRDefault="00BA35EC" w:rsidP="002A4749">
      <w:pPr>
        <w:spacing w:line="360" w:lineRule="auto"/>
        <w:rPr>
          <w:rFonts w:ascii="Cambria" w:hAnsi="Cambria"/>
          <w:bCs/>
          <w:color w:val="auto"/>
          <w:sz w:val="32"/>
          <w:szCs w:val="16"/>
          <w:lang w:val=""/>
        </w:rPr>
      </w:pPr>
      <w:r>
        <w:rPr>
          <w:rFonts w:ascii="Cambria" w:hAnsi="Cambria"/>
          <w:bCs/>
          <w:color w:val="auto"/>
          <w:sz w:val="32"/>
          <w:szCs w:val="32"/>
          <w:lang w:val=""/>
        </w:rPr>
        <w:t>D</w:t>
      </w:r>
      <w:r w:rsidRPr="002D2C20">
        <w:rPr>
          <w:rFonts w:ascii="Cambria" w:hAnsi="Cambria"/>
          <w:bCs/>
          <w:color w:val="auto"/>
          <w:sz w:val="32"/>
          <w:szCs w:val="32"/>
          <w:lang w:val=""/>
        </w:rPr>
        <w:t>esktop</w:t>
      </w:r>
    </w:p>
    <w:p w14:paraId="61EA38B8" w14:textId="022CA35A" w:rsidR="002A4749" w:rsidRDefault="002A4749" w:rsidP="002A4749">
      <w:pPr>
        <w:spacing w:line="360" w:lineRule="auto"/>
        <w:rPr>
          <w:rFonts w:ascii="Cambria" w:hAnsi="Cambria"/>
          <w:b/>
          <w:color w:val="auto"/>
          <w:sz w:val="28"/>
          <w:szCs w:val="14"/>
        </w:rPr>
      </w:pPr>
      <w:r>
        <w:rPr>
          <w:noProof/>
        </w:rPr>
        <w:drawing>
          <wp:inline distT="0" distB="0" distL="0" distR="0" wp14:anchorId="377C2F00" wp14:editId="56E3F4A1">
            <wp:extent cx="5731510" cy="232410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0">
                      <a:extLst>
                        <a:ext uri="{28A0092B-C50C-407E-A947-70E740481C1C}">
                          <a14:useLocalDpi xmlns:a14="http://schemas.microsoft.com/office/drawing/2010/main" val="0"/>
                        </a:ext>
                      </a:extLst>
                    </a:blip>
                    <a:srcRect t="13650" b="13946"/>
                    <a:stretch/>
                  </pic:blipFill>
                  <pic:spPr bwMode="auto">
                    <a:xfrm>
                      <a:off x="0" y="0"/>
                      <a:ext cx="5731510"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5A2FF528" w14:textId="77777777" w:rsidR="00F22D6A" w:rsidRDefault="00F22D6A" w:rsidP="002A4749">
      <w:pPr>
        <w:spacing w:line="360" w:lineRule="auto"/>
        <w:rPr>
          <w:rFonts w:ascii="Cambria" w:hAnsi="Cambria"/>
          <w:bCs/>
          <w:color w:val="auto"/>
          <w:sz w:val="32"/>
          <w:szCs w:val="16"/>
          <w:lang w:val=""/>
        </w:rPr>
      </w:pPr>
    </w:p>
    <w:p w14:paraId="40390097" w14:textId="156531C8" w:rsidR="00C16624" w:rsidRPr="0053472A" w:rsidRDefault="009B5788" w:rsidP="0053472A">
      <w:pPr>
        <w:spacing w:line="360" w:lineRule="auto"/>
        <w:rPr>
          <w:rFonts w:ascii="Cambria" w:hAnsi="Cambria"/>
          <w:bCs/>
          <w:color w:val="auto"/>
          <w:sz w:val="32"/>
          <w:szCs w:val="16"/>
          <w:lang w:val=""/>
        </w:rPr>
      </w:pPr>
      <w:r>
        <w:rPr>
          <w:rFonts w:ascii="Cambria" w:hAnsi="Cambria"/>
          <w:bCs/>
          <w:noProof/>
          <w:color w:val="auto"/>
          <w:sz w:val="32"/>
          <w:szCs w:val="16"/>
        </w:rPr>
        <w:drawing>
          <wp:anchor distT="0" distB="0" distL="114300" distR="114300" simplePos="0" relativeHeight="251658243" behindDoc="0" locked="0" layoutInCell="1" allowOverlap="1" wp14:anchorId="4CF7BC89" wp14:editId="38B09938">
            <wp:simplePos x="0" y="0"/>
            <wp:positionH relativeFrom="margin">
              <wp:posOffset>819150</wp:posOffset>
            </wp:positionH>
            <wp:positionV relativeFrom="paragraph">
              <wp:posOffset>361950</wp:posOffset>
            </wp:positionV>
            <wp:extent cx="3308350" cy="5066030"/>
            <wp:effectExtent l="0" t="0" r="635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stretch>
                      <a:fillRect/>
                    </a:stretch>
                  </pic:blipFill>
                  <pic:spPr>
                    <a:xfrm>
                      <a:off x="0" y="0"/>
                      <a:ext cx="3308350" cy="5066030"/>
                    </a:xfrm>
                    <a:prstGeom prst="rect">
                      <a:avLst/>
                    </a:prstGeom>
                  </pic:spPr>
                </pic:pic>
              </a:graphicData>
            </a:graphic>
            <wp14:sizeRelH relativeFrom="margin">
              <wp14:pctWidth>0</wp14:pctWidth>
            </wp14:sizeRelH>
            <wp14:sizeRelV relativeFrom="margin">
              <wp14:pctHeight>0</wp14:pctHeight>
            </wp14:sizeRelV>
          </wp:anchor>
        </w:drawing>
      </w:r>
      <w:r w:rsidR="00F22D6A">
        <w:rPr>
          <w:rFonts w:ascii="Cambria" w:hAnsi="Cambria"/>
          <w:bCs/>
          <w:color w:val="auto"/>
          <w:sz w:val="32"/>
          <w:szCs w:val="16"/>
          <w:lang w:val=""/>
        </w:rPr>
        <w:t>Android</w:t>
      </w:r>
    </w:p>
    <w:p w14:paraId="17649E25" w14:textId="1D1E3A12" w:rsidR="008D3D46" w:rsidRPr="00C8543B" w:rsidRDefault="00C8543B" w:rsidP="00C8543B">
      <w:pPr>
        <w:tabs>
          <w:tab w:val="left" w:pos="6750"/>
        </w:tabs>
        <w:rPr>
          <w:rFonts w:ascii="Cambria" w:hAnsi="Cambria"/>
          <w:b/>
          <w:bCs/>
          <w:color w:val="auto"/>
          <w:sz w:val="28"/>
          <w:szCs w:val="14"/>
        </w:rPr>
      </w:pPr>
      <w:r>
        <w:rPr>
          <w:noProof/>
        </w:rPr>
        <w:lastRenderedPageBreak/>
        <w:drawing>
          <wp:anchor distT="0" distB="0" distL="114300" distR="114300" simplePos="0" relativeHeight="251658244" behindDoc="1" locked="0" layoutInCell="1" allowOverlap="1" wp14:anchorId="7C306C10" wp14:editId="0A7D27B0">
            <wp:simplePos x="0" y="0"/>
            <wp:positionH relativeFrom="margin">
              <wp:align>right</wp:align>
            </wp:positionH>
            <wp:positionV relativeFrom="page">
              <wp:posOffset>1612900</wp:posOffset>
            </wp:positionV>
            <wp:extent cx="5731510" cy="2400300"/>
            <wp:effectExtent l="0" t="0" r="2540" b="0"/>
            <wp:wrapTight wrapText="bothSides">
              <wp:wrapPolygon edited="0">
                <wp:start x="0" y="0"/>
                <wp:lineTo x="0" y="21429"/>
                <wp:lineTo x="21538" y="21429"/>
                <wp:lineTo x="2153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42">
                      <a:extLst>
                        <a:ext uri="{28A0092B-C50C-407E-A947-70E740481C1C}">
                          <a14:useLocalDpi xmlns:a14="http://schemas.microsoft.com/office/drawing/2010/main" val="0"/>
                        </a:ext>
                      </a:extLst>
                    </a:blip>
                    <a:srcRect t="14187" b="12512"/>
                    <a:stretch/>
                  </pic:blipFill>
                  <pic:spPr bwMode="auto">
                    <a:xfrm>
                      <a:off x="0" y="0"/>
                      <a:ext cx="5731510" cy="2400300"/>
                    </a:xfrm>
                    <a:prstGeom prst="rect">
                      <a:avLst/>
                    </a:prstGeom>
                    <a:noFill/>
                    <a:ln>
                      <a:noFill/>
                    </a:ln>
                    <a:extLst>
                      <a:ext uri="{53640926-AAD7-44D8-BBD7-CCE9431645EC}">
                        <a14:shadowObscured xmlns:a14="http://schemas.microsoft.com/office/drawing/2010/main"/>
                      </a:ext>
                    </a:extLst>
                  </pic:spPr>
                </pic:pic>
              </a:graphicData>
            </a:graphic>
          </wp:anchor>
        </w:drawing>
      </w:r>
      <w:r w:rsidR="0053472A" w:rsidRPr="00C16624">
        <w:rPr>
          <w:rFonts w:ascii="Cambria" w:hAnsi="Cambria"/>
          <w:b/>
          <w:bCs/>
          <w:color w:val="auto"/>
          <w:sz w:val="28"/>
          <w:szCs w:val="14"/>
        </w:rPr>
        <w:t>V</w:t>
      </w:r>
      <w:r w:rsidR="0053472A">
        <w:rPr>
          <w:rFonts w:ascii="Cambria" w:hAnsi="Cambria"/>
          <w:b/>
          <w:bCs/>
          <w:color w:val="auto"/>
          <w:sz w:val="28"/>
          <w:szCs w:val="14"/>
        </w:rPr>
        <w:t>acancy</w:t>
      </w:r>
      <w:r w:rsidR="0053472A" w:rsidRPr="00C16624">
        <w:rPr>
          <w:rFonts w:ascii="Cambria" w:hAnsi="Cambria"/>
          <w:b/>
          <w:bCs/>
          <w:color w:val="auto"/>
          <w:sz w:val="28"/>
          <w:szCs w:val="14"/>
        </w:rPr>
        <w:t xml:space="preserve"> (</w:t>
      </w:r>
      <w:r w:rsidR="0015776E" w:rsidRPr="00C16624">
        <w:rPr>
          <w:rFonts w:ascii="Cambria" w:hAnsi="Cambria"/>
          <w:b/>
          <w:bCs/>
          <w:color w:val="auto"/>
          <w:sz w:val="28"/>
          <w:szCs w:val="14"/>
        </w:rPr>
        <w:t>V</w:t>
      </w:r>
      <w:r w:rsidR="0015776E">
        <w:rPr>
          <w:rFonts w:ascii="Cambria" w:hAnsi="Cambria"/>
          <w:b/>
          <w:bCs/>
          <w:color w:val="auto"/>
          <w:sz w:val="28"/>
          <w:szCs w:val="14"/>
        </w:rPr>
        <w:t>acancy</w:t>
      </w:r>
      <w:r w:rsidR="0015776E" w:rsidRPr="00C16624">
        <w:rPr>
          <w:rFonts w:ascii="Cambria" w:hAnsi="Cambria"/>
          <w:b/>
          <w:bCs/>
          <w:color w:val="auto"/>
          <w:sz w:val="28"/>
          <w:szCs w:val="14"/>
        </w:rPr>
        <w:t>.html</w:t>
      </w:r>
    </w:p>
    <w:p w14:paraId="32F4D00E" w14:textId="77777777" w:rsidR="00BA35EC" w:rsidRPr="0053472A" w:rsidRDefault="00BA35EC" w:rsidP="00BA35EC">
      <w:pPr>
        <w:spacing w:after="160"/>
        <w:rPr>
          <w:rFonts w:ascii="Cambria" w:hAnsi="Cambria"/>
          <w:color w:val="auto"/>
          <w:sz w:val="32"/>
          <w:szCs w:val="32"/>
        </w:rPr>
      </w:pPr>
      <w:r>
        <w:rPr>
          <w:rFonts w:ascii="Cambria" w:hAnsi="Cambria"/>
          <w:color w:val="auto"/>
          <w:sz w:val="32"/>
          <w:szCs w:val="32"/>
        </w:rPr>
        <w:t>Desktop</w:t>
      </w:r>
    </w:p>
    <w:p w14:paraId="2BB338E2" w14:textId="77777777" w:rsidR="00C8543B" w:rsidRDefault="00C8543B" w:rsidP="008D3D46">
      <w:pPr>
        <w:spacing w:line="360" w:lineRule="auto"/>
        <w:rPr>
          <w:rFonts w:ascii="Cambria" w:hAnsi="Cambria"/>
          <w:color w:val="auto"/>
          <w:sz w:val="32"/>
          <w:szCs w:val="16"/>
        </w:rPr>
      </w:pPr>
    </w:p>
    <w:p w14:paraId="6D62F464" w14:textId="3819C890" w:rsidR="0053472A" w:rsidRPr="0053472A" w:rsidRDefault="0053472A" w:rsidP="008D3D46">
      <w:pPr>
        <w:spacing w:line="360" w:lineRule="auto"/>
        <w:rPr>
          <w:rFonts w:ascii="Cambria" w:hAnsi="Cambria"/>
          <w:color w:val="auto"/>
          <w:sz w:val="32"/>
          <w:szCs w:val="16"/>
        </w:rPr>
      </w:pPr>
      <w:r>
        <w:rPr>
          <w:rFonts w:ascii="Cambria" w:hAnsi="Cambria"/>
          <w:color w:val="auto"/>
          <w:sz w:val="32"/>
          <w:szCs w:val="16"/>
        </w:rPr>
        <w:t>Android</w:t>
      </w:r>
    </w:p>
    <w:p w14:paraId="175826B5" w14:textId="56BED369" w:rsidR="0015776E" w:rsidRDefault="005E5094" w:rsidP="007F4393">
      <w:pPr>
        <w:tabs>
          <w:tab w:val="left" w:pos="6750"/>
        </w:tabs>
        <w:rPr>
          <w:rFonts w:ascii="Cambria" w:hAnsi="Cambria"/>
          <w:b/>
          <w:bCs/>
          <w:color w:val="auto"/>
          <w:sz w:val="28"/>
          <w:szCs w:val="14"/>
        </w:rPr>
      </w:pPr>
      <w:r>
        <w:rPr>
          <w:noProof/>
        </w:rPr>
        <w:drawing>
          <wp:inline distT="0" distB="0" distL="0" distR="0" wp14:anchorId="136F472E" wp14:editId="540474AB">
            <wp:extent cx="4090670" cy="2714625"/>
            <wp:effectExtent l="0" t="0" r="508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0960" b="58412"/>
                    <a:stretch/>
                  </pic:blipFill>
                  <pic:spPr bwMode="auto">
                    <a:xfrm>
                      <a:off x="0" y="0"/>
                      <a:ext cx="409067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71C1412D" w14:textId="1DEE59FB" w:rsidR="00681255" w:rsidRDefault="00681255" w:rsidP="007F4393">
      <w:pPr>
        <w:tabs>
          <w:tab w:val="left" w:pos="6750"/>
        </w:tabs>
        <w:rPr>
          <w:rFonts w:ascii="Cambria" w:hAnsi="Cambria"/>
          <w:b/>
          <w:bCs/>
          <w:color w:val="auto"/>
          <w:sz w:val="28"/>
          <w:szCs w:val="14"/>
        </w:rPr>
      </w:pPr>
    </w:p>
    <w:p w14:paraId="67AF6CB9" w14:textId="77777777" w:rsidR="0053472A" w:rsidRDefault="0053472A" w:rsidP="007F4393">
      <w:pPr>
        <w:tabs>
          <w:tab w:val="left" w:pos="6750"/>
        </w:tabs>
        <w:rPr>
          <w:rFonts w:ascii="Cambria" w:hAnsi="Cambria"/>
          <w:b/>
          <w:bCs/>
          <w:color w:val="auto"/>
          <w:sz w:val="28"/>
          <w:szCs w:val="14"/>
        </w:rPr>
      </w:pPr>
    </w:p>
    <w:p w14:paraId="7F8B8037" w14:textId="77777777" w:rsidR="0053472A" w:rsidRDefault="0053472A" w:rsidP="007F4393">
      <w:pPr>
        <w:tabs>
          <w:tab w:val="left" w:pos="6750"/>
        </w:tabs>
        <w:rPr>
          <w:rFonts w:ascii="Cambria" w:hAnsi="Cambria"/>
          <w:b/>
          <w:bCs/>
          <w:color w:val="auto"/>
          <w:sz w:val="28"/>
          <w:szCs w:val="14"/>
        </w:rPr>
      </w:pPr>
    </w:p>
    <w:p w14:paraId="3B296145" w14:textId="77777777" w:rsidR="0053472A" w:rsidRDefault="0053472A" w:rsidP="007F4393">
      <w:pPr>
        <w:tabs>
          <w:tab w:val="left" w:pos="6750"/>
        </w:tabs>
        <w:rPr>
          <w:rFonts w:ascii="Cambria" w:hAnsi="Cambria"/>
          <w:b/>
          <w:bCs/>
          <w:color w:val="auto"/>
          <w:sz w:val="28"/>
          <w:szCs w:val="14"/>
        </w:rPr>
      </w:pPr>
    </w:p>
    <w:p w14:paraId="4226D6D8" w14:textId="77777777" w:rsidR="0053472A" w:rsidRDefault="0053472A" w:rsidP="007F4393">
      <w:pPr>
        <w:tabs>
          <w:tab w:val="left" w:pos="6750"/>
        </w:tabs>
        <w:rPr>
          <w:rFonts w:ascii="Cambria" w:hAnsi="Cambria"/>
          <w:b/>
          <w:bCs/>
          <w:color w:val="auto"/>
          <w:sz w:val="28"/>
          <w:szCs w:val="14"/>
        </w:rPr>
      </w:pPr>
    </w:p>
    <w:p w14:paraId="74AE84C2" w14:textId="77777777" w:rsidR="0053472A" w:rsidRDefault="0053472A" w:rsidP="007F4393">
      <w:pPr>
        <w:tabs>
          <w:tab w:val="left" w:pos="6750"/>
        </w:tabs>
        <w:rPr>
          <w:rFonts w:ascii="Cambria" w:hAnsi="Cambria"/>
          <w:b/>
          <w:bCs/>
          <w:color w:val="auto"/>
          <w:sz w:val="28"/>
          <w:szCs w:val="14"/>
        </w:rPr>
      </w:pPr>
    </w:p>
    <w:p w14:paraId="29EB23A5" w14:textId="77777777" w:rsidR="0053472A" w:rsidRDefault="0053472A" w:rsidP="007F4393">
      <w:pPr>
        <w:tabs>
          <w:tab w:val="left" w:pos="6750"/>
        </w:tabs>
        <w:rPr>
          <w:rFonts w:ascii="Cambria" w:hAnsi="Cambria"/>
          <w:b/>
          <w:bCs/>
          <w:color w:val="auto"/>
          <w:sz w:val="28"/>
          <w:szCs w:val="14"/>
        </w:rPr>
      </w:pPr>
    </w:p>
    <w:p w14:paraId="155E8725" w14:textId="77777777" w:rsidR="0053472A" w:rsidRDefault="0053472A" w:rsidP="007F4393">
      <w:pPr>
        <w:tabs>
          <w:tab w:val="left" w:pos="6750"/>
        </w:tabs>
        <w:rPr>
          <w:rFonts w:ascii="Cambria" w:hAnsi="Cambria"/>
          <w:b/>
          <w:bCs/>
          <w:color w:val="auto"/>
          <w:sz w:val="28"/>
          <w:szCs w:val="14"/>
        </w:rPr>
      </w:pPr>
    </w:p>
    <w:p w14:paraId="172E8AEC" w14:textId="77777777" w:rsidR="00C8543B" w:rsidRDefault="00C8543B" w:rsidP="0053472A">
      <w:pPr>
        <w:spacing w:after="160"/>
        <w:rPr>
          <w:rFonts w:ascii="Cambria" w:hAnsi="Cambria"/>
          <w:b/>
          <w:bCs/>
          <w:color w:val="auto"/>
          <w:sz w:val="28"/>
          <w:szCs w:val="14"/>
        </w:rPr>
      </w:pPr>
    </w:p>
    <w:p w14:paraId="52A06124" w14:textId="75917569" w:rsidR="006233FA" w:rsidRDefault="00C8543B" w:rsidP="007F4393">
      <w:pPr>
        <w:tabs>
          <w:tab w:val="left" w:pos="6750"/>
        </w:tabs>
        <w:rPr>
          <w:rFonts w:ascii="Cambria" w:hAnsi="Cambria"/>
          <w:b/>
          <w:bCs/>
          <w:color w:val="auto"/>
          <w:sz w:val="28"/>
          <w:szCs w:val="14"/>
        </w:rPr>
      </w:pPr>
      <w:r>
        <w:rPr>
          <w:noProof/>
        </w:rPr>
        <w:lastRenderedPageBreak/>
        <w:drawing>
          <wp:anchor distT="0" distB="0" distL="114300" distR="114300" simplePos="0" relativeHeight="251658245" behindDoc="1" locked="0" layoutInCell="1" allowOverlap="1" wp14:anchorId="2E0B2231" wp14:editId="685241EA">
            <wp:simplePos x="0" y="0"/>
            <wp:positionH relativeFrom="margin">
              <wp:align>right</wp:align>
            </wp:positionH>
            <wp:positionV relativeFrom="page">
              <wp:posOffset>1593850</wp:posOffset>
            </wp:positionV>
            <wp:extent cx="5731510" cy="2238375"/>
            <wp:effectExtent l="0" t="0" r="2540" b="9525"/>
            <wp:wrapTight wrapText="bothSides">
              <wp:wrapPolygon edited="0">
                <wp:start x="0" y="0"/>
                <wp:lineTo x="0" y="21508"/>
                <wp:lineTo x="21538" y="21508"/>
                <wp:lineTo x="21538"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44">
                      <a:extLst>
                        <a:ext uri="{28A0092B-C50C-407E-A947-70E740481C1C}">
                          <a14:useLocalDpi xmlns:a14="http://schemas.microsoft.com/office/drawing/2010/main" val="0"/>
                        </a:ext>
                      </a:extLst>
                    </a:blip>
                    <a:srcRect t="16847" b="13695"/>
                    <a:stretch/>
                  </pic:blipFill>
                  <pic:spPr bwMode="auto">
                    <a:xfrm>
                      <a:off x="0" y="0"/>
                      <a:ext cx="5731510" cy="2238375"/>
                    </a:xfrm>
                    <a:prstGeom prst="rect">
                      <a:avLst/>
                    </a:prstGeom>
                    <a:noFill/>
                    <a:ln>
                      <a:noFill/>
                    </a:ln>
                    <a:extLst>
                      <a:ext uri="{53640926-AAD7-44D8-BBD7-CCE9431645EC}">
                        <a14:shadowObscured xmlns:a14="http://schemas.microsoft.com/office/drawing/2010/main"/>
                      </a:ext>
                    </a:extLst>
                  </pic:spPr>
                </pic:pic>
              </a:graphicData>
            </a:graphic>
          </wp:anchor>
        </w:drawing>
      </w:r>
      <w:r w:rsidR="006233FA">
        <w:rPr>
          <w:rFonts w:ascii="Cambria" w:hAnsi="Cambria"/>
          <w:b/>
          <w:bCs/>
          <w:color w:val="auto"/>
          <w:sz w:val="28"/>
          <w:szCs w:val="14"/>
        </w:rPr>
        <w:t>FORM- Job Application</w:t>
      </w:r>
      <w:r w:rsidR="0053472A">
        <w:rPr>
          <w:rFonts w:ascii="Cambria" w:hAnsi="Cambria"/>
          <w:b/>
          <w:color w:val="auto"/>
          <w:sz w:val="28"/>
          <w:szCs w:val="14"/>
        </w:rPr>
        <w:t xml:space="preserve"> </w:t>
      </w:r>
      <w:r w:rsidR="006233FA">
        <w:rPr>
          <w:rFonts w:ascii="Cambria" w:hAnsi="Cambria"/>
          <w:b/>
          <w:bCs/>
          <w:color w:val="auto"/>
          <w:sz w:val="28"/>
          <w:szCs w:val="14"/>
        </w:rPr>
        <w:t>(Apply.html)</w:t>
      </w:r>
    </w:p>
    <w:p w14:paraId="2067BACB" w14:textId="77777777" w:rsidR="00BA35EC" w:rsidRPr="0053472A" w:rsidRDefault="00BA35EC" w:rsidP="00BA35EC">
      <w:pPr>
        <w:spacing w:after="160"/>
        <w:rPr>
          <w:rFonts w:ascii="Cambria" w:hAnsi="Cambria"/>
          <w:color w:val="auto"/>
          <w:sz w:val="32"/>
          <w:szCs w:val="32"/>
        </w:rPr>
      </w:pPr>
      <w:r>
        <w:rPr>
          <w:rFonts w:ascii="Cambria" w:hAnsi="Cambria"/>
          <w:color w:val="auto"/>
          <w:sz w:val="32"/>
          <w:szCs w:val="32"/>
        </w:rPr>
        <w:t>Desktop</w:t>
      </w:r>
    </w:p>
    <w:p w14:paraId="0FC7FE3B" w14:textId="3D7FCB4A" w:rsidR="006233FA" w:rsidRDefault="006233FA" w:rsidP="006233FA">
      <w:pPr>
        <w:spacing w:line="360" w:lineRule="auto"/>
        <w:rPr>
          <w:rFonts w:ascii="Cambria" w:hAnsi="Cambria"/>
          <w:color w:val="auto"/>
          <w:sz w:val="32"/>
          <w:szCs w:val="16"/>
        </w:rPr>
      </w:pPr>
    </w:p>
    <w:p w14:paraId="158DF674" w14:textId="03060070" w:rsidR="000032F3" w:rsidRPr="000032F3" w:rsidRDefault="000032F3" w:rsidP="006233FA">
      <w:pPr>
        <w:spacing w:line="360" w:lineRule="auto"/>
        <w:rPr>
          <w:rFonts w:ascii="Cambria" w:hAnsi="Cambria"/>
          <w:color w:val="auto"/>
          <w:sz w:val="32"/>
          <w:szCs w:val="16"/>
        </w:rPr>
      </w:pPr>
      <w:r>
        <w:rPr>
          <w:rFonts w:ascii="Cambria" w:hAnsi="Cambria"/>
          <w:color w:val="auto"/>
          <w:sz w:val="32"/>
          <w:szCs w:val="16"/>
        </w:rPr>
        <w:t>Android</w:t>
      </w:r>
    </w:p>
    <w:p w14:paraId="0855F910" w14:textId="0F842F5F" w:rsidR="006233FA" w:rsidRDefault="006233FA" w:rsidP="007F4393">
      <w:pPr>
        <w:tabs>
          <w:tab w:val="left" w:pos="6750"/>
        </w:tabs>
        <w:rPr>
          <w:rFonts w:ascii="Cambria" w:hAnsi="Cambria"/>
          <w:b/>
          <w:bCs/>
          <w:color w:val="auto"/>
          <w:sz w:val="28"/>
          <w:szCs w:val="14"/>
        </w:rPr>
      </w:pPr>
      <w:r>
        <w:rPr>
          <w:noProof/>
        </w:rPr>
        <w:drawing>
          <wp:inline distT="0" distB="0" distL="0" distR="0" wp14:anchorId="112559EC" wp14:editId="27C8137A">
            <wp:extent cx="4090670" cy="2286000"/>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2145" b="62064"/>
                    <a:stretch/>
                  </pic:blipFill>
                  <pic:spPr bwMode="auto">
                    <a:xfrm>
                      <a:off x="0" y="0"/>
                      <a:ext cx="409067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2E875560" w14:textId="77777777" w:rsidR="006233FA" w:rsidRDefault="006233FA" w:rsidP="007F4393">
      <w:pPr>
        <w:tabs>
          <w:tab w:val="left" w:pos="6750"/>
        </w:tabs>
        <w:rPr>
          <w:rFonts w:ascii="Cambria" w:hAnsi="Cambria"/>
          <w:b/>
          <w:bCs/>
          <w:color w:val="auto"/>
          <w:sz w:val="28"/>
          <w:szCs w:val="14"/>
        </w:rPr>
      </w:pPr>
    </w:p>
    <w:p w14:paraId="232C25D5" w14:textId="77777777" w:rsidR="000032F3" w:rsidRDefault="000032F3" w:rsidP="007F4393">
      <w:pPr>
        <w:tabs>
          <w:tab w:val="left" w:pos="6750"/>
        </w:tabs>
        <w:rPr>
          <w:rFonts w:ascii="Cambria" w:hAnsi="Cambria"/>
          <w:b/>
          <w:bCs/>
          <w:color w:val="auto"/>
          <w:sz w:val="28"/>
          <w:szCs w:val="14"/>
        </w:rPr>
      </w:pPr>
    </w:p>
    <w:p w14:paraId="69DF7595" w14:textId="77777777" w:rsidR="000032F3" w:rsidRDefault="000032F3" w:rsidP="007F4393">
      <w:pPr>
        <w:tabs>
          <w:tab w:val="left" w:pos="6750"/>
        </w:tabs>
        <w:rPr>
          <w:rFonts w:ascii="Cambria" w:hAnsi="Cambria"/>
          <w:b/>
          <w:bCs/>
          <w:color w:val="auto"/>
          <w:sz w:val="28"/>
          <w:szCs w:val="14"/>
        </w:rPr>
      </w:pPr>
    </w:p>
    <w:p w14:paraId="171613C4" w14:textId="77777777" w:rsidR="000032F3" w:rsidRDefault="000032F3" w:rsidP="007F4393">
      <w:pPr>
        <w:tabs>
          <w:tab w:val="left" w:pos="6750"/>
        </w:tabs>
        <w:rPr>
          <w:rFonts w:ascii="Cambria" w:hAnsi="Cambria"/>
          <w:b/>
          <w:bCs/>
          <w:color w:val="auto"/>
          <w:sz w:val="28"/>
          <w:szCs w:val="14"/>
        </w:rPr>
      </w:pPr>
    </w:p>
    <w:p w14:paraId="51D9157C" w14:textId="77777777" w:rsidR="000032F3" w:rsidRDefault="000032F3" w:rsidP="007F4393">
      <w:pPr>
        <w:tabs>
          <w:tab w:val="left" w:pos="6750"/>
        </w:tabs>
        <w:rPr>
          <w:rFonts w:ascii="Cambria" w:hAnsi="Cambria"/>
          <w:b/>
          <w:bCs/>
          <w:color w:val="auto"/>
          <w:sz w:val="28"/>
          <w:szCs w:val="14"/>
        </w:rPr>
      </w:pPr>
    </w:p>
    <w:p w14:paraId="54CEB2E4" w14:textId="77777777" w:rsidR="000032F3" w:rsidRDefault="000032F3" w:rsidP="007F4393">
      <w:pPr>
        <w:tabs>
          <w:tab w:val="left" w:pos="6750"/>
        </w:tabs>
        <w:rPr>
          <w:rFonts w:ascii="Cambria" w:hAnsi="Cambria"/>
          <w:b/>
          <w:bCs/>
          <w:color w:val="auto"/>
          <w:sz w:val="28"/>
          <w:szCs w:val="14"/>
        </w:rPr>
      </w:pPr>
    </w:p>
    <w:p w14:paraId="7677C5E8" w14:textId="77777777" w:rsidR="000032F3" w:rsidRDefault="000032F3" w:rsidP="007F4393">
      <w:pPr>
        <w:tabs>
          <w:tab w:val="left" w:pos="6750"/>
        </w:tabs>
        <w:rPr>
          <w:rFonts w:ascii="Cambria" w:hAnsi="Cambria"/>
          <w:b/>
          <w:bCs/>
          <w:color w:val="auto"/>
          <w:sz w:val="28"/>
          <w:szCs w:val="14"/>
        </w:rPr>
      </w:pPr>
    </w:p>
    <w:p w14:paraId="7D265223" w14:textId="77777777" w:rsidR="000032F3" w:rsidRDefault="000032F3" w:rsidP="007F4393">
      <w:pPr>
        <w:tabs>
          <w:tab w:val="left" w:pos="6750"/>
        </w:tabs>
        <w:rPr>
          <w:rFonts w:ascii="Cambria" w:hAnsi="Cambria"/>
          <w:b/>
          <w:bCs/>
          <w:color w:val="auto"/>
          <w:sz w:val="28"/>
          <w:szCs w:val="14"/>
        </w:rPr>
      </w:pPr>
    </w:p>
    <w:p w14:paraId="604C00A3" w14:textId="77777777" w:rsidR="000032F3" w:rsidRDefault="000032F3" w:rsidP="007F4393">
      <w:pPr>
        <w:tabs>
          <w:tab w:val="left" w:pos="6750"/>
        </w:tabs>
        <w:rPr>
          <w:rFonts w:ascii="Cambria" w:hAnsi="Cambria"/>
          <w:b/>
          <w:bCs/>
          <w:color w:val="auto"/>
          <w:sz w:val="28"/>
          <w:szCs w:val="14"/>
        </w:rPr>
      </w:pPr>
    </w:p>
    <w:p w14:paraId="3828D1C0" w14:textId="77777777" w:rsidR="000032F3" w:rsidRDefault="000032F3" w:rsidP="007F4393">
      <w:pPr>
        <w:tabs>
          <w:tab w:val="left" w:pos="6750"/>
        </w:tabs>
        <w:rPr>
          <w:rFonts w:ascii="Cambria" w:hAnsi="Cambria"/>
          <w:b/>
          <w:bCs/>
          <w:color w:val="auto"/>
          <w:sz w:val="28"/>
          <w:szCs w:val="14"/>
        </w:rPr>
      </w:pPr>
    </w:p>
    <w:p w14:paraId="4E3E4529" w14:textId="77777777" w:rsidR="000032F3" w:rsidRDefault="000032F3" w:rsidP="007F4393">
      <w:pPr>
        <w:tabs>
          <w:tab w:val="left" w:pos="6750"/>
        </w:tabs>
        <w:rPr>
          <w:rFonts w:ascii="Cambria" w:hAnsi="Cambria"/>
          <w:b/>
          <w:bCs/>
          <w:color w:val="auto"/>
          <w:sz w:val="28"/>
          <w:szCs w:val="14"/>
        </w:rPr>
      </w:pPr>
    </w:p>
    <w:p w14:paraId="2549307D" w14:textId="77777777" w:rsidR="00BA35EC" w:rsidRDefault="00BA35EC" w:rsidP="007F4393">
      <w:pPr>
        <w:tabs>
          <w:tab w:val="left" w:pos="6750"/>
        </w:tabs>
        <w:rPr>
          <w:rFonts w:ascii="Cambria" w:hAnsi="Cambria"/>
          <w:b/>
          <w:bCs/>
          <w:color w:val="auto"/>
          <w:sz w:val="28"/>
          <w:szCs w:val="14"/>
        </w:rPr>
      </w:pPr>
    </w:p>
    <w:p w14:paraId="5BFEA4C2" w14:textId="1B815458" w:rsidR="00681255" w:rsidRDefault="00681255" w:rsidP="007F4393">
      <w:pPr>
        <w:tabs>
          <w:tab w:val="left" w:pos="6750"/>
        </w:tabs>
        <w:rPr>
          <w:rFonts w:ascii="Cambria" w:hAnsi="Cambria"/>
          <w:b/>
          <w:bCs/>
          <w:color w:val="auto"/>
          <w:sz w:val="28"/>
          <w:szCs w:val="14"/>
        </w:rPr>
      </w:pPr>
      <w:r>
        <w:rPr>
          <w:rFonts w:ascii="Cambria" w:hAnsi="Cambria"/>
          <w:b/>
          <w:bCs/>
          <w:color w:val="auto"/>
          <w:sz w:val="28"/>
          <w:szCs w:val="14"/>
        </w:rPr>
        <w:lastRenderedPageBreak/>
        <w:t xml:space="preserve">Search </w:t>
      </w:r>
      <w:r w:rsidR="000032F3">
        <w:rPr>
          <w:rFonts w:ascii="Cambria" w:hAnsi="Cambria"/>
          <w:b/>
          <w:bCs/>
          <w:color w:val="auto"/>
          <w:sz w:val="28"/>
          <w:szCs w:val="14"/>
        </w:rPr>
        <w:t>Bar (</w:t>
      </w:r>
      <w:r>
        <w:rPr>
          <w:rFonts w:ascii="Cambria" w:hAnsi="Cambria"/>
          <w:b/>
          <w:bCs/>
          <w:color w:val="auto"/>
          <w:sz w:val="28"/>
          <w:szCs w:val="14"/>
        </w:rPr>
        <w:t>Searching.html)</w:t>
      </w:r>
    </w:p>
    <w:p w14:paraId="5EE689C1" w14:textId="4B8D81E5" w:rsidR="00C8543B" w:rsidRDefault="00BA35EC" w:rsidP="00BA35EC">
      <w:pPr>
        <w:spacing w:after="160"/>
        <w:rPr>
          <w:rFonts w:ascii="Cambria" w:hAnsi="Cambria"/>
          <w:color w:val="auto"/>
          <w:sz w:val="32"/>
          <w:szCs w:val="32"/>
        </w:rPr>
      </w:pPr>
      <w:r>
        <w:rPr>
          <w:noProof/>
        </w:rPr>
        <w:drawing>
          <wp:anchor distT="0" distB="0" distL="114300" distR="114300" simplePos="0" relativeHeight="251658246" behindDoc="1" locked="0" layoutInCell="1" allowOverlap="1" wp14:anchorId="7EA8328C" wp14:editId="673D77AF">
            <wp:simplePos x="0" y="0"/>
            <wp:positionH relativeFrom="margin">
              <wp:posOffset>16510</wp:posOffset>
            </wp:positionH>
            <wp:positionV relativeFrom="page">
              <wp:posOffset>1574800</wp:posOffset>
            </wp:positionV>
            <wp:extent cx="5731510" cy="2600325"/>
            <wp:effectExtent l="0" t="0" r="2540" b="9525"/>
            <wp:wrapTight wrapText="bothSides">
              <wp:wrapPolygon edited="0">
                <wp:start x="0" y="0"/>
                <wp:lineTo x="0" y="21521"/>
                <wp:lineTo x="21538" y="215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rotWithShape="1">
                    <a:blip r:embed="rId46">
                      <a:extLst>
                        <a:ext uri="{28A0092B-C50C-407E-A947-70E740481C1C}">
                          <a14:useLocalDpi xmlns:a14="http://schemas.microsoft.com/office/drawing/2010/main" val="0"/>
                        </a:ext>
                      </a:extLst>
                    </a:blip>
                    <a:srcRect t="13891" b="5419"/>
                    <a:stretch/>
                  </pic:blipFill>
                  <pic:spPr bwMode="auto">
                    <a:xfrm>
                      <a:off x="0" y="0"/>
                      <a:ext cx="5731510" cy="260032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ambria" w:hAnsi="Cambria"/>
          <w:color w:val="auto"/>
          <w:sz w:val="32"/>
          <w:szCs w:val="32"/>
        </w:rPr>
        <w:t>Desktop</w:t>
      </w:r>
    </w:p>
    <w:p w14:paraId="3AB8D503" w14:textId="356988F4" w:rsidR="00BA35EC" w:rsidRPr="00BA35EC" w:rsidRDefault="00BA35EC" w:rsidP="00BA35EC">
      <w:pPr>
        <w:spacing w:after="160"/>
        <w:rPr>
          <w:rFonts w:ascii="Cambria" w:hAnsi="Cambria"/>
          <w:color w:val="auto"/>
          <w:sz w:val="32"/>
          <w:szCs w:val="32"/>
        </w:rPr>
      </w:pPr>
    </w:p>
    <w:p w14:paraId="1A674FA3" w14:textId="67E66366" w:rsidR="000032F3" w:rsidRPr="000032F3" w:rsidRDefault="000032F3" w:rsidP="00681255">
      <w:pPr>
        <w:spacing w:line="360" w:lineRule="auto"/>
        <w:rPr>
          <w:rFonts w:ascii="Cambria" w:hAnsi="Cambria"/>
          <w:color w:val="auto"/>
          <w:sz w:val="32"/>
          <w:szCs w:val="16"/>
        </w:rPr>
      </w:pPr>
      <w:r>
        <w:rPr>
          <w:rFonts w:ascii="Cambria" w:hAnsi="Cambria"/>
          <w:b/>
          <w:color w:val="auto"/>
          <w:sz w:val="28"/>
          <w:szCs w:val="14"/>
        </w:rPr>
        <w:t>Android</w:t>
      </w:r>
    </w:p>
    <w:p w14:paraId="6701455E" w14:textId="1BF063DA" w:rsidR="00C8543B" w:rsidRPr="00C8543B" w:rsidRDefault="00681255" w:rsidP="00C8543B">
      <w:pPr>
        <w:tabs>
          <w:tab w:val="left" w:pos="6750"/>
        </w:tabs>
        <w:rPr>
          <w:rFonts w:ascii="Cambria" w:hAnsi="Cambria"/>
          <w:b/>
          <w:bCs/>
          <w:color w:val="auto"/>
          <w:sz w:val="28"/>
          <w:szCs w:val="14"/>
        </w:rPr>
      </w:pPr>
      <w:r>
        <w:rPr>
          <w:noProof/>
        </w:rPr>
        <w:drawing>
          <wp:inline distT="0" distB="0" distL="0" distR="0" wp14:anchorId="3A417E6A" wp14:editId="625AFF79">
            <wp:extent cx="2838450" cy="4342739"/>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0855" b="9299"/>
                    <a:stretch/>
                  </pic:blipFill>
                  <pic:spPr bwMode="auto">
                    <a:xfrm>
                      <a:off x="0" y="0"/>
                      <a:ext cx="2840243" cy="4345482"/>
                    </a:xfrm>
                    <a:prstGeom prst="rect">
                      <a:avLst/>
                    </a:prstGeom>
                    <a:noFill/>
                    <a:ln>
                      <a:noFill/>
                    </a:ln>
                    <a:extLst>
                      <a:ext uri="{53640926-AAD7-44D8-BBD7-CCE9431645EC}">
                        <a14:shadowObscured xmlns:a14="http://schemas.microsoft.com/office/drawing/2010/main"/>
                      </a:ext>
                    </a:extLst>
                  </pic:spPr>
                </pic:pic>
              </a:graphicData>
            </a:graphic>
          </wp:inline>
        </w:drawing>
      </w:r>
    </w:p>
    <w:p w14:paraId="7A58854C" w14:textId="739A8599" w:rsidR="000129A7" w:rsidRDefault="00C8543B" w:rsidP="007F4393">
      <w:pPr>
        <w:tabs>
          <w:tab w:val="left" w:pos="6750"/>
        </w:tabs>
        <w:rPr>
          <w:rFonts w:ascii="Cambria" w:hAnsi="Cambria"/>
          <w:b/>
          <w:bCs/>
          <w:color w:val="auto"/>
          <w:sz w:val="28"/>
          <w:szCs w:val="14"/>
        </w:rPr>
      </w:pPr>
      <w:r>
        <w:rPr>
          <w:noProof/>
        </w:rPr>
        <w:lastRenderedPageBreak/>
        <w:drawing>
          <wp:anchor distT="0" distB="0" distL="114300" distR="114300" simplePos="0" relativeHeight="251658248" behindDoc="1" locked="0" layoutInCell="1" allowOverlap="1" wp14:anchorId="7A8BD57B" wp14:editId="47C7010A">
            <wp:simplePos x="0" y="0"/>
            <wp:positionH relativeFrom="margin">
              <wp:posOffset>-1270</wp:posOffset>
            </wp:positionH>
            <wp:positionV relativeFrom="page">
              <wp:posOffset>3832225</wp:posOffset>
            </wp:positionV>
            <wp:extent cx="5731510" cy="847725"/>
            <wp:effectExtent l="0" t="0" r="2540" b="9525"/>
            <wp:wrapTight wrapText="bothSides">
              <wp:wrapPolygon edited="0">
                <wp:start x="0" y="0"/>
                <wp:lineTo x="0" y="21357"/>
                <wp:lineTo x="21538" y="21357"/>
                <wp:lineTo x="21538" y="0"/>
                <wp:lineTo x="0" y="0"/>
              </wp:wrapPolygon>
            </wp:wrapTight>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63251" b="8079"/>
                    <a:stretch/>
                  </pic:blipFill>
                  <pic:spPr bwMode="auto">
                    <a:xfrm>
                      <a:off x="0" y="0"/>
                      <a:ext cx="5731510" cy="84772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47" behindDoc="1" locked="0" layoutInCell="1" allowOverlap="1" wp14:anchorId="5B42EC3F" wp14:editId="336638A4">
            <wp:simplePos x="0" y="0"/>
            <wp:positionH relativeFrom="margin">
              <wp:align>right</wp:align>
            </wp:positionH>
            <wp:positionV relativeFrom="page">
              <wp:posOffset>1581150</wp:posOffset>
            </wp:positionV>
            <wp:extent cx="5731510" cy="2238375"/>
            <wp:effectExtent l="0" t="0" r="2540" b="9525"/>
            <wp:wrapTight wrapText="bothSides">
              <wp:wrapPolygon edited="0">
                <wp:start x="0" y="0"/>
                <wp:lineTo x="0" y="21508"/>
                <wp:lineTo x="21538" y="21508"/>
                <wp:lineTo x="21538"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49">
                      <a:extLst>
                        <a:ext uri="{28A0092B-C50C-407E-A947-70E740481C1C}">
                          <a14:useLocalDpi xmlns:a14="http://schemas.microsoft.com/office/drawing/2010/main" val="0"/>
                        </a:ext>
                      </a:extLst>
                    </a:blip>
                    <a:srcRect t="13597" b="10737"/>
                    <a:stretch/>
                  </pic:blipFill>
                  <pic:spPr bwMode="auto">
                    <a:xfrm>
                      <a:off x="0" y="0"/>
                      <a:ext cx="5731510" cy="2238375"/>
                    </a:xfrm>
                    <a:prstGeom prst="rect">
                      <a:avLst/>
                    </a:prstGeom>
                    <a:noFill/>
                    <a:ln>
                      <a:noFill/>
                    </a:ln>
                    <a:extLst>
                      <a:ext uri="{53640926-AAD7-44D8-BBD7-CCE9431645EC}">
                        <a14:shadowObscured xmlns:a14="http://schemas.microsoft.com/office/drawing/2010/main"/>
                      </a:ext>
                    </a:extLst>
                  </pic:spPr>
                </pic:pic>
              </a:graphicData>
            </a:graphic>
          </wp:anchor>
        </w:drawing>
      </w:r>
      <w:r w:rsidR="000129A7">
        <w:rPr>
          <w:rFonts w:ascii="Cambria" w:hAnsi="Cambria"/>
          <w:b/>
          <w:bCs/>
          <w:color w:val="auto"/>
          <w:sz w:val="28"/>
          <w:szCs w:val="14"/>
        </w:rPr>
        <w:t xml:space="preserve">FORM- </w:t>
      </w:r>
      <w:r>
        <w:rPr>
          <w:rFonts w:ascii="Cambria" w:hAnsi="Cambria"/>
          <w:b/>
          <w:bCs/>
          <w:color w:val="auto"/>
          <w:sz w:val="28"/>
          <w:szCs w:val="14"/>
        </w:rPr>
        <w:t>Login (</w:t>
      </w:r>
      <w:r w:rsidR="000129A7">
        <w:rPr>
          <w:rFonts w:ascii="Cambria" w:hAnsi="Cambria"/>
          <w:b/>
          <w:bCs/>
          <w:color w:val="auto"/>
          <w:sz w:val="28"/>
          <w:szCs w:val="14"/>
        </w:rPr>
        <w:t>Login.html)</w:t>
      </w:r>
    </w:p>
    <w:p w14:paraId="2E6D9A06" w14:textId="77777777" w:rsidR="00BA35EC" w:rsidRPr="000032F3" w:rsidRDefault="00BA35EC" w:rsidP="00BA35EC">
      <w:pPr>
        <w:spacing w:after="160"/>
        <w:rPr>
          <w:rFonts w:ascii="Cambria" w:hAnsi="Cambria"/>
          <w:color w:val="auto"/>
          <w:sz w:val="32"/>
          <w:szCs w:val="32"/>
        </w:rPr>
      </w:pPr>
      <w:r>
        <w:rPr>
          <w:rFonts w:ascii="Cambria" w:hAnsi="Cambria"/>
          <w:color w:val="auto"/>
          <w:sz w:val="32"/>
          <w:szCs w:val="32"/>
        </w:rPr>
        <w:t>Desktop</w:t>
      </w:r>
    </w:p>
    <w:p w14:paraId="4AC69993" w14:textId="1D3E2191" w:rsidR="000129A7" w:rsidRDefault="000129A7" w:rsidP="007F4393">
      <w:pPr>
        <w:tabs>
          <w:tab w:val="left" w:pos="6750"/>
        </w:tabs>
        <w:rPr>
          <w:rFonts w:ascii="Cambria" w:hAnsi="Cambria"/>
          <w:b/>
          <w:bCs/>
          <w:color w:val="auto"/>
          <w:sz w:val="28"/>
          <w:szCs w:val="14"/>
        </w:rPr>
      </w:pPr>
    </w:p>
    <w:p w14:paraId="7A330F91" w14:textId="28907A10" w:rsidR="0000445C" w:rsidRDefault="0000445C" w:rsidP="007F4393">
      <w:pPr>
        <w:tabs>
          <w:tab w:val="left" w:pos="6750"/>
        </w:tabs>
        <w:rPr>
          <w:rFonts w:ascii="Cambria" w:hAnsi="Cambria"/>
          <w:b/>
          <w:bCs/>
          <w:color w:val="auto"/>
          <w:sz w:val="28"/>
          <w:szCs w:val="14"/>
        </w:rPr>
      </w:pPr>
    </w:p>
    <w:p w14:paraId="3CC22D88" w14:textId="0B3ED726" w:rsidR="000129A7" w:rsidRPr="00681255" w:rsidRDefault="002A2213" w:rsidP="000129A7">
      <w:pPr>
        <w:spacing w:line="360" w:lineRule="auto"/>
        <w:rPr>
          <w:rFonts w:ascii="Cambria" w:hAnsi="Cambria"/>
          <w:color w:val="auto"/>
          <w:sz w:val="32"/>
          <w:szCs w:val="16"/>
        </w:rPr>
      </w:pPr>
      <w:r>
        <w:rPr>
          <w:rFonts w:ascii="Cambria" w:hAnsi="Cambria"/>
          <w:color w:val="auto"/>
          <w:sz w:val="32"/>
          <w:szCs w:val="16"/>
        </w:rPr>
        <w:t>Android</w:t>
      </w:r>
    </w:p>
    <w:p w14:paraId="66437F63" w14:textId="4676D696" w:rsidR="000129A7" w:rsidRDefault="0000445C" w:rsidP="007F4393">
      <w:pPr>
        <w:tabs>
          <w:tab w:val="left" w:pos="6750"/>
        </w:tabs>
        <w:rPr>
          <w:rFonts w:ascii="Cambria" w:hAnsi="Cambria"/>
          <w:b/>
          <w:bCs/>
          <w:color w:val="auto"/>
          <w:sz w:val="28"/>
          <w:szCs w:val="14"/>
        </w:rPr>
      </w:pPr>
      <w:r>
        <w:rPr>
          <w:noProof/>
        </w:rPr>
        <w:drawing>
          <wp:inline distT="0" distB="0" distL="0" distR="0" wp14:anchorId="3F1E2EA4" wp14:editId="62961C3E">
            <wp:extent cx="4090670" cy="2924175"/>
            <wp:effectExtent l="0" t="0" r="508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854" b="54112"/>
                    <a:stretch/>
                  </pic:blipFill>
                  <pic:spPr bwMode="auto">
                    <a:xfrm>
                      <a:off x="0" y="0"/>
                      <a:ext cx="409067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5813170D" w14:textId="77777777" w:rsidR="00330112" w:rsidRDefault="00330112" w:rsidP="007F4393">
      <w:pPr>
        <w:tabs>
          <w:tab w:val="left" w:pos="6750"/>
        </w:tabs>
        <w:rPr>
          <w:rFonts w:ascii="Cambria" w:hAnsi="Cambria"/>
          <w:b/>
          <w:bCs/>
          <w:color w:val="auto"/>
          <w:sz w:val="28"/>
          <w:szCs w:val="14"/>
        </w:rPr>
      </w:pPr>
    </w:p>
    <w:p w14:paraId="57EE80DA" w14:textId="77777777" w:rsidR="000032F3" w:rsidRDefault="000032F3" w:rsidP="007F4393">
      <w:pPr>
        <w:tabs>
          <w:tab w:val="left" w:pos="6750"/>
        </w:tabs>
        <w:rPr>
          <w:rFonts w:ascii="Cambria" w:hAnsi="Cambria"/>
          <w:b/>
          <w:bCs/>
          <w:color w:val="auto"/>
          <w:sz w:val="28"/>
          <w:szCs w:val="14"/>
        </w:rPr>
      </w:pPr>
    </w:p>
    <w:p w14:paraId="5E25D8C3" w14:textId="77777777" w:rsidR="000032F3" w:rsidRDefault="000032F3" w:rsidP="007F4393">
      <w:pPr>
        <w:tabs>
          <w:tab w:val="left" w:pos="6750"/>
        </w:tabs>
        <w:rPr>
          <w:rFonts w:ascii="Cambria" w:hAnsi="Cambria"/>
          <w:b/>
          <w:bCs/>
          <w:color w:val="auto"/>
          <w:sz w:val="28"/>
          <w:szCs w:val="14"/>
        </w:rPr>
      </w:pPr>
    </w:p>
    <w:p w14:paraId="40BC53AC" w14:textId="77777777" w:rsidR="000032F3" w:rsidRDefault="000032F3" w:rsidP="007F4393">
      <w:pPr>
        <w:tabs>
          <w:tab w:val="left" w:pos="6750"/>
        </w:tabs>
        <w:rPr>
          <w:rFonts w:ascii="Cambria" w:hAnsi="Cambria"/>
          <w:b/>
          <w:bCs/>
          <w:color w:val="auto"/>
          <w:sz w:val="28"/>
          <w:szCs w:val="14"/>
        </w:rPr>
      </w:pPr>
    </w:p>
    <w:p w14:paraId="7AE0B108" w14:textId="77777777" w:rsidR="000032F3" w:rsidRDefault="000032F3" w:rsidP="007F4393">
      <w:pPr>
        <w:tabs>
          <w:tab w:val="left" w:pos="6750"/>
        </w:tabs>
        <w:rPr>
          <w:rFonts w:ascii="Cambria" w:hAnsi="Cambria"/>
          <w:b/>
          <w:bCs/>
          <w:color w:val="auto"/>
          <w:sz w:val="28"/>
          <w:szCs w:val="14"/>
        </w:rPr>
      </w:pPr>
    </w:p>
    <w:p w14:paraId="35183092" w14:textId="5B880325" w:rsidR="000129A7" w:rsidRDefault="002A2213" w:rsidP="007F4393">
      <w:pPr>
        <w:tabs>
          <w:tab w:val="left" w:pos="6750"/>
        </w:tabs>
        <w:rPr>
          <w:rFonts w:ascii="Cambria" w:hAnsi="Cambria"/>
          <w:b/>
          <w:bCs/>
          <w:color w:val="auto"/>
          <w:sz w:val="28"/>
          <w:szCs w:val="14"/>
        </w:rPr>
      </w:pPr>
      <w:r>
        <w:rPr>
          <w:noProof/>
        </w:rPr>
        <w:lastRenderedPageBreak/>
        <w:drawing>
          <wp:anchor distT="0" distB="0" distL="114300" distR="114300" simplePos="0" relativeHeight="251658249" behindDoc="1" locked="0" layoutInCell="1" allowOverlap="1" wp14:anchorId="4D2AA291" wp14:editId="0BED8ECB">
            <wp:simplePos x="0" y="0"/>
            <wp:positionH relativeFrom="margin">
              <wp:align>right</wp:align>
            </wp:positionH>
            <wp:positionV relativeFrom="page">
              <wp:posOffset>1581150</wp:posOffset>
            </wp:positionV>
            <wp:extent cx="5731510" cy="1752600"/>
            <wp:effectExtent l="0" t="0" r="2540" b="0"/>
            <wp:wrapTight wrapText="bothSides">
              <wp:wrapPolygon edited="0">
                <wp:start x="0" y="0"/>
                <wp:lineTo x="0" y="21365"/>
                <wp:lineTo x="21538" y="21365"/>
                <wp:lineTo x="21538"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rotWithShape="1">
                    <a:blip r:embed="rId51">
                      <a:extLst>
                        <a:ext uri="{28A0092B-C50C-407E-A947-70E740481C1C}">
                          <a14:useLocalDpi xmlns:a14="http://schemas.microsoft.com/office/drawing/2010/main" val="0"/>
                        </a:ext>
                      </a:extLst>
                    </a:blip>
                    <a:srcRect t="16256" b="26995"/>
                    <a:stretch/>
                  </pic:blipFill>
                  <pic:spPr bwMode="auto">
                    <a:xfrm>
                      <a:off x="0" y="0"/>
                      <a:ext cx="5731510" cy="1752600"/>
                    </a:xfrm>
                    <a:prstGeom prst="rect">
                      <a:avLst/>
                    </a:prstGeom>
                    <a:noFill/>
                    <a:ln>
                      <a:noFill/>
                    </a:ln>
                    <a:extLst>
                      <a:ext uri="{53640926-AAD7-44D8-BBD7-CCE9431645EC}">
                        <a14:shadowObscured xmlns:a14="http://schemas.microsoft.com/office/drawing/2010/main"/>
                      </a:ext>
                    </a:extLst>
                  </pic:spPr>
                </pic:pic>
              </a:graphicData>
            </a:graphic>
          </wp:anchor>
        </w:drawing>
      </w:r>
      <w:r w:rsidR="0000445C">
        <w:rPr>
          <w:rFonts w:ascii="Cambria" w:hAnsi="Cambria"/>
          <w:b/>
          <w:bCs/>
          <w:color w:val="auto"/>
          <w:sz w:val="28"/>
          <w:szCs w:val="14"/>
        </w:rPr>
        <w:t xml:space="preserve">FORM- Forget </w:t>
      </w:r>
      <w:r w:rsidR="000032F3">
        <w:rPr>
          <w:rFonts w:ascii="Cambria" w:hAnsi="Cambria"/>
          <w:b/>
          <w:bCs/>
          <w:color w:val="auto"/>
          <w:sz w:val="28"/>
          <w:szCs w:val="14"/>
        </w:rPr>
        <w:t>Password (</w:t>
      </w:r>
      <w:r w:rsidR="0000445C">
        <w:rPr>
          <w:rFonts w:ascii="Cambria" w:hAnsi="Cambria"/>
          <w:b/>
          <w:bCs/>
          <w:color w:val="auto"/>
          <w:sz w:val="28"/>
          <w:szCs w:val="14"/>
        </w:rPr>
        <w:t>Forget.html)</w:t>
      </w:r>
    </w:p>
    <w:p w14:paraId="7AC7932D" w14:textId="77777777" w:rsidR="00BA35EC" w:rsidRPr="002A2213" w:rsidRDefault="00BA35EC" w:rsidP="00BA35EC">
      <w:pPr>
        <w:spacing w:after="160"/>
        <w:rPr>
          <w:rFonts w:ascii="Cambria" w:hAnsi="Cambria"/>
          <w:color w:val="auto"/>
          <w:sz w:val="32"/>
          <w:szCs w:val="32"/>
        </w:rPr>
      </w:pPr>
      <w:r>
        <w:rPr>
          <w:rFonts w:ascii="Cambria" w:hAnsi="Cambria"/>
          <w:color w:val="auto"/>
          <w:sz w:val="32"/>
          <w:szCs w:val="32"/>
        </w:rPr>
        <w:t>Desktop</w:t>
      </w:r>
    </w:p>
    <w:p w14:paraId="3A72CC13" w14:textId="0667E9FB" w:rsidR="00330112" w:rsidRDefault="00330112" w:rsidP="007F4393">
      <w:pPr>
        <w:tabs>
          <w:tab w:val="left" w:pos="6750"/>
        </w:tabs>
        <w:rPr>
          <w:rFonts w:ascii="Cambria" w:hAnsi="Cambria"/>
          <w:b/>
          <w:bCs/>
          <w:color w:val="auto"/>
          <w:sz w:val="28"/>
          <w:szCs w:val="14"/>
        </w:rPr>
      </w:pPr>
    </w:p>
    <w:p w14:paraId="446AD0CD" w14:textId="3194E6C7" w:rsidR="00330112" w:rsidRPr="00681255" w:rsidRDefault="002A2213" w:rsidP="00330112">
      <w:pPr>
        <w:spacing w:line="360" w:lineRule="auto"/>
        <w:rPr>
          <w:rFonts w:ascii="Cambria" w:hAnsi="Cambria"/>
          <w:color w:val="auto"/>
          <w:sz w:val="32"/>
          <w:szCs w:val="16"/>
        </w:rPr>
      </w:pPr>
      <w:r>
        <w:rPr>
          <w:rFonts w:ascii="Cambria" w:hAnsi="Cambria"/>
          <w:color w:val="auto"/>
          <w:sz w:val="32"/>
          <w:szCs w:val="16"/>
        </w:rPr>
        <w:t>Android</w:t>
      </w:r>
    </w:p>
    <w:p w14:paraId="42FB7957" w14:textId="67CB5D17" w:rsidR="00330112" w:rsidRDefault="00330112" w:rsidP="007F4393">
      <w:pPr>
        <w:tabs>
          <w:tab w:val="left" w:pos="6750"/>
        </w:tabs>
        <w:rPr>
          <w:rFonts w:ascii="Cambria" w:hAnsi="Cambria"/>
          <w:b/>
          <w:bCs/>
          <w:color w:val="auto"/>
          <w:sz w:val="28"/>
          <w:szCs w:val="14"/>
        </w:rPr>
      </w:pPr>
      <w:r>
        <w:rPr>
          <w:noProof/>
        </w:rPr>
        <w:drawing>
          <wp:inline distT="0" distB="0" distL="0" distR="0" wp14:anchorId="12EA9126" wp14:editId="7E4E91AB">
            <wp:extent cx="4936287" cy="2965450"/>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391" b="60883"/>
                    <a:stretch/>
                  </pic:blipFill>
                  <pic:spPr bwMode="auto">
                    <a:xfrm>
                      <a:off x="0" y="0"/>
                      <a:ext cx="4945723" cy="2971119"/>
                    </a:xfrm>
                    <a:prstGeom prst="rect">
                      <a:avLst/>
                    </a:prstGeom>
                    <a:noFill/>
                    <a:ln>
                      <a:noFill/>
                    </a:ln>
                    <a:extLst>
                      <a:ext uri="{53640926-AAD7-44D8-BBD7-CCE9431645EC}">
                        <a14:shadowObscured xmlns:a14="http://schemas.microsoft.com/office/drawing/2010/main"/>
                      </a:ext>
                    </a:extLst>
                  </pic:spPr>
                </pic:pic>
              </a:graphicData>
            </a:graphic>
          </wp:inline>
        </w:drawing>
      </w:r>
    </w:p>
    <w:p w14:paraId="7FBF21C7" w14:textId="77777777" w:rsidR="00330112" w:rsidRDefault="00330112" w:rsidP="007F4393">
      <w:pPr>
        <w:tabs>
          <w:tab w:val="left" w:pos="6750"/>
        </w:tabs>
        <w:rPr>
          <w:rFonts w:ascii="Cambria" w:hAnsi="Cambria"/>
          <w:b/>
          <w:bCs/>
          <w:color w:val="auto"/>
          <w:sz w:val="28"/>
          <w:szCs w:val="14"/>
        </w:rPr>
      </w:pPr>
    </w:p>
    <w:p w14:paraId="41FF7C7C" w14:textId="77777777" w:rsidR="002A2213" w:rsidRDefault="002A2213" w:rsidP="007F4393">
      <w:pPr>
        <w:tabs>
          <w:tab w:val="left" w:pos="6750"/>
        </w:tabs>
        <w:rPr>
          <w:rFonts w:ascii="Cambria" w:hAnsi="Cambria"/>
          <w:b/>
          <w:bCs/>
          <w:color w:val="auto"/>
          <w:sz w:val="28"/>
          <w:szCs w:val="14"/>
        </w:rPr>
      </w:pPr>
    </w:p>
    <w:p w14:paraId="13CA4B5F" w14:textId="77777777" w:rsidR="002A2213" w:rsidRDefault="002A2213" w:rsidP="007F4393">
      <w:pPr>
        <w:tabs>
          <w:tab w:val="left" w:pos="6750"/>
        </w:tabs>
        <w:rPr>
          <w:rFonts w:ascii="Cambria" w:hAnsi="Cambria"/>
          <w:b/>
          <w:bCs/>
          <w:color w:val="auto"/>
          <w:sz w:val="28"/>
          <w:szCs w:val="14"/>
        </w:rPr>
      </w:pPr>
    </w:p>
    <w:p w14:paraId="4F893077" w14:textId="77777777" w:rsidR="002A2213" w:rsidRDefault="002A2213" w:rsidP="007F4393">
      <w:pPr>
        <w:tabs>
          <w:tab w:val="left" w:pos="6750"/>
        </w:tabs>
        <w:rPr>
          <w:rFonts w:ascii="Cambria" w:hAnsi="Cambria"/>
          <w:b/>
          <w:bCs/>
          <w:color w:val="auto"/>
          <w:sz w:val="28"/>
          <w:szCs w:val="14"/>
        </w:rPr>
      </w:pPr>
    </w:p>
    <w:p w14:paraId="101ED2A7" w14:textId="77777777" w:rsidR="002A2213" w:rsidRDefault="002A2213" w:rsidP="007F4393">
      <w:pPr>
        <w:tabs>
          <w:tab w:val="left" w:pos="6750"/>
        </w:tabs>
        <w:rPr>
          <w:rFonts w:ascii="Cambria" w:hAnsi="Cambria"/>
          <w:b/>
          <w:bCs/>
          <w:color w:val="auto"/>
          <w:sz w:val="28"/>
          <w:szCs w:val="14"/>
        </w:rPr>
      </w:pPr>
    </w:p>
    <w:p w14:paraId="2818B731" w14:textId="77777777" w:rsidR="002A2213" w:rsidRDefault="002A2213" w:rsidP="007F4393">
      <w:pPr>
        <w:tabs>
          <w:tab w:val="left" w:pos="6750"/>
        </w:tabs>
        <w:rPr>
          <w:rFonts w:ascii="Cambria" w:hAnsi="Cambria"/>
          <w:b/>
          <w:bCs/>
          <w:color w:val="auto"/>
          <w:sz w:val="28"/>
          <w:szCs w:val="14"/>
        </w:rPr>
      </w:pPr>
    </w:p>
    <w:p w14:paraId="347A7ECB" w14:textId="77777777" w:rsidR="002A2213" w:rsidRDefault="002A2213" w:rsidP="007F4393">
      <w:pPr>
        <w:tabs>
          <w:tab w:val="left" w:pos="6750"/>
        </w:tabs>
        <w:rPr>
          <w:rFonts w:ascii="Cambria" w:hAnsi="Cambria"/>
          <w:b/>
          <w:bCs/>
          <w:color w:val="auto"/>
          <w:sz w:val="28"/>
          <w:szCs w:val="14"/>
        </w:rPr>
      </w:pPr>
    </w:p>
    <w:p w14:paraId="0AFEAEA9" w14:textId="77777777" w:rsidR="002A2213" w:rsidRDefault="002A2213" w:rsidP="007F4393">
      <w:pPr>
        <w:tabs>
          <w:tab w:val="left" w:pos="6750"/>
        </w:tabs>
        <w:rPr>
          <w:rFonts w:ascii="Cambria" w:hAnsi="Cambria"/>
          <w:b/>
          <w:bCs/>
          <w:color w:val="auto"/>
          <w:sz w:val="28"/>
          <w:szCs w:val="14"/>
        </w:rPr>
      </w:pPr>
    </w:p>
    <w:p w14:paraId="16AB300F" w14:textId="77777777" w:rsidR="002A2213" w:rsidRDefault="002A2213" w:rsidP="007F4393">
      <w:pPr>
        <w:tabs>
          <w:tab w:val="left" w:pos="6750"/>
        </w:tabs>
        <w:rPr>
          <w:rFonts w:ascii="Cambria" w:hAnsi="Cambria"/>
          <w:b/>
          <w:bCs/>
          <w:color w:val="auto"/>
          <w:sz w:val="28"/>
          <w:szCs w:val="14"/>
        </w:rPr>
      </w:pPr>
    </w:p>
    <w:p w14:paraId="29917E57" w14:textId="77777777" w:rsidR="002A2213" w:rsidRDefault="002A2213" w:rsidP="007F4393">
      <w:pPr>
        <w:tabs>
          <w:tab w:val="left" w:pos="6750"/>
        </w:tabs>
        <w:rPr>
          <w:rFonts w:ascii="Cambria" w:hAnsi="Cambria"/>
          <w:b/>
          <w:bCs/>
          <w:color w:val="auto"/>
          <w:sz w:val="28"/>
          <w:szCs w:val="14"/>
        </w:rPr>
      </w:pPr>
    </w:p>
    <w:p w14:paraId="129DCF93" w14:textId="77777777" w:rsidR="002A2213" w:rsidRDefault="002A2213" w:rsidP="007F4393">
      <w:pPr>
        <w:tabs>
          <w:tab w:val="left" w:pos="6750"/>
        </w:tabs>
        <w:rPr>
          <w:rFonts w:ascii="Cambria" w:hAnsi="Cambria"/>
          <w:b/>
          <w:bCs/>
          <w:color w:val="auto"/>
          <w:sz w:val="28"/>
          <w:szCs w:val="14"/>
        </w:rPr>
      </w:pPr>
    </w:p>
    <w:p w14:paraId="4055BD9C" w14:textId="77777777" w:rsidR="002A2213" w:rsidRDefault="002A2213" w:rsidP="007F4393">
      <w:pPr>
        <w:tabs>
          <w:tab w:val="left" w:pos="6750"/>
        </w:tabs>
        <w:rPr>
          <w:rFonts w:ascii="Cambria" w:hAnsi="Cambria"/>
          <w:b/>
          <w:bCs/>
          <w:color w:val="auto"/>
          <w:sz w:val="28"/>
          <w:szCs w:val="14"/>
        </w:rPr>
      </w:pPr>
    </w:p>
    <w:p w14:paraId="05B62E9F" w14:textId="03C8B80A" w:rsidR="00330112" w:rsidRDefault="00330112" w:rsidP="007F4393">
      <w:pPr>
        <w:tabs>
          <w:tab w:val="left" w:pos="6750"/>
        </w:tabs>
        <w:rPr>
          <w:rFonts w:ascii="Cambria" w:hAnsi="Cambria"/>
          <w:b/>
          <w:bCs/>
          <w:color w:val="auto"/>
          <w:sz w:val="28"/>
          <w:szCs w:val="14"/>
        </w:rPr>
      </w:pPr>
      <w:r>
        <w:rPr>
          <w:rFonts w:ascii="Cambria" w:hAnsi="Cambria"/>
          <w:b/>
          <w:bCs/>
          <w:color w:val="auto"/>
          <w:sz w:val="28"/>
          <w:szCs w:val="14"/>
        </w:rPr>
        <w:lastRenderedPageBreak/>
        <w:t xml:space="preserve">FORM- </w:t>
      </w:r>
      <w:r w:rsidR="002A2213">
        <w:rPr>
          <w:rFonts w:ascii="Cambria" w:hAnsi="Cambria"/>
          <w:b/>
          <w:bCs/>
          <w:color w:val="auto"/>
          <w:sz w:val="28"/>
          <w:szCs w:val="14"/>
        </w:rPr>
        <w:t>Registration (</w:t>
      </w:r>
      <w:r>
        <w:rPr>
          <w:rFonts w:ascii="Cambria" w:hAnsi="Cambria"/>
          <w:b/>
          <w:bCs/>
          <w:color w:val="auto"/>
          <w:sz w:val="28"/>
          <w:szCs w:val="14"/>
        </w:rPr>
        <w:t>Registration.html)</w:t>
      </w:r>
    </w:p>
    <w:p w14:paraId="25F63AEC" w14:textId="3FDCE34C" w:rsidR="00C778DE" w:rsidRPr="00BA35EC" w:rsidRDefault="00BA35EC" w:rsidP="00BA35EC">
      <w:pPr>
        <w:spacing w:after="160"/>
        <w:rPr>
          <w:rFonts w:ascii="Cambria" w:hAnsi="Cambria"/>
          <w:color w:val="auto"/>
          <w:sz w:val="32"/>
          <w:szCs w:val="32"/>
        </w:rPr>
      </w:pPr>
      <w:r>
        <w:rPr>
          <w:noProof/>
        </w:rPr>
        <w:drawing>
          <wp:anchor distT="0" distB="0" distL="114300" distR="114300" simplePos="0" relativeHeight="251658251" behindDoc="1" locked="0" layoutInCell="1" allowOverlap="1" wp14:anchorId="3A5B19EA" wp14:editId="33FD4298">
            <wp:simplePos x="0" y="0"/>
            <wp:positionH relativeFrom="margin">
              <wp:posOffset>-1270</wp:posOffset>
            </wp:positionH>
            <wp:positionV relativeFrom="margin">
              <wp:posOffset>3171190</wp:posOffset>
            </wp:positionV>
            <wp:extent cx="5731510" cy="2105025"/>
            <wp:effectExtent l="0" t="0" r="2540" b="9525"/>
            <wp:wrapTight wrapText="bothSides">
              <wp:wrapPolygon edited="0">
                <wp:start x="0" y="0"/>
                <wp:lineTo x="0" y="21502"/>
                <wp:lineTo x="21538" y="21502"/>
                <wp:lineTo x="21538"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rotWithShape="1">
                    <a:blip r:embed="rId53">
                      <a:extLst>
                        <a:ext uri="{28A0092B-C50C-407E-A947-70E740481C1C}">
                          <a14:useLocalDpi xmlns:a14="http://schemas.microsoft.com/office/drawing/2010/main" val="0"/>
                        </a:ext>
                      </a:extLst>
                    </a:blip>
                    <a:srcRect t="26896" b="7783"/>
                    <a:stretch/>
                  </pic:blipFill>
                  <pic:spPr bwMode="auto">
                    <a:xfrm>
                      <a:off x="0" y="0"/>
                      <a:ext cx="5731510" cy="210502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50" behindDoc="1" locked="0" layoutInCell="1" allowOverlap="1" wp14:anchorId="58907EBE" wp14:editId="7D6218C0">
            <wp:simplePos x="0" y="0"/>
            <wp:positionH relativeFrom="margin">
              <wp:align>right</wp:align>
            </wp:positionH>
            <wp:positionV relativeFrom="page">
              <wp:posOffset>1657350</wp:posOffset>
            </wp:positionV>
            <wp:extent cx="5731510" cy="2305050"/>
            <wp:effectExtent l="0" t="0" r="2540" b="0"/>
            <wp:wrapTight wrapText="bothSides">
              <wp:wrapPolygon edited="0">
                <wp:start x="0" y="0"/>
                <wp:lineTo x="0" y="21421"/>
                <wp:lineTo x="21538" y="21421"/>
                <wp:lineTo x="21538"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rotWithShape="1">
                    <a:blip r:embed="rId54">
                      <a:extLst>
                        <a:ext uri="{28A0092B-C50C-407E-A947-70E740481C1C}">
                          <a14:useLocalDpi xmlns:a14="http://schemas.microsoft.com/office/drawing/2010/main" val="0"/>
                        </a:ext>
                      </a:extLst>
                    </a:blip>
                    <a:srcRect t="13891" b="14582"/>
                    <a:stretch/>
                  </pic:blipFill>
                  <pic:spPr bwMode="auto">
                    <a:xfrm>
                      <a:off x="0" y="0"/>
                      <a:ext cx="5731510" cy="230505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ambria" w:hAnsi="Cambria"/>
          <w:color w:val="auto"/>
          <w:sz w:val="32"/>
          <w:szCs w:val="32"/>
        </w:rPr>
        <w:t>Desktop</w:t>
      </w:r>
    </w:p>
    <w:p w14:paraId="111619D9" w14:textId="690D5759" w:rsidR="00113D85" w:rsidRDefault="00113D85" w:rsidP="007F4393">
      <w:pPr>
        <w:tabs>
          <w:tab w:val="left" w:pos="6750"/>
        </w:tabs>
        <w:rPr>
          <w:rFonts w:ascii="Cambria" w:hAnsi="Cambria"/>
          <w:b/>
          <w:bCs/>
          <w:color w:val="auto"/>
          <w:sz w:val="28"/>
          <w:szCs w:val="14"/>
        </w:rPr>
      </w:pPr>
    </w:p>
    <w:p w14:paraId="655F638D" w14:textId="77777777" w:rsidR="002A2213" w:rsidRDefault="002A2213" w:rsidP="007F4393">
      <w:pPr>
        <w:tabs>
          <w:tab w:val="left" w:pos="6750"/>
        </w:tabs>
        <w:rPr>
          <w:rFonts w:ascii="Cambria" w:hAnsi="Cambria"/>
          <w:b/>
          <w:bCs/>
          <w:color w:val="auto"/>
          <w:sz w:val="28"/>
          <w:szCs w:val="14"/>
        </w:rPr>
      </w:pPr>
    </w:p>
    <w:p w14:paraId="52E31C30" w14:textId="77777777" w:rsidR="00BA35EC" w:rsidRDefault="00BA35EC" w:rsidP="007F4393">
      <w:pPr>
        <w:tabs>
          <w:tab w:val="left" w:pos="6750"/>
        </w:tabs>
        <w:rPr>
          <w:rFonts w:ascii="Cambria" w:hAnsi="Cambria"/>
          <w:b/>
          <w:bCs/>
          <w:color w:val="auto"/>
          <w:sz w:val="28"/>
          <w:szCs w:val="14"/>
        </w:rPr>
      </w:pPr>
    </w:p>
    <w:p w14:paraId="126E08E5" w14:textId="77777777" w:rsidR="00BA35EC" w:rsidRDefault="00BA35EC" w:rsidP="007F4393">
      <w:pPr>
        <w:tabs>
          <w:tab w:val="left" w:pos="6750"/>
        </w:tabs>
        <w:rPr>
          <w:rFonts w:ascii="Cambria" w:hAnsi="Cambria"/>
          <w:b/>
          <w:bCs/>
          <w:color w:val="auto"/>
          <w:sz w:val="28"/>
          <w:szCs w:val="14"/>
        </w:rPr>
      </w:pPr>
    </w:p>
    <w:p w14:paraId="22CBA609" w14:textId="77777777" w:rsidR="00BA35EC" w:rsidRDefault="00BA35EC" w:rsidP="007F4393">
      <w:pPr>
        <w:tabs>
          <w:tab w:val="left" w:pos="6750"/>
        </w:tabs>
        <w:rPr>
          <w:rFonts w:ascii="Cambria" w:hAnsi="Cambria"/>
          <w:b/>
          <w:bCs/>
          <w:color w:val="auto"/>
          <w:sz w:val="28"/>
          <w:szCs w:val="14"/>
        </w:rPr>
      </w:pPr>
    </w:p>
    <w:p w14:paraId="0D9E3F1C" w14:textId="77777777" w:rsidR="00BA35EC" w:rsidRDefault="00BA35EC" w:rsidP="007F4393">
      <w:pPr>
        <w:tabs>
          <w:tab w:val="left" w:pos="6750"/>
        </w:tabs>
        <w:rPr>
          <w:rFonts w:ascii="Cambria" w:hAnsi="Cambria"/>
          <w:b/>
          <w:bCs/>
          <w:color w:val="auto"/>
          <w:sz w:val="28"/>
          <w:szCs w:val="14"/>
        </w:rPr>
      </w:pPr>
    </w:p>
    <w:p w14:paraId="79C151B2" w14:textId="77777777" w:rsidR="00BA35EC" w:rsidRDefault="00BA35EC" w:rsidP="007F4393">
      <w:pPr>
        <w:tabs>
          <w:tab w:val="left" w:pos="6750"/>
        </w:tabs>
        <w:rPr>
          <w:rFonts w:ascii="Cambria" w:hAnsi="Cambria"/>
          <w:b/>
          <w:bCs/>
          <w:color w:val="auto"/>
          <w:sz w:val="28"/>
          <w:szCs w:val="14"/>
        </w:rPr>
      </w:pPr>
    </w:p>
    <w:p w14:paraId="1D5BE3E6" w14:textId="77777777" w:rsidR="00BA35EC" w:rsidRDefault="00BA35EC" w:rsidP="007F4393">
      <w:pPr>
        <w:tabs>
          <w:tab w:val="left" w:pos="6750"/>
        </w:tabs>
        <w:rPr>
          <w:rFonts w:ascii="Cambria" w:hAnsi="Cambria"/>
          <w:b/>
          <w:bCs/>
          <w:color w:val="auto"/>
          <w:sz w:val="28"/>
          <w:szCs w:val="14"/>
        </w:rPr>
      </w:pPr>
    </w:p>
    <w:p w14:paraId="3BF5C296" w14:textId="77777777" w:rsidR="00BA35EC" w:rsidRDefault="00BA35EC" w:rsidP="007F4393">
      <w:pPr>
        <w:tabs>
          <w:tab w:val="left" w:pos="6750"/>
        </w:tabs>
        <w:rPr>
          <w:rFonts w:ascii="Cambria" w:hAnsi="Cambria"/>
          <w:b/>
          <w:bCs/>
          <w:color w:val="auto"/>
          <w:sz w:val="28"/>
          <w:szCs w:val="14"/>
        </w:rPr>
      </w:pPr>
    </w:p>
    <w:p w14:paraId="796AEF78" w14:textId="77777777" w:rsidR="00BA35EC" w:rsidRDefault="00BA35EC" w:rsidP="007F4393">
      <w:pPr>
        <w:tabs>
          <w:tab w:val="left" w:pos="6750"/>
        </w:tabs>
        <w:rPr>
          <w:rFonts w:ascii="Cambria" w:hAnsi="Cambria"/>
          <w:b/>
          <w:bCs/>
          <w:color w:val="auto"/>
          <w:sz w:val="28"/>
          <w:szCs w:val="14"/>
        </w:rPr>
      </w:pPr>
    </w:p>
    <w:p w14:paraId="2417BC50" w14:textId="77777777" w:rsidR="00BA35EC" w:rsidRDefault="00BA35EC" w:rsidP="007F4393">
      <w:pPr>
        <w:tabs>
          <w:tab w:val="left" w:pos="6750"/>
        </w:tabs>
        <w:rPr>
          <w:rFonts w:ascii="Cambria" w:hAnsi="Cambria"/>
          <w:b/>
          <w:bCs/>
          <w:color w:val="auto"/>
          <w:sz w:val="28"/>
          <w:szCs w:val="14"/>
        </w:rPr>
      </w:pPr>
    </w:p>
    <w:p w14:paraId="4181FF72" w14:textId="77777777" w:rsidR="00BA35EC" w:rsidRDefault="00BA35EC" w:rsidP="007F4393">
      <w:pPr>
        <w:tabs>
          <w:tab w:val="left" w:pos="6750"/>
        </w:tabs>
        <w:rPr>
          <w:rFonts w:ascii="Cambria" w:hAnsi="Cambria"/>
          <w:b/>
          <w:bCs/>
          <w:color w:val="auto"/>
          <w:sz w:val="28"/>
          <w:szCs w:val="14"/>
        </w:rPr>
      </w:pPr>
    </w:p>
    <w:p w14:paraId="10966FD9" w14:textId="77777777" w:rsidR="00BA35EC" w:rsidRDefault="00BA35EC" w:rsidP="007F4393">
      <w:pPr>
        <w:tabs>
          <w:tab w:val="left" w:pos="6750"/>
        </w:tabs>
        <w:rPr>
          <w:rFonts w:ascii="Cambria" w:hAnsi="Cambria"/>
          <w:b/>
          <w:bCs/>
          <w:color w:val="auto"/>
          <w:sz w:val="28"/>
          <w:szCs w:val="14"/>
        </w:rPr>
      </w:pPr>
    </w:p>
    <w:p w14:paraId="18BDBDAD" w14:textId="77777777" w:rsidR="00BA35EC" w:rsidRDefault="00BA35EC" w:rsidP="007F4393">
      <w:pPr>
        <w:tabs>
          <w:tab w:val="left" w:pos="6750"/>
        </w:tabs>
        <w:rPr>
          <w:rFonts w:ascii="Cambria" w:hAnsi="Cambria"/>
          <w:b/>
          <w:bCs/>
          <w:color w:val="auto"/>
          <w:sz w:val="28"/>
          <w:szCs w:val="14"/>
        </w:rPr>
      </w:pPr>
    </w:p>
    <w:p w14:paraId="38020B39" w14:textId="77777777" w:rsidR="00BA35EC" w:rsidRDefault="00BA35EC" w:rsidP="007F4393">
      <w:pPr>
        <w:tabs>
          <w:tab w:val="left" w:pos="6750"/>
        </w:tabs>
        <w:rPr>
          <w:rFonts w:ascii="Cambria" w:hAnsi="Cambria"/>
          <w:b/>
          <w:bCs/>
          <w:color w:val="auto"/>
          <w:sz w:val="28"/>
          <w:szCs w:val="14"/>
        </w:rPr>
      </w:pPr>
    </w:p>
    <w:p w14:paraId="4D67DB54" w14:textId="77777777" w:rsidR="00BA35EC" w:rsidRDefault="00BA35EC" w:rsidP="007F4393">
      <w:pPr>
        <w:tabs>
          <w:tab w:val="left" w:pos="6750"/>
        </w:tabs>
        <w:rPr>
          <w:rFonts w:ascii="Cambria" w:hAnsi="Cambria"/>
          <w:b/>
          <w:bCs/>
          <w:color w:val="auto"/>
          <w:sz w:val="28"/>
          <w:szCs w:val="14"/>
        </w:rPr>
      </w:pPr>
    </w:p>
    <w:p w14:paraId="5B7BD6CB" w14:textId="3CA97A60" w:rsidR="00113D85" w:rsidRPr="00681255" w:rsidRDefault="001A45D7" w:rsidP="00113D85">
      <w:pPr>
        <w:spacing w:line="360" w:lineRule="auto"/>
        <w:rPr>
          <w:rFonts w:ascii="Cambria" w:hAnsi="Cambria"/>
          <w:bCs/>
          <w:color w:val="auto"/>
          <w:sz w:val="32"/>
          <w:szCs w:val="16"/>
        </w:rPr>
      </w:pPr>
      <w:r>
        <w:rPr>
          <w:rFonts w:ascii="Cambria" w:hAnsi="Cambria"/>
          <w:color w:val="auto"/>
          <w:sz w:val="32"/>
          <w:szCs w:val="32"/>
        </w:rPr>
        <w:t>Android</w:t>
      </w:r>
    </w:p>
    <w:p w14:paraId="5A7BD3DE" w14:textId="11434D6D" w:rsidR="00113D85" w:rsidRDefault="00113D85" w:rsidP="007F4393">
      <w:pPr>
        <w:tabs>
          <w:tab w:val="left" w:pos="6750"/>
        </w:tabs>
        <w:rPr>
          <w:rFonts w:ascii="Cambria" w:hAnsi="Cambria"/>
          <w:b/>
          <w:bCs/>
          <w:color w:val="auto"/>
          <w:sz w:val="28"/>
          <w:szCs w:val="14"/>
        </w:rPr>
      </w:pPr>
      <w:r>
        <w:rPr>
          <w:noProof/>
        </w:rPr>
        <w:drawing>
          <wp:inline distT="0" distB="0" distL="0" distR="0" wp14:anchorId="6DC51DE1" wp14:editId="6CCCED5A">
            <wp:extent cx="4090670" cy="7029450"/>
            <wp:effectExtent l="0" t="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0746" b="9944"/>
                    <a:stretch/>
                  </pic:blipFill>
                  <pic:spPr bwMode="auto">
                    <a:xfrm>
                      <a:off x="0" y="0"/>
                      <a:ext cx="4090670" cy="7029450"/>
                    </a:xfrm>
                    <a:prstGeom prst="rect">
                      <a:avLst/>
                    </a:prstGeom>
                    <a:noFill/>
                    <a:ln>
                      <a:noFill/>
                    </a:ln>
                    <a:extLst>
                      <a:ext uri="{53640926-AAD7-44D8-BBD7-CCE9431645EC}">
                        <a14:shadowObscured xmlns:a14="http://schemas.microsoft.com/office/drawing/2010/main"/>
                      </a:ext>
                    </a:extLst>
                  </pic:spPr>
                </pic:pic>
              </a:graphicData>
            </a:graphic>
          </wp:inline>
        </w:drawing>
      </w:r>
    </w:p>
    <w:p w14:paraId="5DFE0E23" w14:textId="76712FC0" w:rsidR="00F41F15" w:rsidRDefault="00F41F15" w:rsidP="007F4393">
      <w:pPr>
        <w:tabs>
          <w:tab w:val="left" w:pos="6750"/>
        </w:tabs>
        <w:rPr>
          <w:rFonts w:ascii="Cambria" w:hAnsi="Cambria"/>
          <w:b/>
          <w:bCs/>
          <w:color w:val="auto"/>
          <w:sz w:val="28"/>
          <w:szCs w:val="14"/>
        </w:rPr>
      </w:pPr>
    </w:p>
    <w:p w14:paraId="6F41CD30" w14:textId="4A698EC4" w:rsidR="00F41F15" w:rsidRDefault="00F41F15" w:rsidP="007F4393">
      <w:pPr>
        <w:tabs>
          <w:tab w:val="left" w:pos="6750"/>
        </w:tabs>
        <w:rPr>
          <w:rFonts w:ascii="Cambria" w:hAnsi="Cambria"/>
          <w:b/>
          <w:bCs/>
          <w:color w:val="auto"/>
          <w:sz w:val="28"/>
          <w:szCs w:val="14"/>
        </w:rPr>
      </w:pPr>
    </w:p>
    <w:p w14:paraId="4E96D76F" w14:textId="0BD39C30" w:rsidR="00F41F15" w:rsidRDefault="00F41F15" w:rsidP="007F4393">
      <w:pPr>
        <w:tabs>
          <w:tab w:val="left" w:pos="6750"/>
        </w:tabs>
        <w:rPr>
          <w:rFonts w:ascii="Cambria" w:hAnsi="Cambria"/>
          <w:b/>
          <w:bCs/>
          <w:color w:val="auto"/>
          <w:sz w:val="28"/>
          <w:szCs w:val="14"/>
        </w:rPr>
      </w:pPr>
    </w:p>
    <w:p w14:paraId="501B8F44" w14:textId="4C53F586" w:rsidR="00F41F15" w:rsidRDefault="00F41F15" w:rsidP="007F4393">
      <w:pPr>
        <w:tabs>
          <w:tab w:val="left" w:pos="6750"/>
        </w:tabs>
        <w:rPr>
          <w:rFonts w:ascii="Cambria" w:hAnsi="Cambria"/>
          <w:b/>
          <w:bCs/>
          <w:color w:val="auto"/>
          <w:sz w:val="28"/>
          <w:szCs w:val="14"/>
        </w:rPr>
      </w:pPr>
    </w:p>
    <w:p w14:paraId="4BFEFD01" w14:textId="103CFBB6" w:rsidR="00F41F15" w:rsidRDefault="00F41F15" w:rsidP="007F4393">
      <w:pPr>
        <w:tabs>
          <w:tab w:val="left" w:pos="6750"/>
        </w:tabs>
        <w:rPr>
          <w:rFonts w:ascii="Cambria" w:hAnsi="Cambria"/>
          <w:b/>
          <w:bCs/>
          <w:color w:val="auto"/>
          <w:sz w:val="28"/>
          <w:szCs w:val="14"/>
        </w:rPr>
      </w:pPr>
    </w:p>
    <w:p w14:paraId="0E91419F" w14:textId="758F35B1" w:rsidR="00F41F15" w:rsidRDefault="00F41F15" w:rsidP="007F4393">
      <w:pPr>
        <w:tabs>
          <w:tab w:val="left" w:pos="6750"/>
        </w:tabs>
        <w:rPr>
          <w:rFonts w:ascii="Cambria" w:hAnsi="Cambria"/>
          <w:b/>
          <w:bCs/>
          <w:color w:val="auto"/>
          <w:sz w:val="28"/>
          <w:szCs w:val="14"/>
        </w:rPr>
      </w:pPr>
    </w:p>
    <w:p w14:paraId="1A14DB05" w14:textId="731DC2A9" w:rsidR="002C354D" w:rsidRDefault="00B92422" w:rsidP="007F4393">
      <w:pPr>
        <w:tabs>
          <w:tab w:val="left" w:pos="6750"/>
        </w:tabs>
        <w:rPr>
          <w:rFonts w:ascii="Cambria" w:hAnsi="Cambria"/>
          <w:b/>
          <w:bCs/>
          <w:color w:val="auto"/>
          <w:sz w:val="28"/>
          <w:szCs w:val="14"/>
        </w:rPr>
      </w:pPr>
      <w:r>
        <w:rPr>
          <w:rFonts w:ascii="Cambria" w:hAnsi="Cambria"/>
          <w:b/>
          <w:bCs/>
          <w:color w:val="auto"/>
          <w:sz w:val="28"/>
          <w:szCs w:val="14"/>
        </w:rPr>
        <w:t>Adoption and fostering</w:t>
      </w:r>
      <w:r w:rsidR="000A5868">
        <w:rPr>
          <w:rFonts w:ascii="Cambria" w:hAnsi="Cambria"/>
          <w:b/>
          <w:color w:val="auto"/>
          <w:sz w:val="28"/>
          <w:szCs w:val="14"/>
        </w:rPr>
        <w:t xml:space="preserve"> </w:t>
      </w:r>
      <w:r>
        <w:rPr>
          <w:rFonts w:ascii="Cambria" w:hAnsi="Cambria"/>
          <w:b/>
          <w:bCs/>
          <w:color w:val="auto"/>
          <w:sz w:val="28"/>
          <w:szCs w:val="14"/>
        </w:rPr>
        <w:t>(Adopt.html)</w:t>
      </w:r>
    </w:p>
    <w:p w14:paraId="53D97BF2" w14:textId="6360C95A" w:rsidR="00BA35EC" w:rsidRDefault="00BA35EC" w:rsidP="00BA35EC">
      <w:pPr>
        <w:spacing w:after="160"/>
        <w:rPr>
          <w:rFonts w:ascii="Cambria" w:hAnsi="Cambria"/>
          <w:color w:val="auto"/>
          <w:sz w:val="32"/>
          <w:szCs w:val="32"/>
        </w:rPr>
      </w:pPr>
      <w:r>
        <w:rPr>
          <w:noProof/>
        </w:rPr>
        <w:drawing>
          <wp:anchor distT="0" distB="0" distL="114300" distR="114300" simplePos="0" relativeHeight="251658252" behindDoc="1" locked="0" layoutInCell="1" allowOverlap="1" wp14:anchorId="11110316" wp14:editId="470C42A3">
            <wp:simplePos x="0" y="0"/>
            <wp:positionH relativeFrom="margin">
              <wp:align>right</wp:align>
            </wp:positionH>
            <wp:positionV relativeFrom="page">
              <wp:posOffset>2520950</wp:posOffset>
            </wp:positionV>
            <wp:extent cx="5731510" cy="2438400"/>
            <wp:effectExtent l="0" t="0" r="2540" b="0"/>
            <wp:wrapTight wrapText="bothSides">
              <wp:wrapPolygon edited="0">
                <wp:start x="0" y="0"/>
                <wp:lineTo x="0" y="21431"/>
                <wp:lineTo x="21538" y="21431"/>
                <wp:lineTo x="21538"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56">
                      <a:extLst>
                        <a:ext uri="{28A0092B-C50C-407E-A947-70E740481C1C}">
                          <a14:useLocalDpi xmlns:a14="http://schemas.microsoft.com/office/drawing/2010/main" val="0"/>
                        </a:ext>
                      </a:extLst>
                    </a:blip>
                    <a:srcRect t="12414" b="11921"/>
                    <a:stretch/>
                  </pic:blipFill>
                  <pic:spPr bwMode="auto">
                    <a:xfrm>
                      <a:off x="0" y="0"/>
                      <a:ext cx="5731510" cy="2438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53" behindDoc="1" locked="0" layoutInCell="1" allowOverlap="1" wp14:anchorId="57D641C6" wp14:editId="70AAA781">
            <wp:simplePos x="0" y="0"/>
            <wp:positionH relativeFrom="margin">
              <wp:align>right</wp:align>
            </wp:positionH>
            <wp:positionV relativeFrom="page">
              <wp:posOffset>1863725</wp:posOffset>
            </wp:positionV>
            <wp:extent cx="5731510" cy="676275"/>
            <wp:effectExtent l="0" t="0" r="2540" b="9525"/>
            <wp:wrapTight wrapText="bothSides">
              <wp:wrapPolygon edited="0">
                <wp:start x="0" y="0"/>
                <wp:lineTo x="0" y="21296"/>
                <wp:lineTo x="21538" y="21296"/>
                <wp:lineTo x="21538"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rotWithShape="1">
                    <a:blip r:embed="rId57">
                      <a:extLst>
                        <a:ext uri="{28A0092B-C50C-407E-A947-70E740481C1C}">
                          <a14:useLocalDpi xmlns:a14="http://schemas.microsoft.com/office/drawing/2010/main" val="0"/>
                        </a:ext>
                      </a:extLst>
                    </a:blip>
                    <a:srcRect t="13300" b="65714"/>
                    <a:stretch/>
                  </pic:blipFill>
                  <pic:spPr bwMode="auto">
                    <a:xfrm>
                      <a:off x="0" y="0"/>
                      <a:ext cx="5731510" cy="67627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ambria" w:hAnsi="Cambria"/>
          <w:color w:val="auto"/>
          <w:sz w:val="32"/>
          <w:szCs w:val="32"/>
        </w:rPr>
        <w:t>Desktop</w:t>
      </w:r>
    </w:p>
    <w:p w14:paraId="4126FD59" w14:textId="1F1AD4C2" w:rsidR="00DD7C74" w:rsidRPr="00BA35EC" w:rsidRDefault="00DD7C74" w:rsidP="00BA35EC">
      <w:pPr>
        <w:spacing w:after="160"/>
        <w:rPr>
          <w:rFonts w:ascii="Cambria" w:hAnsi="Cambria"/>
          <w:color w:val="auto"/>
          <w:sz w:val="32"/>
          <w:szCs w:val="32"/>
        </w:rPr>
      </w:pPr>
    </w:p>
    <w:p w14:paraId="57D090FD" w14:textId="4A4234BB" w:rsidR="008935B1" w:rsidRDefault="000A5868" w:rsidP="008935B1">
      <w:pPr>
        <w:spacing w:line="360" w:lineRule="auto"/>
        <w:rPr>
          <w:rFonts w:ascii="Cambria" w:hAnsi="Cambria"/>
          <w:color w:val="auto"/>
          <w:sz w:val="32"/>
          <w:szCs w:val="16"/>
        </w:rPr>
      </w:pPr>
      <w:r>
        <w:rPr>
          <w:rFonts w:ascii="Cambria" w:hAnsi="Cambria"/>
          <w:color w:val="auto"/>
          <w:sz w:val="32"/>
          <w:szCs w:val="16"/>
        </w:rPr>
        <w:t>Android</w:t>
      </w:r>
    </w:p>
    <w:p w14:paraId="419B89D7" w14:textId="79B2E5F6" w:rsidR="008935B1" w:rsidRDefault="00A30D15" w:rsidP="007F4393">
      <w:pPr>
        <w:tabs>
          <w:tab w:val="left" w:pos="6750"/>
        </w:tabs>
        <w:rPr>
          <w:rFonts w:ascii="Cambria" w:hAnsi="Cambria"/>
          <w:b/>
          <w:bCs/>
          <w:color w:val="auto"/>
          <w:sz w:val="28"/>
          <w:szCs w:val="14"/>
        </w:rPr>
      </w:pPr>
      <w:r>
        <w:rPr>
          <w:noProof/>
        </w:rPr>
        <w:drawing>
          <wp:inline distT="0" distB="0" distL="0" distR="0" wp14:anchorId="173FFA8A" wp14:editId="766EE58E">
            <wp:extent cx="4090670" cy="2647950"/>
            <wp:effectExtent l="0" t="0" r="508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0961" b="59163"/>
                    <a:stretch/>
                  </pic:blipFill>
                  <pic:spPr bwMode="auto">
                    <a:xfrm>
                      <a:off x="0" y="0"/>
                      <a:ext cx="4090670" cy="2647950"/>
                    </a:xfrm>
                    <a:prstGeom prst="rect">
                      <a:avLst/>
                    </a:prstGeom>
                    <a:noFill/>
                    <a:ln>
                      <a:noFill/>
                    </a:ln>
                    <a:extLst>
                      <a:ext uri="{53640926-AAD7-44D8-BBD7-CCE9431645EC}">
                        <a14:shadowObscured xmlns:a14="http://schemas.microsoft.com/office/drawing/2010/main"/>
                      </a:ext>
                    </a:extLst>
                  </pic:spPr>
                </pic:pic>
              </a:graphicData>
            </a:graphic>
          </wp:inline>
        </w:drawing>
      </w:r>
    </w:p>
    <w:p w14:paraId="5F2D1696" w14:textId="77777777" w:rsidR="006D6513" w:rsidRDefault="006D6513" w:rsidP="007F4393">
      <w:pPr>
        <w:tabs>
          <w:tab w:val="left" w:pos="6750"/>
        </w:tabs>
        <w:rPr>
          <w:rFonts w:ascii="Cambria" w:hAnsi="Cambria"/>
          <w:b/>
          <w:bCs/>
          <w:color w:val="auto"/>
          <w:sz w:val="28"/>
          <w:szCs w:val="14"/>
        </w:rPr>
      </w:pPr>
    </w:p>
    <w:p w14:paraId="5142695A" w14:textId="77777777" w:rsidR="004E2830" w:rsidRDefault="004E2830" w:rsidP="007F4393">
      <w:pPr>
        <w:tabs>
          <w:tab w:val="left" w:pos="6750"/>
        </w:tabs>
        <w:rPr>
          <w:rFonts w:ascii="Cambria" w:hAnsi="Cambria"/>
          <w:b/>
          <w:bCs/>
          <w:color w:val="auto"/>
          <w:sz w:val="28"/>
          <w:szCs w:val="14"/>
        </w:rPr>
      </w:pPr>
    </w:p>
    <w:p w14:paraId="082E67CC" w14:textId="77777777" w:rsidR="004E2830" w:rsidRDefault="004E2830" w:rsidP="007F4393">
      <w:pPr>
        <w:tabs>
          <w:tab w:val="left" w:pos="6750"/>
        </w:tabs>
        <w:rPr>
          <w:rFonts w:ascii="Cambria" w:hAnsi="Cambria"/>
          <w:b/>
          <w:bCs/>
          <w:color w:val="auto"/>
          <w:sz w:val="28"/>
          <w:szCs w:val="14"/>
        </w:rPr>
      </w:pPr>
    </w:p>
    <w:p w14:paraId="702E1E28" w14:textId="77777777" w:rsidR="004E2830" w:rsidRDefault="004E2830" w:rsidP="007F4393">
      <w:pPr>
        <w:tabs>
          <w:tab w:val="left" w:pos="6750"/>
        </w:tabs>
        <w:rPr>
          <w:rFonts w:ascii="Cambria" w:hAnsi="Cambria"/>
          <w:b/>
          <w:bCs/>
          <w:color w:val="auto"/>
          <w:sz w:val="28"/>
          <w:szCs w:val="14"/>
        </w:rPr>
      </w:pPr>
    </w:p>
    <w:p w14:paraId="45864D63" w14:textId="77777777" w:rsidR="004E2830" w:rsidRDefault="004E2830" w:rsidP="007F4393">
      <w:pPr>
        <w:tabs>
          <w:tab w:val="left" w:pos="6750"/>
        </w:tabs>
        <w:rPr>
          <w:rFonts w:ascii="Cambria" w:hAnsi="Cambria"/>
          <w:b/>
          <w:bCs/>
          <w:color w:val="auto"/>
          <w:sz w:val="28"/>
          <w:szCs w:val="14"/>
        </w:rPr>
      </w:pPr>
    </w:p>
    <w:p w14:paraId="423D4476" w14:textId="77777777" w:rsidR="004E2830" w:rsidRDefault="004E2830" w:rsidP="007F4393">
      <w:pPr>
        <w:tabs>
          <w:tab w:val="left" w:pos="6750"/>
        </w:tabs>
        <w:rPr>
          <w:rFonts w:ascii="Cambria" w:hAnsi="Cambria"/>
          <w:b/>
          <w:bCs/>
          <w:color w:val="auto"/>
          <w:sz w:val="28"/>
          <w:szCs w:val="14"/>
        </w:rPr>
      </w:pPr>
    </w:p>
    <w:p w14:paraId="78AF070D" w14:textId="77777777" w:rsidR="004E2830" w:rsidRDefault="004E2830" w:rsidP="007F4393">
      <w:pPr>
        <w:tabs>
          <w:tab w:val="left" w:pos="6750"/>
        </w:tabs>
        <w:rPr>
          <w:rFonts w:ascii="Cambria" w:hAnsi="Cambria"/>
          <w:b/>
          <w:bCs/>
          <w:color w:val="auto"/>
          <w:sz w:val="28"/>
          <w:szCs w:val="14"/>
        </w:rPr>
      </w:pPr>
    </w:p>
    <w:p w14:paraId="61B3CC4C" w14:textId="3430729E" w:rsidR="007F4BCB" w:rsidRDefault="00BA35EC" w:rsidP="007F4393">
      <w:pPr>
        <w:tabs>
          <w:tab w:val="left" w:pos="6750"/>
        </w:tabs>
        <w:rPr>
          <w:rFonts w:ascii="Cambria" w:hAnsi="Cambria"/>
          <w:b/>
          <w:bCs/>
          <w:color w:val="auto"/>
          <w:sz w:val="28"/>
          <w:szCs w:val="14"/>
        </w:rPr>
      </w:pPr>
      <w:r>
        <w:rPr>
          <w:noProof/>
        </w:rPr>
        <w:drawing>
          <wp:anchor distT="0" distB="0" distL="114300" distR="114300" simplePos="0" relativeHeight="251658254" behindDoc="1" locked="0" layoutInCell="1" allowOverlap="1" wp14:anchorId="0C0C96C9" wp14:editId="2BFB91FE">
            <wp:simplePos x="0" y="0"/>
            <wp:positionH relativeFrom="margin">
              <wp:align>right</wp:align>
            </wp:positionH>
            <wp:positionV relativeFrom="page">
              <wp:posOffset>1835150</wp:posOffset>
            </wp:positionV>
            <wp:extent cx="5731510" cy="2019300"/>
            <wp:effectExtent l="0" t="0" r="2540" b="0"/>
            <wp:wrapTight wrapText="bothSides">
              <wp:wrapPolygon edited="0">
                <wp:start x="0" y="0"/>
                <wp:lineTo x="0" y="21396"/>
                <wp:lineTo x="21538" y="21396"/>
                <wp:lineTo x="21538"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59">
                      <a:extLst>
                        <a:ext uri="{28A0092B-C50C-407E-A947-70E740481C1C}">
                          <a14:useLocalDpi xmlns:a14="http://schemas.microsoft.com/office/drawing/2010/main" val="0"/>
                        </a:ext>
                      </a:extLst>
                    </a:blip>
                    <a:srcRect t="13596" b="6010"/>
                    <a:stretch/>
                  </pic:blipFill>
                  <pic:spPr bwMode="auto">
                    <a:xfrm>
                      <a:off x="0" y="0"/>
                      <a:ext cx="5731510" cy="2019300"/>
                    </a:xfrm>
                    <a:prstGeom prst="rect">
                      <a:avLst/>
                    </a:prstGeom>
                    <a:noFill/>
                    <a:ln>
                      <a:noFill/>
                    </a:ln>
                    <a:extLst>
                      <a:ext uri="{53640926-AAD7-44D8-BBD7-CCE9431645EC}">
                        <a14:shadowObscured xmlns:a14="http://schemas.microsoft.com/office/drawing/2010/main"/>
                      </a:ext>
                    </a:extLst>
                  </pic:spPr>
                </pic:pic>
              </a:graphicData>
            </a:graphic>
          </wp:anchor>
        </w:drawing>
      </w:r>
      <w:r w:rsidR="006D6513">
        <w:rPr>
          <w:rFonts w:ascii="Cambria" w:hAnsi="Cambria"/>
          <w:b/>
          <w:bCs/>
          <w:color w:val="auto"/>
          <w:sz w:val="28"/>
          <w:szCs w:val="14"/>
        </w:rPr>
        <w:t>Donation</w:t>
      </w:r>
      <w:r w:rsidR="004E2830">
        <w:rPr>
          <w:rFonts w:ascii="Cambria" w:hAnsi="Cambria"/>
          <w:b/>
          <w:color w:val="auto"/>
          <w:sz w:val="28"/>
          <w:szCs w:val="14"/>
        </w:rPr>
        <w:t xml:space="preserve"> </w:t>
      </w:r>
      <w:r w:rsidR="006D6513">
        <w:rPr>
          <w:rFonts w:ascii="Cambria" w:hAnsi="Cambria"/>
          <w:b/>
          <w:bCs/>
          <w:color w:val="auto"/>
          <w:sz w:val="28"/>
          <w:szCs w:val="14"/>
        </w:rPr>
        <w:t>(Donate.html)</w:t>
      </w:r>
    </w:p>
    <w:p w14:paraId="414B1F0D" w14:textId="311B918D" w:rsidR="007F4BCB" w:rsidRDefault="00BA35EC" w:rsidP="00BA35EC">
      <w:pPr>
        <w:spacing w:after="160"/>
        <w:rPr>
          <w:rFonts w:ascii="Cambria" w:hAnsi="Cambria"/>
          <w:color w:val="auto"/>
          <w:sz w:val="32"/>
          <w:szCs w:val="32"/>
        </w:rPr>
      </w:pPr>
      <w:r>
        <w:rPr>
          <w:rFonts w:ascii="Cambria" w:hAnsi="Cambria"/>
          <w:color w:val="auto"/>
          <w:sz w:val="32"/>
          <w:szCs w:val="32"/>
        </w:rPr>
        <w:t>Desktop</w:t>
      </w:r>
    </w:p>
    <w:p w14:paraId="1866EA7B" w14:textId="77777777" w:rsidR="00BA35EC" w:rsidRPr="00BA35EC" w:rsidRDefault="00BA35EC" w:rsidP="00BA35EC">
      <w:pPr>
        <w:spacing w:after="160"/>
        <w:rPr>
          <w:rFonts w:ascii="Cambria" w:hAnsi="Cambria"/>
          <w:color w:val="auto"/>
          <w:sz w:val="32"/>
          <w:szCs w:val="32"/>
        </w:rPr>
      </w:pPr>
    </w:p>
    <w:p w14:paraId="4C8DF861" w14:textId="770EFD82" w:rsidR="006D6513" w:rsidRDefault="004E2830" w:rsidP="006D6513">
      <w:pPr>
        <w:spacing w:line="360" w:lineRule="auto"/>
        <w:rPr>
          <w:rFonts w:ascii="Cambria" w:hAnsi="Cambria"/>
          <w:color w:val="auto"/>
          <w:sz w:val="32"/>
          <w:szCs w:val="16"/>
        </w:rPr>
      </w:pPr>
      <w:r>
        <w:rPr>
          <w:rFonts w:ascii="Cambria" w:hAnsi="Cambria"/>
          <w:color w:val="auto"/>
          <w:sz w:val="32"/>
          <w:szCs w:val="16"/>
        </w:rPr>
        <w:t>Android</w:t>
      </w:r>
    </w:p>
    <w:p w14:paraId="0826E56D" w14:textId="30855EE2" w:rsidR="006D6513" w:rsidRDefault="00B06298" w:rsidP="007F4393">
      <w:pPr>
        <w:tabs>
          <w:tab w:val="left" w:pos="6750"/>
        </w:tabs>
        <w:rPr>
          <w:rFonts w:ascii="Cambria" w:hAnsi="Cambria"/>
          <w:b/>
          <w:bCs/>
          <w:color w:val="auto"/>
          <w:sz w:val="28"/>
          <w:szCs w:val="14"/>
        </w:rPr>
      </w:pPr>
      <w:r>
        <w:rPr>
          <w:noProof/>
        </w:rPr>
        <w:drawing>
          <wp:inline distT="0" distB="0" distL="0" distR="0" wp14:anchorId="2BDA7E3F" wp14:editId="322C605E">
            <wp:extent cx="4479673" cy="34734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6431" b="27783"/>
                    <a:stretch/>
                  </pic:blipFill>
                  <pic:spPr bwMode="auto">
                    <a:xfrm>
                      <a:off x="0" y="0"/>
                      <a:ext cx="4485730" cy="3478146"/>
                    </a:xfrm>
                    <a:prstGeom prst="rect">
                      <a:avLst/>
                    </a:prstGeom>
                    <a:noFill/>
                    <a:ln>
                      <a:noFill/>
                    </a:ln>
                    <a:extLst>
                      <a:ext uri="{53640926-AAD7-44D8-BBD7-CCE9431645EC}">
                        <a14:shadowObscured xmlns:a14="http://schemas.microsoft.com/office/drawing/2010/main"/>
                      </a:ext>
                    </a:extLst>
                  </pic:spPr>
                </pic:pic>
              </a:graphicData>
            </a:graphic>
          </wp:inline>
        </w:drawing>
      </w:r>
    </w:p>
    <w:p w14:paraId="0795C1C5" w14:textId="26B3245F" w:rsidR="00B06298" w:rsidRDefault="00B06298" w:rsidP="007F4393">
      <w:pPr>
        <w:tabs>
          <w:tab w:val="left" w:pos="6750"/>
        </w:tabs>
        <w:rPr>
          <w:rFonts w:ascii="Cambria" w:hAnsi="Cambria"/>
          <w:b/>
          <w:bCs/>
          <w:color w:val="auto"/>
          <w:sz w:val="28"/>
          <w:szCs w:val="14"/>
        </w:rPr>
      </w:pPr>
    </w:p>
    <w:p w14:paraId="3B386E11" w14:textId="77777777" w:rsidR="00BA35EC" w:rsidRDefault="00BA35EC" w:rsidP="007F4393">
      <w:pPr>
        <w:tabs>
          <w:tab w:val="left" w:pos="6750"/>
        </w:tabs>
        <w:rPr>
          <w:rFonts w:ascii="Cambria" w:hAnsi="Cambria"/>
          <w:b/>
          <w:bCs/>
          <w:color w:val="auto"/>
          <w:sz w:val="28"/>
          <w:szCs w:val="14"/>
        </w:rPr>
      </w:pPr>
    </w:p>
    <w:p w14:paraId="70C9F417" w14:textId="77777777" w:rsidR="00BA35EC" w:rsidRDefault="00BA35EC" w:rsidP="007F4393">
      <w:pPr>
        <w:tabs>
          <w:tab w:val="left" w:pos="6750"/>
        </w:tabs>
        <w:rPr>
          <w:rFonts w:ascii="Cambria" w:hAnsi="Cambria"/>
          <w:b/>
          <w:bCs/>
          <w:color w:val="auto"/>
          <w:sz w:val="28"/>
          <w:szCs w:val="14"/>
        </w:rPr>
      </w:pPr>
    </w:p>
    <w:p w14:paraId="150CBA14" w14:textId="77777777" w:rsidR="00BA35EC" w:rsidRDefault="00BA35EC" w:rsidP="007F4393">
      <w:pPr>
        <w:tabs>
          <w:tab w:val="left" w:pos="6750"/>
        </w:tabs>
        <w:rPr>
          <w:rFonts w:ascii="Cambria" w:hAnsi="Cambria"/>
          <w:b/>
          <w:bCs/>
          <w:color w:val="auto"/>
          <w:sz w:val="28"/>
          <w:szCs w:val="14"/>
        </w:rPr>
      </w:pPr>
    </w:p>
    <w:p w14:paraId="778793F5" w14:textId="77777777" w:rsidR="00BA35EC" w:rsidRDefault="00BA35EC" w:rsidP="007F4393">
      <w:pPr>
        <w:tabs>
          <w:tab w:val="left" w:pos="6750"/>
        </w:tabs>
        <w:rPr>
          <w:rFonts w:ascii="Cambria" w:hAnsi="Cambria"/>
          <w:b/>
          <w:bCs/>
          <w:color w:val="auto"/>
          <w:sz w:val="28"/>
          <w:szCs w:val="14"/>
        </w:rPr>
      </w:pPr>
    </w:p>
    <w:p w14:paraId="7BB20423" w14:textId="77777777" w:rsidR="00BA35EC" w:rsidRDefault="00BA35EC" w:rsidP="007F4393">
      <w:pPr>
        <w:tabs>
          <w:tab w:val="left" w:pos="6750"/>
        </w:tabs>
        <w:rPr>
          <w:rFonts w:ascii="Cambria" w:hAnsi="Cambria"/>
          <w:b/>
          <w:bCs/>
          <w:color w:val="auto"/>
          <w:sz w:val="28"/>
          <w:szCs w:val="14"/>
        </w:rPr>
      </w:pPr>
    </w:p>
    <w:p w14:paraId="69362030" w14:textId="77777777" w:rsidR="00BA35EC" w:rsidRDefault="00BA35EC" w:rsidP="007F4393">
      <w:pPr>
        <w:tabs>
          <w:tab w:val="left" w:pos="6750"/>
        </w:tabs>
        <w:rPr>
          <w:rFonts w:ascii="Cambria" w:hAnsi="Cambria"/>
          <w:b/>
          <w:bCs/>
          <w:color w:val="auto"/>
          <w:sz w:val="28"/>
          <w:szCs w:val="14"/>
        </w:rPr>
      </w:pPr>
    </w:p>
    <w:p w14:paraId="41872A93" w14:textId="2227BACD" w:rsidR="00B06298" w:rsidRDefault="00B06298" w:rsidP="007F4393">
      <w:pPr>
        <w:tabs>
          <w:tab w:val="left" w:pos="6750"/>
        </w:tabs>
        <w:rPr>
          <w:rFonts w:ascii="Cambria" w:hAnsi="Cambria"/>
          <w:b/>
          <w:bCs/>
          <w:color w:val="auto"/>
          <w:sz w:val="28"/>
          <w:szCs w:val="14"/>
        </w:rPr>
      </w:pPr>
      <w:r>
        <w:rPr>
          <w:rFonts w:ascii="Cambria" w:hAnsi="Cambria"/>
          <w:b/>
          <w:bCs/>
          <w:color w:val="auto"/>
          <w:sz w:val="28"/>
          <w:szCs w:val="14"/>
        </w:rPr>
        <w:lastRenderedPageBreak/>
        <w:t>Event</w:t>
      </w:r>
      <w:r w:rsidR="00BA35EC">
        <w:rPr>
          <w:rFonts w:ascii="Cambria" w:hAnsi="Cambria"/>
          <w:b/>
          <w:color w:val="auto"/>
          <w:sz w:val="28"/>
          <w:szCs w:val="14"/>
        </w:rPr>
        <w:t xml:space="preserve"> </w:t>
      </w:r>
      <w:r>
        <w:rPr>
          <w:rFonts w:ascii="Cambria" w:hAnsi="Cambria"/>
          <w:b/>
          <w:bCs/>
          <w:color w:val="auto"/>
          <w:sz w:val="28"/>
          <w:szCs w:val="14"/>
        </w:rPr>
        <w:t>(Event.html)</w:t>
      </w:r>
    </w:p>
    <w:p w14:paraId="7176F8A2" w14:textId="2DA4FD76" w:rsidR="002A1A28" w:rsidRPr="00BA35EC" w:rsidRDefault="00BA35EC" w:rsidP="00BA35EC">
      <w:pPr>
        <w:spacing w:after="160"/>
        <w:rPr>
          <w:rFonts w:ascii="Cambria" w:hAnsi="Cambria"/>
          <w:color w:val="auto"/>
          <w:sz w:val="32"/>
          <w:szCs w:val="32"/>
        </w:rPr>
      </w:pPr>
      <w:r>
        <w:rPr>
          <w:rFonts w:ascii="Cambria" w:hAnsi="Cambria"/>
          <w:color w:val="auto"/>
          <w:sz w:val="32"/>
          <w:szCs w:val="32"/>
        </w:rPr>
        <w:t>Desktop</w:t>
      </w:r>
    </w:p>
    <w:p w14:paraId="68E8F4C8" w14:textId="6B333E99" w:rsidR="00B06298" w:rsidRDefault="002A1A28" w:rsidP="007F4393">
      <w:pPr>
        <w:tabs>
          <w:tab w:val="left" w:pos="6750"/>
        </w:tabs>
        <w:rPr>
          <w:rFonts w:ascii="Cambria" w:hAnsi="Cambria"/>
          <w:b/>
          <w:bCs/>
          <w:color w:val="auto"/>
          <w:sz w:val="28"/>
          <w:szCs w:val="14"/>
        </w:rPr>
      </w:pPr>
      <w:r>
        <w:rPr>
          <w:noProof/>
        </w:rPr>
        <w:drawing>
          <wp:inline distT="0" distB="0" distL="0" distR="0" wp14:anchorId="0597D348" wp14:editId="27F566C0">
            <wp:extent cx="5731510" cy="2466975"/>
            <wp:effectExtent l="0" t="0" r="254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rotWithShape="1">
                    <a:blip r:embed="rId61">
                      <a:extLst>
                        <a:ext uri="{28A0092B-C50C-407E-A947-70E740481C1C}">
                          <a14:useLocalDpi xmlns:a14="http://schemas.microsoft.com/office/drawing/2010/main" val="0"/>
                        </a:ext>
                      </a:extLst>
                    </a:blip>
                    <a:srcRect t="13300" b="10148"/>
                    <a:stretch/>
                  </pic:blipFill>
                  <pic:spPr bwMode="auto">
                    <a:xfrm>
                      <a:off x="0" y="0"/>
                      <a:ext cx="5731510" cy="2466975"/>
                    </a:xfrm>
                    <a:prstGeom prst="rect">
                      <a:avLst/>
                    </a:prstGeom>
                    <a:noFill/>
                    <a:ln>
                      <a:noFill/>
                    </a:ln>
                    <a:extLst>
                      <a:ext uri="{53640926-AAD7-44D8-BBD7-CCE9431645EC}">
                        <a14:shadowObscured xmlns:a14="http://schemas.microsoft.com/office/drawing/2010/main"/>
                      </a:ext>
                    </a:extLst>
                  </pic:spPr>
                </pic:pic>
              </a:graphicData>
            </a:graphic>
          </wp:inline>
        </w:drawing>
      </w:r>
    </w:p>
    <w:p w14:paraId="43BE3535" w14:textId="34B4E6F6" w:rsidR="00B06298" w:rsidRDefault="002A1A28" w:rsidP="007F4393">
      <w:pPr>
        <w:tabs>
          <w:tab w:val="left" w:pos="6750"/>
        </w:tabs>
        <w:rPr>
          <w:rFonts w:ascii="Cambria" w:hAnsi="Cambria"/>
          <w:b/>
          <w:bCs/>
          <w:color w:val="auto"/>
          <w:sz w:val="28"/>
          <w:szCs w:val="14"/>
        </w:rPr>
      </w:pPr>
      <w:r>
        <w:rPr>
          <w:noProof/>
        </w:rPr>
        <w:drawing>
          <wp:inline distT="0" distB="0" distL="0" distR="0" wp14:anchorId="4825C196" wp14:editId="5EFD4109">
            <wp:extent cx="5731510" cy="962025"/>
            <wp:effectExtent l="0" t="0" r="254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rotWithShape="1">
                    <a:blip r:embed="rId62">
                      <a:extLst>
                        <a:ext uri="{28A0092B-C50C-407E-A947-70E740481C1C}">
                          <a14:useLocalDpi xmlns:a14="http://schemas.microsoft.com/office/drawing/2010/main" val="0"/>
                        </a:ext>
                      </a:extLst>
                    </a:blip>
                    <a:srcRect t="64729" b="5418"/>
                    <a:stretch/>
                  </pic:blipFill>
                  <pic:spPr bwMode="auto">
                    <a:xfrm>
                      <a:off x="0" y="0"/>
                      <a:ext cx="5731510" cy="962025"/>
                    </a:xfrm>
                    <a:prstGeom prst="rect">
                      <a:avLst/>
                    </a:prstGeom>
                    <a:noFill/>
                    <a:ln>
                      <a:noFill/>
                    </a:ln>
                    <a:extLst>
                      <a:ext uri="{53640926-AAD7-44D8-BBD7-CCE9431645EC}">
                        <a14:shadowObscured xmlns:a14="http://schemas.microsoft.com/office/drawing/2010/main"/>
                      </a:ext>
                    </a:extLst>
                  </pic:spPr>
                </pic:pic>
              </a:graphicData>
            </a:graphic>
          </wp:inline>
        </w:drawing>
      </w:r>
    </w:p>
    <w:p w14:paraId="1B420A57" w14:textId="77777777" w:rsidR="008B513E" w:rsidRDefault="008B513E" w:rsidP="002A1A28">
      <w:pPr>
        <w:spacing w:line="360" w:lineRule="auto"/>
        <w:rPr>
          <w:rFonts w:ascii="Cambria" w:hAnsi="Cambria"/>
          <w:b/>
          <w:bCs/>
          <w:color w:val="auto"/>
          <w:sz w:val="28"/>
          <w:szCs w:val="14"/>
        </w:rPr>
      </w:pPr>
    </w:p>
    <w:p w14:paraId="790259E5" w14:textId="78CF4B33" w:rsidR="007F4BCB" w:rsidRPr="002A1A28" w:rsidRDefault="00BA35EC" w:rsidP="002A1A28">
      <w:pPr>
        <w:spacing w:line="360" w:lineRule="auto"/>
        <w:rPr>
          <w:rFonts w:ascii="Cambria" w:hAnsi="Cambria"/>
          <w:color w:val="auto"/>
          <w:sz w:val="32"/>
          <w:szCs w:val="16"/>
        </w:rPr>
      </w:pPr>
      <w:r>
        <w:rPr>
          <w:rFonts w:ascii="Cambria" w:hAnsi="Cambria"/>
          <w:color w:val="auto"/>
          <w:sz w:val="32"/>
          <w:szCs w:val="16"/>
        </w:rPr>
        <w:t>Android</w:t>
      </w:r>
    </w:p>
    <w:p w14:paraId="64996FF4" w14:textId="1293FBC3" w:rsidR="008B513E" w:rsidRDefault="002A1A28" w:rsidP="007F4393">
      <w:pPr>
        <w:tabs>
          <w:tab w:val="left" w:pos="6750"/>
        </w:tabs>
        <w:rPr>
          <w:rFonts w:ascii="Cambria" w:hAnsi="Cambria"/>
          <w:b/>
          <w:bCs/>
          <w:color w:val="auto"/>
          <w:sz w:val="28"/>
          <w:szCs w:val="14"/>
        </w:rPr>
      </w:pPr>
      <w:r>
        <w:rPr>
          <w:noProof/>
        </w:rPr>
        <w:drawing>
          <wp:inline distT="0" distB="0" distL="0" distR="0" wp14:anchorId="70ADC91E" wp14:editId="3FA73853">
            <wp:extent cx="3225800" cy="4026452"/>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546" b="6828"/>
                    <a:stretch/>
                  </pic:blipFill>
                  <pic:spPr bwMode="auto">
                    <a:xfrm>
                      <a:off x="0" y="0"/>
                      <a:ext cx="3261806" cy="4071395"/>
                    </a:xfrm>
                    <a:prstGeom prst="rect">
                      <a:avLst/>
                    </a:prstGeom>
                    <a:noFill/>
                    <a:ln>
                      <a:noFill/>
                    </a:ln>
                    <a:extLst>
                      <a:ext uri="{53640926-AAD7-44D8-BBD7-CCE9431645EC}">
                        <a14:shadowObscured xmlns:a14="http://schemas.microsoft.com/office/drawing/2010/main"/>
                      </a:ext>
                    </a:extLst>
                  </pic:spPr>
                </pic:pic>
              </a:graphicData>
            </a:graphic>
          </wp:inline>
        </w:drawing>
      </w:r>
    </w:p>
    <w:p w14:paraId="162BA912" w14:textId="09411932" w:rsidR="007E66BD" w:rsidRDefault="00D641D2" w:rsidP="007F4393">
      <w:pPr>
        <w:tabs>
          <w:tab w:val="left" w:pos="6750"/>
        </w:tabs>
        <w:rPr>
          <w:rFonts w:ascii="Cambria" w:hAnsi="Cambria"/>
          <w:b/>
          <w:bCs/>
          <w:color w:val="auto"/>
          <w:sz w:val="28"/>
          <w:szCs w:val="14"/>
        </w:rPr>
      </w:pPr>
      <w:r>
        <w:rPr>
          <w:rFonts w:ascii="Cambria" w:hAnsi="Cambria"/>
          <w:b/>
          <w:bCs/>
          <w:color w:val="auto"/>
          <w:sz w:val="28"/>
          <w:szCs w:val="14"/>
        </w:rPr>
        <w:lastRenderedPageBreak/>
        <w:t xml:space="preserve">FORM- </w:t>
      </w:r>
      <w:r w:rsidR="00BA35EC">
        <w:rPr>
          <w:rFonts w:ascii="Cambria" w:hAnsi="Cambria"/>
          <w:b/>
          <w:bCs/>
          <w:color w:val="auto"/>
          <w:sz w:val="28"/>
          <w:szCs w:val="14"/>
        </w:rPr>
        <w:t>Complaint (</w:t>
      </w:r>
      <w:r>
        <w:rPr>
          <w:rFonts w:ascii="Cambria" w:hAnsi="Cambria"/>
          <w:b/>
          <w:bCs/>
          <w:color w:val="auto"/>
          <w:sz w:val="28"/>
          <w:szCs w:val="14"/>
        </w:rPr>
        <w:t>Complaint.html)</w:t>
      </w:r>
    </w:p>
    <w:p w14:paraId="4AC91941" w14:textId="00A6258D" w:rsidR="00BA35EC" w:rsidRPr="004E2830" w:rsidRDefault="00BA35EC" w:rsidP="00BA35EC">
      <w:pPr>
        <w:spacing w:after="160"/>
        <w:rPr>
          <w:rFonts w:ascii="Cambria" w:hAnsi="Cambria"/>
          <w:color w:val="auto"/>
          <w:sz w:val="32"/>
          <w:szCs w:val="32"/>
        </w:rPr>
      </w:pPr>
      <w:r>
        <w:rPr>
          <w:noProof/>
        </w:rPr>
        <w:drawing>
          <wp:anchor distT="0" distB="0" distL="114300" distR="114300" simplePos="0" relativeHeight="251658255" behindDoc="1" locked="0" layoutInCell="1" allowOverlap="1" wp14:anchorId="5FD82DEF" wp14:editId="00FB48B3">
            <wp:simplePos x="0" y="0"/>
            <wp:positionH relativeFrom="margin">
              <wp:align>right</wp:align>
            </wp:positionH>
            <wp:positionV relativeFrom="page">
              <wp:posOffset>1549400</wp:posOffset>
            </wp:positionV>
            <wp:extent cx="5731510" cy="2628900"/>
            <wp:effectExtent l="0" t="0" r="2540" b="0"/>
            <wp:wrapTight wrapText="bothSides">
              <wp:wrapPolygon edited="0">
                <wp:start x="0" y="0"/>
                <wp:lineTo x="0" y="21443"/>
                <wp:lineTo x="21538" y="21443"/>
                <wp:lineTo x="21538"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64">
                      <a:extLst>
                        <a:ext uri="{28A0092B-C50C-407E-A947-70E740481C1C}">
                          <a14:useLocalDpi xmlns:a14="http://schemas.microsoft.com/office/drawing/2010/main" val="0"/>
                        </a:ext>
                      </a:extLst>
                    </a:blip>
                    <a:srcRect t="13005" b="5419"/>
                    <a:stretch/>
                  </pic:blipFill>
                  <pic:spPr bwMode="auto">
                    <a:xfrm>
                      <a:off x="0" y="0"/>
                      <a:ext cx="5731510" cy="262890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ambria" w:hAnsi="Cambria"/>
          <w:color w:val="auto"/>
          <w:sz w:val="32"/>
          <w:szCs w:val="32"/>
        </w:rPr>
        <w:t>Desktop</w:t>
      </w:r>
    </w:p>
    <w:p w14:paraId="1E11B6E3" w14:textId="77777777" w:rsidR="00BB4BD6" w:rsidRDefault="00BB4BD6" w:rsidP="007F4393">
      <w:pPr>
        <w:tabs>
          <w:tab w:val="left" w:pos="6750"/>
        </w:tabs>
        <w:rPr>
          <w:rFonts w:ascii="Cambria" w:hAnsi="Cambria"/>
          <w:b/>
          <w:bCs/>
          <w:color w:val="auto"/>
          <w:sz w:val="28"/>
          <w:szCs w:val="14"/>
        </w:rPr>
      </w:pPr>
    </w:p>
    <w:p w14:paraId="6D68CC9D" w14:textId="4919B2A3" w:rsidR="008B513E" w:rsidRPr="002A1A28" w:rsidRDefault="00BA35EC" w:rsidP="008B513E">
      <w:pPr>
        <w:spacing w:line="360" w:lineRule="auto"/>
        <w:rPr>
          <w:rFonts w:ascii="Cambria" w:hAnsi="Cambria"/>
          <w:color w:val="auto"/>
          <w:sz w:val="32"/>
          <w:szCs w:val="16"/>
        </w:rPr>
      </w:pPr>
      <w:r>
        <w:rPr>
          <w:rFonts w:ascii="Cambria" w:hAnsi="Cambria"/>
          <w:color w:val="auto"/>
          <w:sz w:val="32"/>
          <w:szCs w:val="16"/>
        </w:rPr>
        <w:t>Android</w:t>
      </w:r>
    </w:p>
    <w:p w14:paraId="4E6B2742" w14:textId="5287DF52" w:rsidR="008B513E" w:rsidRDefault="00CD69AF" w:rsidP="007F4393">
      <w:pPr>
        <w:tabs>
          <w:tab w:val="left" w:pos="6750"/>
        </w:tabs>
        <w:rPr>
          <w:rFonts w:ascii="Cambria" w:hAnsi="Cambria"/>
          <w:b/>
          <w:bCs/>
          <w:color w:val="auto"/>
          <w:sz w:val="28"/>
          <w:szCs w:val="14"/>
        </w:rPr>
      </w:pPr>
      <w:r>
        <w:rPr>
          <w:noProof/>
        </w:rPr>
        <w:drawing>
          <wp:inline distT="0" distB="0" distL="0" distR="0" wp14:anchorId="21BB8B67" wp14:editId="6C3AFDD8">
            <wp:extent cx="4692650" cy="3026694"/>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0855" b="59378"/>
                    <a:stretch/>
                  </pic:blipFill>
                  <pic:spPr bwMode="auto">
                    <a:xfrm>
                      <a:off x="0" y="0"/>
                      <a:ext cx="4707540" cy="3036298"/>
                    </a:xfrm>
                    <a:prstGeom prst="rect">
                      <a:avLst/>
                    </a:prstGeom>
                    <a:noFill/>
                    <a:ln>
                      <a:noFill/>
                    </a:ln>
                    <a:extLst>
                      <a:ext uri="{53640926-AAD7-44D8-BBD7-CCE9431645EC}">
                        <a14:shadowObscured xmlns:a14="http://schemas.microsoft.com/office/drawing/2010/main"/>
                      </a:ext>
                    </a:extLst>
                  </pic:spPr>
                </pic:pic>
              </a:graphicData>
            </a:graphic>
          </wp:inline>
        </w:drawing>
      </w:r>
    </w:p>
    <w:p w14:paraId="418F32D7" w14:textId="77777777" w:rsidR="00BB4BD6" w:rsidRDefault="00BB4BD6" w:rsidP="007F4393">
      <w:pPr>
        <w:tabs>
          <w:tab w:val="left" w:pos="6750"/>
        </w:tabs>
        <w:rPr>
          <w:rFonts w:ascii="Cambria" w:hAnsi="Cambria"/>
          <w:b/>
          <w:bCs/>
          <w:color w:val="auto"/>
          <w:sz w:val="28"/>
          <w:szCs w:val="14"/>
        </w:rPr>
      </w:pPr>
    </w:p>
    <w:p w14:paraId="7DE6834D" w14:textId="77777777" w:rsidR="00BA35EC" w:rsidRDefault="00BA35EC" w:rsidP="00CD69AF">
      <w:pPr>
        <w:tabs>
          <w:tab w:val="left" w:pos="6750"/>
        </w:tabs>
        <w:rPr>
          <w:rFonts w:ascii="Cambria" w:hAnsi="Cambria"/>
          <w:b/>
          <w:bCs/>
          <w:color w:val="auto"/>
          <w:sz w:val="28"/>
          <w:szCs w:val="14"/>
        </w:rPr>
      </w:pPr>
    </w:p>
    <w:p w14:paraId="5C16B9B6" w14:textId="77777777" w:rsidR="00BA35EC" w:rsidRDefault="00BA35EC" w:rsidP="00CD69AF">
      <w:pPr>
        <w:tabs>
          <w:tab w:val="left" w:pos="6750"/>
        </w:tabs>
        <w:rPr>
          <w:rFonts w:ascii="Cambria" w:hAnsi="Cambria"/>
          <w:b/>
          <w:bCs/>
          <w:color w:val="auto"/>
          <w:sz w:val="28"/>
          <w:szCs w:val="14"/>
        </w:rPr>
      </w:pPr>
    </w:p>
    <w:p w14:paraId="0D3A7998" w14:textId="77777777" w:rsidR="00BA35EC" w:rsidRDefault="00BA35EC" w:rsidP="00CD69AF">
      <w:pPr>
        <w:tabs>
          <w:tab w:val="left" w:pos="6750"/>
        </w:tabs>
        <w:rPr>
          <w:rFonts w:ascii="Cambria" w:hAnsi="Cambria"/>
          <w:b/>
          <w:bCs/>
          <w:color w:val="auto"/>
          <w:sz w:val="28"/>
          <w:szCs w:val="14"/>
        </w:rPr>
      </w:pPr>
    </w:p>
    <w:p w14:paraId="139AEC5A" w14:textId="77777777" w:rsidR="00BA35EC" w:rsidRDefault="00BA35EC" w:rsidP="00CD69AF">
      <w:pPr>
        <w:tabs>
          <w:tab w:val="left" w:pos="6750"/>
        </w:tabs>
        <w:rPr>
          <w:rFonts w:ascii="Cambria" w:hAnsi="Cambria"/>
          <w:b/>
          <w:bCs/>
          <w:color w:val="auto"/>
          <w:sz w:val="28"/>
          <w:szCs w:val="14"/>
        </w:rPr>
      </w:pPr>
    </w:p>
    <w:p w14:paraId="311D1412" w14:textId="77777777" w:rsidR="00BA35EC" w:rsidRDefault="00BA35EC" w:rsidP="00CD69AF">
      <w:pPr>
        <w:tabs>
          <w:tab w:val="left" w:pos="6750"/>
        </w:tabs>
        <w:rPr>
          <w:rFonts w:ascii="Cambria" w:hAnsi="Cambria"/>
          <w:b/>
          <w:bCs/>
          <w:color w:val="auto"/>
          <w:sz w:val="28"/>
          <w:szCs w:val="14"/>
        </w:rPr>
      </w:pPr>
    </w:p>
    <w:p w14:paraId="2E8FD40A" w14:textId="77777777" w:rsidR="00BA35EC" w:rsidRDefault="00BA35EC" w:rsidP="00CD69AF">
      <w:pPr>
        <w:tabs>
          <w:tab w:val="left" w:pos="6750"/>
        </w:tabs>
        <w:rPr>
          <w:rFonts w:ascii="Cambria" w:hAnsi="Cambria"/>
          <w:b/>
          <w:bCs/>
          <w:color w:val="auto"/>
          <w:sz w:val="28"/>
          <w:szCs w:val="14"/>
        </w:rPr>
      </w:pPr>
    </w:p>
    <w:p w14:paraId="76177503" w14:textId="77777777" w:rsidR="00BA35EC" w:rsidRDefault="00BA35EC" w:rsidP="00CD69AF">
      <w:pPr>
        <w:tabs>
          <w:tab w:val="left" w:pos="6750"/>
        </w:tabs>
        <w:rPr>
          <w:rFonts w:ascii="Cambria" w:hAnsi="Cambria"/>
          <w:b/>
          <w:bCs/>
          <w:color w:val="auto"/>
          <w:sz w:val="28"/>
          <w:szCs w:val="14"/>
        </w:rPr>
      </w:pPr>
    </w:p>
    <w:p w14:paraId="39C77353" w14:textId="4996608C" w:rsidR="00CD69AF" w:rsidRDefault="00BA35EC" w:rsidP="00CD69AF">
      <w:pPr>
        <w:tabs>
          <w:tab w:val="left" w:pos="6750"/>
        </w:tabs>
        <w:rPr>
          <w:rFonts w:ascii="Cambria" w:hAnsi="Cambria"/>
          <w:b/>
          <w:bCs/>
          <w:color w:val="auto"/>
          <w:sz w:val="28"/>
          <w:szCs w:val="14"/>
        </w:rPr>
      </w:pPr>
      <w:r>
        <w:rPr>
          <w:rFonts w:ascii="Cambria" w:hAnsi="Cambria"/>
          <w:b/>
          <w:bCs/>
          <w:color w:val="auto"/>
          <w:sz w:val="28"/>
          <w:szCs w:val="14"/>
        </w:rPr>
        <w:lastRenderedPageBreak/>
        <w:t>Feedback (</w:t>
      </w:r>
      <w:r w:rsidR="00CD69AF">
        <w:rPr>
          <w:rFonts w:ascii="Cambria" w:hAnsi="Cambria"/>
          <w:b/>
          <w:bCs/>
          <w:color w:val="auto"/>
          <w:sz w:val="28"/>
          <w:szCs w:val="14"/>
        </w:rPr>
        <w:t>Feedback.html)</w:t>
      </w:r>
    </w:p>
    <w:p w14:paraId="673CEFCF" w14:textId="5752EBB3" w:rsidR="00BA35EC" w:rsidRPr="00BA35EC" w:rsidRDefault="00BA35EC" w:rsidP="00BA35EC">
      <w:pPr>
        <w:spacing w:after="160"/>
        <w:rPr>
          <w:rFonts w:ascii="Cambria" w:hAnsi="Cambria"/>
          <w:color w:val="auto"/>
          <w:sz w:val="32"/>
          <w:szCs w:val="32"/>
        </w:rPr>
      </w:pPr>
      <w:r>
        <w:rPr>
          <w:rFonts w:ascii="Cambria" w:hAnsi="Cambria"/>
          <w:color w:val="auto"/>
          <w:sz w:val="32"/>
          <w:szCs w:val="32"/>
        </w:rPr>
        <w:t>Desktop</w:t>
      </w:r>
    </w:p>
    <w:p w14:paraId="251F1AC7" w14:textId="6ED82C9E" w:rsidR="00CD69AF" w:rsidRDefault="00BB4BD6" w:rsidP="00CD69AF">
      <w:pPr>
        <w:tabs>
          <w:tab w:val="left" w:pos="6750"/>
        </w:tabs>
        <w:rPr>
          <w:rFonts w:ascii="Cambria" w:hAnsi="Cambria"/>
          <w:b/>
          <w:bCs/>
          <w:color w:val="auto"/>
          <w:sz w:val="28"/>
          <w:szCs w:val="14"/>
        </w:rPr>
      </w:pPr>
      <w:r>
        <w:rPr>
          <w:noProof/>
        </w:rPr>
        <w:drawing>
          <wp:inline distT="0" distB="0" distL="0" distR="0" wp14:anchorId="0CB3020E" wp14:editId="5B226BA1">
            <wp:extent cx="5731510" cy="2162175"/>
            <wp:effectExtent l="0" t="0" r="254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66">
                      <a:extLst>
                        <a:ext uri="{28A0092B-C50C-407E-A947-70E740481C1C}">
                          <a14:useLocalDpi xmlns:a14="http://schemas.microsoft.com/office/drawing/2010/main" val="0"/>
                        </a:ext>
                      </a:extLst>
                    </a:blip>
                    <a:srcRect t="13299" b="19606"/>
                    <a:stretch/>
                  </pic:blipFill>
                  <pic:spPr bwMode="auto">
                    <a:xfrm>
                      <a:off x="0" y="0"/>
                      <a:ext cx="5731510"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7BF4F012" w14:textId="77777777" w:rsidR="00BA35EC" w:rsidRDefault="00BA35EC" w:rsidP="00BB4BD6">
      <w:pPr>
        <w:spacing w:line="360" w:lineRule="auto"/>
        <w:rPr>
          <w:rFonts w:ascii="Cambria" w:hAnsi="Cambria"/>
          <w:bCs/>
          <w:color w:val="auto"/>
          <w:sz w:val="32"/>
          <w:szCs w:val="16"/>
        </w:rPr>
      </w:pPr>
    </w:p>
    <w:p w14:paraId="2BAB4870" w14:textId="1A0F6196" w:rsidR="00894633" w:rsidRPr="002A1A28" w:rsidRDefault="00BA35EC" w:rsidP="00BB4BD6">
      <w:pPr>
        <w:spacing w:line="360" w:lineRule="auto"/>
        <w:rPr>
          <w:rFonts w:ascii="Cambria" w:hAnsi="Cambria"/>
          <w:color w:val="auto"/>
          <w:sz w:val="32"/>
          <w:szCs w:val="16"/>
        </w:rPr>
      </w:pPr>
      <w:r>
        <w:rPr>
          <w:rFonts w:ascii="Cambria" w:hAnsi="Cambria"/>
          <w:color w:val="auto"/>
          <w:sz w:val="32"/>
          <w:szCs w:val="16"/>
        </w:rPr>
        <w:t>Android</w:t>
      </w:r>
    </w:p>
    <w:p w14:paraId="06601766" w14:textId="21E554FF" w:rsidR="00CD69AF" w:rsidRDefault="00BB4BD6" w:rsidP="007F4393">
      <w:pPr>
        <w:tabs>
          <w:tab w:val="left" w:pos="6750"/>
        </w:tabs>
        <w:rPr>
          <w:rFonts w:ascii="Cambria" w:hAnsi="Cambria"/>
          <w:b/>
          <w:bCs/>
          <w:color w:val="auto"/>
          <w:sz w:val="28"/>
          <w:szCs w:val="14"/>
        </w:rPr>
      </w:pPr>
      <w:r>
        <w:rPr>
          <w:noProof/>
        </w:rPr>
        <w:drawing>
          <wp:inline distT="0" distB="0" distL="0" distR="0" wp14:anchorId="35B3C818" wp14:editId="2787CDB6">
            <wp:extent cx="2603430" cy="3391786"/>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747" b="28214"/>
                    <a:stretch/>
                  </pic:blipFill>
                  <pic:spPr bwMode="auto">
                    <a:xfrm>
                      <a:off x="0" y="0"/>
                      <a:ext cx="2648742" cy="3450819"/>
                    </a:xfrm>
                    <a:prstGeom prst="rect">
                      <a:avLst/>
                    </a:prstGeom>
                    <a:noFill/>
                    <a:ln>
                      <a:noFill/>
                    </a:ln>
                    <a:extLst>
                      <a:ext uri="{53640926-AAD7-44D8-BBD7-CCE9431645EC}">
                        <a14:shadowObscured xmlns:a14="http://schemas.microsoft.com/office/drawing/2010/main"/>
                      </a:ext>
                    </a:extLst>
                  </pic:spPr>
                </pic:pic>
              </a:graphicData>
            </a:graphic>
          </wp:inline>
        </w:drawing>
      </w:r>
    </w:p>
    <w:p w14:paraId="75FA7FDE" w14:textId="1087FF0F" w:rsidR="00894633" w:rsidRDefault="00894633" w:rsidP="007F4393">
      <w:pPr>
        <w:tabs>
          <w:tab w:val="left" w:pos="6750"/>
        </w:tabs>
        <w:rPr>
          <w:rFonts w:ascii="Cambria" w:hAnsi="Cambria"/>
          <w:b/>
          <w:bCs/>
          <w:color w:val="auto"/>
          <w:sz w:val="28"/>
          <w:szCs w:val="14"/>
        </w:rPr>
      </w:pPr>
    </w:p>
    <w:p w14:paraId="4C508CDC" w14:textId="77777777" w:rsidR="00894633" w:rsidRDefault="00894633" w:rsidP="007F4393">
      <w:pPr>
        <w:tabs>
          <w:tab w:val="left" w:pos="6750"/>
        </w:tabs>
        <w:rPr>
          <w:rFonts w:ascii="Cambria" w:hAnsi="Cambria"/>
          <w:b/>
          <w:bCs/>
          <w:color w:val="auto"/>
          <w:sz w:val="28"/>
          <w:szCs w:val="14"/>
        </w:rPr>
      </w:pPr>
    </w:p>
    <w:p w14:paraId="5EAF5554" w14:textId="77777777" w:rsidR="00BA35EC" w:rsidRDefault="00BA35EC" w:rsidP="007F4393">
      <w:pPr>
        <w:tabs>
          <w:tab w:val="left" w:pos="6750"/>
        </w:tabs>
        <w:rPr>
          <w:rFonts w:ascii="Cambria" w:hAnsi="Cambria"/>
          <w:b/>
          <w:bCs/>
          <w:color w:val="auto"/>
          <w:sz w:val="28"/>
          <w:szCs w:val="14"/>
        </w:rPr>
      </w:pPr>
    </w:p>
    <w:p w14:paraId="72D24EA5" w14:textId="77777777" w:rsidR="00BA35EC" w:rsidRDefault="00BA35EC" w:rsidP="007F4393">
      <w:pPr>
        <w:tabs>
          <w:tab w:val="left" w:pos="6750"/>
        </w:tabs>
        <w:rPr>
          <w:rFonts w:ascii="Cambria" w:hAnsi="Cambria"/>
          <w:b/>
          <w:bCs/>
          <w:color w:val="auto"/>
          <w:sz w:val="28"/>
          <w:szCs w:val="14"/>
        </w:rPr>
      </w:pPr>
    </w:p>
    <w:p w14:paraId="2B8BAA79" w14:textId="77777777" w:rsidR="00BA35EC" w:rsidRDefault="00BA35EC" w:rsidP="007F4393">
      <w:pPr>
        <w:tabs>
          <w:tab w:val="left" w:pos="6750"/>
        </w:tabs>
        <w:rPr>
          <w:rFonts w:ascii="Cambria" w:hAnsi="Cambria"/>
          <w:b/>
          <w:bCs/>
          <w:color w:val="auto"/>
          <w:sz w:val="28"/>
          <w:szCs w:val="14"/>
        </w:rPr>
      </w:pPr>
    </w:p>
    <w:p w14:paraId="2E3E564C" w14:textId="77777777" w:rsidR="00BA35EC" w:rsidRDefault="00BA35EC" w:rsidP="007F4393">
      <w:pPr>
        <w:tabs>
          <w:tab w:val="left" w:pos="6750"/>
        </w:tabs>
        <w:rPr>
          <w:rFonts w:ascii="Cambria" w:hAnsi="Cambria"/>
          <w:b/>
          <w:bCs/>
          <w:color w:val="auto"/>
          <w:sz w:val="28"/>
          <w:szCs w:val="14"/>
        </w:rPr>
      </w:pPr>
    </w:p>
    <w:p w14:paraId="6ACCDED2" w14:textId="77777777" w:rsidR="00BA35EC" w:rsidRDefault="00BA35EC" w:rsidP="007F4393">
      <w:pPr>
        <w:tabs>
          <w:tab w:val="left" w:pos="6750"/>
        </w:tabs>
        <w:rPr>
          <w:rFonts w:ascii="Cambria" w:hAnsi="Cambria"/>
          <w:b/>
          <w:bCs/>
          <w:color w:val="auto"/>
          <w:sz w:val="28"/>
          <w:szCs w:val="14"/>
        </w:rPr>
      </w:pPr>
    </w:p>
    <w:p w14:paraId="454EDDBB" w14:textId="77777777" w:rsidR="00BA35EC" w:rsidRDefault="00BA35EC" w:rsidP="007F4393">
      <w:pPr>
        <w:tabs>
          <w:tab w:val="left" w:pos="6750"/>
        </w:tabs>
        <w:rPr>
          <w:rFonts w:ascii="Cambria" w:hAnsi="Cambria"/>
          <w:b/>
          <w:bCs/>
          <w:color w:val="auto"/>
          <w:sz w:val="28"/>
          <w:szCs w:val="14"/>
        </w:rPr>
      </w:pPr>
    </w:p>
    <w:p w14:paraId="63F4F6D5" w14:textId="7DA44793" w:rsidR="00894633" w:rsidRDefault="00894633" w:rsidP="007F4393">
      <w:pPr>
        <w:tabs>
          <w:tab w:val="left" w:pos="6750"/>
        </w:tabs>
        <w:rPr>
          <w:rFonts w:ascii="Cambria" w:hAnsi="Cambria"/>
          <w:b/>
          <w:bCs/>
          <w:color w:val="auto"/>
          <w:sz w:val="28"/>
          <w:szCs w:val="14"/>
        </w:rPr>
      </w:pPr>
      <w:r>
        <w:rPr>
          <w:rFonts w:ascii="Cambria" w:hAnsi="Cambria"/>
          <w:b/>
          <w:bCs/>
          <w:color w:val="auto"/>
          <w:sz w:val="28"/>
          <w:szCs w:val="14"/>
        </w:rPr>
        <w:lastRenderedPageBreak/>
        <w:t>Social Media- Instagram</w:t>
      </w:r>
    </w:p>
    <w:p w14:paraId="225ACD70" w14:textId="331C09F9" w:rsidR="00894633" w:rsidRPr="00BA35EC" w:rsidRDefault="00BA35EC" w:rsidP="00BA35EC">
      <w:pPr>
        <w:spacing w:after="160"/>
        <w:rPr>
          <w:rFonts w:ascii="Cambria" w:hAnsi="Cambria"/>
          <w:color w:val="auto"/>
          <w:sz w:val="32"/>
          <w:szCs w:val="32"/>
        </w:rPr>
      </w:pPr>
      <w:r>
        <w:rPr>
          <w:rFonts w:ascii="Cambria" w:hAnsi="Cambria"/>
          <w:color w:val="auto"/>
          <w:sz w:val="32"/>
          <w:szCs w:val="32"/>
        </w:rPr>
        <w:t>Desktop</w:t>
      </w:r>
    </w:p>
    <w:p w14:paraId="7907295F" w14:textId="7B4DCCB1" w:rsidR="00894633" w:rsidRPr="00DF58FB" w:rsidRDefault="00894633" w:rsidP="00DF58FB">
      <w:pPr>
        <w:tabs>
          <w:tab w:val="left" w:pos="6750"/>
        </w:tabs>
        <w:rPr>
          <w:rFonts w:ascii="Cambria" w:hAnsi="Cambria"/>
          <w:b/>
          <w:bCs/>
          <w:color w:val="auto"/>
          <w:sz w:val="28"/>
          <w:szCs w:val="14"/>
        </w:rPr>
      </w:pPr>
      <w:r>
        <w:rPr>
          <w:noProof/>
        </w:rPr>
        <w:drawing>
          <wp:inline distT="0" distB="0" distL="0" distR="0" wp14:anchorId="58655308" wp14:editId="0A44E230">
            <wp:extent cx="5520044" cy="254000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2543" b="5588"/>
                    <a:stretch/>
                  </pic:blipFill>
                  <pic:spPr bwMode="auto">
                    <a:xfrm>
                      <a:off x="0" y="0"/>
                      <a:ext cx="5528983" cy="254411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w:hAnsi="Cambria"/>
          <w:b/>
          <w:bCs/>
          <w:color w:val="auto"/>
          <w:sz w:val="28"/>
          <w:szCs w:val="14"/>
        </w:rPr>
        <w:t xml:space="preserve"> </w:t>
      </w:r>
    </w:p>
    <w:p w14:paraId="6F4DBBE0" w14:textId="77777777" w:rsidR="00DF58FB" w:rsidRDefault="00DF58FB" w:rsidP="00DF58FB">
      <w:pPr>
        <w:spacing w:line="360" w:lineRule="auto"/>
        <w:rPr>
          <w:rFonts w:ascii="Cambria" w:hAnsi="Cambria"/>
          <w:color w:val="auto"/>
          <w:sz w:val="32"/>
          <w:szCs w:val="16"/>
        </w:rPr>
      </w:pPr>
    </w:p>
    <w:p w14:paraId="16243FE3" w14:textId="0FA60656" w:rsidR="00DF58FB" w:rsidRPr="00DF58FB" w:rsidRDefault="00DF58FB" w:rsidP="00DF58FB">
      <w:pPr>
        <w:spacing w:line="360" w:lineRule="auto"/>
        <w:rPr>
          <w:rFonts w:ascii="Cambria" w:hAnsi="Cambria"/>
          <w:color w:val="auto"/>
          <w:sz w:val="32"/>
          <w:szCs w:val="16"/>
        </w:rPr>
      </w:pPr>
      <w:r>
        <w:rPr>
          <w:rFonts w:ascii="Cambria" w:hAnsi="Cambria"/>
          <w:color w:val="auto"/>
          <w:sz w:val="32"/>
          <w:szCs w:val="16"/>
        </w:rPr>
        <w:t>Android</w:t>
      </w:r>
    </w:p>
    <w:p w14:paraId="5D5E0F2D" w14:textId="0E3481F6" w:rsidR="006C2032" w:rsidRDefault="006C2032" w:rsidP="007F4393">
      <w:pPr>
        <w:tabs>
          <w:tab w:val="left" w:pos="6750"/>
        </w:tabs>
        <w:rPr>
          <w:rFonts w:ascii="Cambria" w:hAnsi="Cambria"/>
          <w:b/>
          <w:bCs/>
          <w:color w:val="auto"/>
          <w:sz w:val="28"/>
          <w:szCs w:val="14"/>
        </w:rPr>
      </w:pPr>
      <w:r>
        <w:rPr>
          <w:noProof/>
        </w:rPr>
        <w:drawing>
          <wp:inline distT="0" distB="0" distL="0" distR="0" wp14:anchorId="72106E5E" wp14:editId="74545BCE">
            <wp:extent cx="2616200" cy="49998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noChangeArrowheads="1"/>
                    </pic:cNvPicPr>
                  </pic:nvPicPr>
                  <pic:blipFill>
                    <a:blip r:embed="rId69"/>
                    <a:stretch>
                      <a:fillRect/>
                    </a:stretch>
                  </pic:blipFill>
                  <pic:spPr bwMode="auto">
                    <a:xfrm>
                      <a:off x="0" y="0"/>
                      <a:ext cx="2621681" cy="5010325"/>
                    </a:xfrm>
                    <a:prstGeom prst="rect">
                      <a:avLst/>
                    </a:prstGeom>
                    <a:noFill/>
                    <a:ln>
                      <a:noFill/>
                    </a:ln>
                    <a:extLst>
                      <a:ext uri="{53640926-AAD7-44D8-BBD7-CCE9431645EC}">
                        <a14:shadowObscured xmlns:a14="http://schemas.microsoft.com/office/drawing/2010/main"/>
                      </a:ext>
                    </a:extLst>
                  </pic:spPr>
                </pic:pic>
              </a:graphicData>
            </a:graphic>
          </wp:inline>
        </w:drawing>
      </w:r>
    </w:p>
    <w:p w14:paraId="2CB32A77" w14:textId="69100C90" w:rsidR="00BB4BD6" w:rsidRDefault="00BB4BD6" w:rsidP="007F4393">
      <w:pPr>
        <w:tabs>
          <w:tab w:val="left" w:pos="6750"/>
        </w:tabs>
        <w:rPr>
          <w:rFonts w:ascii="Cambria" w:hAnsi="Cambria"/>
          <w:b/>
          <w:bCs/>
          <w:color w:val="auto"/>
          <w:sz w:val="28"/>
          <w:szCs w:val="14"/>
        </w:rPr>
      </w:pPr>
    </w:p>
    <w:p w14:paraId="418BDF2C" w14:textId="77777777" w:rsidR="002D2C20" w:rsidRPr="005548E9" w:rsidRDefault="002D2C20" w:rsidP="005548E9">
      <w:pPr>
        <w:pStyle w:val="Heading1"/>
        <w:jc w:val="left"/>
        <w:rPr>
          <w:rFonts w:ascii="Cambria" w:hAnsi="Cambria"/>
          <w:b/>
          <w:bCs/>
          <w:color w:val="auto"/>
          <w:sz w:val="32"/>
        </w:rPr>
      </w:pPr>
      <w:bookmarkStart w:id="35" w:name="_Toc110427014"/>
      <w:bookmarkStart w:id="36" w:name="_Toc110427734"/>
      <w:bookmarkStart w:id="37" w:name="_Toc110428397"/>
      <w:r w:rsidRPr="005548E9">
        <w:rPr>
          <w:rFonts w:ascii="Cambria" w:hAnsi="Cambria"/>
          <w:b/>
          <w:bCs/>
          <w:color w:val="auto"/>
          <w:sz w:val="32"/>
        </w:rPr>
        <w:t>ACCESSIBILITY CHECKER (webaccessibility.com)</w:t>
      </w:r>
      <w:bookmarkEnd w:id="35"/>
      <w:bookmarkEnd w:id="36"/>
      <w:bookmarkEnd w:id="37"/>
    </w:p>
    <w:p w14:paraId="32F9C38E" w14:textId="0B3C6649" w:rsidR="00C165F7" w:rsidRPr="00C165F7" w:rsidRDefault="00C165F7" w:rsidP="00C165F7"/>
    <w:p w14:paraId="27BEEAF9" w14:textId="272CBEA9" w:rsidR="008A7B96" w:rsidRPr="00C16624" w:rsidRDefault="001E0D3E" w:rsidP="002D2C20">
      <w:pPr>
        <w:tabs>
          <w:tab w:val="left" w:pos="6750"/>
        </w:tabs>
        <w:rPr>
          <w:rFonts w:ascii="Cambria" w:hAnsi="Cambria"/>
          <w:b/>
          <w:color w:val="auto"/>
          <w:sz w:val="28"/>
          <w:szCs w:val="14"/>
        </w:rPr>
      </w:pPr>
      <w:r>
        <w:rPr>
          <w:b/>
          <w:noProof/>
          <w:color w:val="auto"/>
          <w:sz w:val="40"/>
        </w:rPr>
        <w:drawing>
          <wp:anchor distT="0" distB="0" distL="114300" distR="114300" simplePos="0" relativeHeight="251661327" behindDoc="1" locked="0" layoutInCell="1" allowOverlap="1" wp14:anchorId="48F6AE84" wp14:editId="1150D39E">
            <wp:simplePos x="0" y="0"/>
            <wp:positionH relativeFrom="page">
              <wp:posOffset>946150</wp:posOffset>
            </wp:positionH>
            <wp:positionV relativeFrom="page">
              <wp:posOffset>1593850</wp:posOffset>
            </wp:positionV>
            <wp:extent cx="5153025" cy="3191666"/>
            <wp:effectExtent l="0" t="0" r="0" b="8890"/>
            <wp:wrapTight wrapText="bothSides">
              <wp:wrapPolygon edited="0">
                <wp:start x="0" y="0"/>
                <wp:lineTo x="0" y="21531"/>
                <wp:lineTo x="21480" y="21531"/>
                <wp:lineTo x="2148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rotWithShape="1">
                    <a:blip r:embed="rId70">
                      <a:extLst>
                        <a:ext uri="{28A0092B-C50C-407E-A947-70E740481C1C}">
                          <a14:useLocalDpi xmlns:a14="http://schemas.microsoft.com/office/drawing/2010/main" val="0"/>
                        </a:ext>
                      </a:extLst>
                    </a:blip>
                    <a:srcRect l="25094" t="20394" r="26878" b="26700"/>
                    <a:stretch/>
                  </pic:blipFill>
                  <pic:spPr bwMode="auto">
                    <a:xfrm>
                      <a:off x="0" y="0"/>
                      <a:ext cx="5153025" cy="3191666"/>
                    </a:xfrm>
                    <a:prstGeom prst="rect">
                      <a:avLst/>
                    </a:prstGeom>
                    <a:ln>
                      <a:noFill/>
                    </a:ln>
                    <a:extLst>
                      <a:ext uri="{53640926-AAD7-44D8-BBD7-CCE9431645EC}">
                        <a14:shadowObscured xmlns:a14="http://schemas.microsoft.com/office/drawing/2010/main"/>
                      </a:ext>
                    </a:extLst>
                  </pic:spPr>
                </pic:pic>
              </a:graphicData>
            </a:graphic>
          </wp:anchor>
        </w:drawing>
      </w:r>
    </w:p>
    <w:sectPr w:rsidR="008A7B96" w:rsidRPr="00C16624" w:rsidSect="00000E24">
      <w:headerReference w:type="even" r:id="rId71"/>
      <w:headerReference w:type="default" r:id="rId72"/>
      <w:footerReference w:type="even" r:id="rId73"/>
      <w:footerReference w:type="default" r:id="rId74"/>
      <w:headerReference w:type="first" r:id="rId75"/>
      <w:footerReference w:type="first" r:id="rId76"/>
      <w:pgSz w:w="11906" w:h="16838" w:code="9"/>
      <w:pgMar w:top="1440" w:right="1440" w:bottom="1440" w:left="1440" w:header="720" w:footer="144"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7BCCB" w14:textId="77777777" w:rsidR="001C5EF6" w:rsidRDefault="001C5EF6" w:rsidP="00102C9C">
      <w:pPr>
        <w:spacing w:line="240" w:lineRule="auto"/>
      </w:pPr>
      <w:r>
        <w:separator/>
      </w:r>
    </w:p>
  </w:endnote>
  <w:endnote w:type="continuationSeparator" w:id="0">
    <w:p w14:paraId="120896A7" w14:textId="77777777" w:rsidR="001C5EF6" w:rsidRDefault="001C5EF6" w:rsidP="00102C9C">
      <w:pPr>
        <w:spacing w:line="240" w:lineRule="auto"/>
      </w:pPr>
      <w:r>
        <w:continuationSeparator/>
      </w:r>
    </w:p>
  </w:endnote>
  <w:endnote w:type="continuationNotice" w:id="1">
    <w:p w14:paraId="7DA1EC4C" w14:textId="77777777" w:rsidR="001C5EF6" w:rsidRDefault="001C5EF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badi">
    <w:altName w:val="Abadi"/>
    <w:charset w:val="00"/>
    <w:family w:val="swiss"/>
    <w:pitch w:val="variable"/>
    <w:sig w:usb0="80000003" w:usb1="00000000" w:usb2="00000000" w:usb3="00000000" w:csb0="00000001" w:csb1="00000000"/>
  </w:font>
  <w:font w:name="Akhbar MT">
    <w:panose1 w:val="00000000000000000000"/>
    <w:charset w:val="B2"/>
    <w:family w:val="auto"/>
    <w:pitch w:val="variable"/>
    <w:sig w:usb0="00002001" w:usb1="00000000" w:usb2="00000000" w:usb3="00000000" w:csb0="0000004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EB752" w14:textId="77777777" w:rsidR="004653A2" w:rsidRDefault="004653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854B8" w14:textId="77777777" w:rsidR="00754A7C" w:rsidRDefault="00754A7C">
    <w:pPr>
      <w:tabs>
        <w:tab w:val="center" w:pos="4550"/>
        <w:tab w:val="left" w:pos="5818"/>
      </w:tabs>
      <w:ind w:right="260"/>
      <w:jc w:val="right"/>
      <w:rPr>
        <w:color w:val="1B1A22" w:themeColor="text2" w:themeShade="80"/>
        <w:sz w:val="24"/>
        <w:szCs w:val="24"/>
      </w:rPr>
    </w:pPr>
    <w:r>
      <w:rPr>
        <w:color w:val="7E7B99" w:themeColor="text2" w:themeTint="99"/>
        <w:spacing w:val="60"/>
        <w:sz w:val="24"/>
        <w:szCs w:val="24"/>
      </w:rPr>
      <w:t>Page</w:t>
    </w:r>
    <w:r>
      <w:rPr>
        <w:color w:val="7E7B99" w:themeColor="text2" w:themeTint="99"/>
        <w:sz w:val="24"/>
        <w:szCs w:val="24"/>
      </w:rPr>
      <w:t xml:space="preserve"> </w:t>
    </w:r>
    <w:r>
      <w:rPr>
        <w:color w:val="292733" w:themeColor="text2" w:themeShade="BF"/>
        <w:sz w:val="24"/>
        <w:szCs w:val="24"/>
      </w:rPr>
      <w:fldChar w:fldCharType="begin"/>
    </w:r>
    <w:r>
      <w:rPr>
        <w:color w:val="292733" w:themeColor="text2" w:themeShade="BF"/>
        <w:sz w:val="24"/>
        <w:szCs w:val="24"/>
      </w:rPr>
      <w:instrText xml:space="preserve"> PAGE   \* MERGEFORMAT </w:instrText>
    </w:r>
    <w:r>
      <w:rPr>
        <w:color w:val="292733" w:themeColor="text2" w:themeShade="BF"/>
        <w:sz w:val="24"/>
        <w:szCs w:val="24"/>
      </w:rPr>
      <w:fldChar w:fldCharType="separate"/>
    </w:r>
    <w:r>
      <w:rPr>
        <w:noProof/>
        <w:color w:val="292733" w:themeColor="text2" w:themeShade="BF"/>
        <w:sz w:val="24"/>
        <w:szCs w:val="24"/>
      </w:rPr>
      <w:t>1</w:t>
    </w:r>
    <w:r>
      <w:rPr>
        <w:color w:val="292733" w:themeColor="text2" w:themeShade="BF"/>
        <w:sz w:val="24"/>
        <w:szCs w:val="24"/>
      </w:rPr>
      <w:fldChar w:fldCharType="end"/>
    </w:r>
    <w:r>
      <w:rPr>
        <w:color w:val="292733" w:themeColor="text2" w:themeShade="BF"/>
        <w:sz w:val="24"/>
        <w:szCs w:val="24"/>
      </w:rPr>
      <w:t xml:space="preserve"> | </w:t>
    </w:r>
    <w:r>
      <w:rPr>
        <w:color w:val="292733" w:themeColor="text2" w:themeShade="BF"/>
        <w:sz w:val="24"/>
        <w:szCs w:val="24"/>
      </w:rPr>
      <w:fldChar w:fldCharType="begin"/>
    </w:r>
    <w:r>
      <w:rPr>
        <w:color w:val="292733" w:themeColor="text2" w:themeShade="BF"/>
        <w:sz w:val="24"/>
        <w:szCs w:val="24"/>
      </w:rPr>
      <w:instrText xml:space="preserve"> NUMPAGES  \* Arabic  \* MERGEFORMAT </w:instrText>
    </w:r>
    <w:r>
      <w:rPr>
        <w:color w:val="292733" w:themeColor="text2" w:themeShade="BF"/>
        <w:sz w:val="24"/>
        <w:szCs w:val="24"/>
      </w:rPr>
      <w:fldChar w:fldCharType="separate"/>
    </w:r>
    <w:r>
      <w:rPr>
        <w:noProof/>
        <w:color w:val="292733" w:themeColor="text2" w:themeShade="BF"/>
        <w:sz w:val="24"/>
        <w:szCs w:val="24"/>
      </w:rPr>
      <w:t>1</w:t>
    </w:r>
    <w:r>
      <w:rPr>
        <w:color w:val="292733" w:themeColor="text2" w:themeShade="BF"/>
        <w:sz w:val="24"/>
        <w:szCs w:val="24"/>
      </w:rPr>
      <w:fldChar w:fldCharType="end"/>
    </w:r>
  </w:p>
  <w:p w14:paraId="23357D1B" w14:textId="77777777" w:rsidR="00754A7C" w:rsidRDefault="00754A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20C99" w14:textId="77777777" w:rsidR="004653A2" w:rsidRDefault="004653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7D2571" w14:textId="77777777" w:rsidR="001C5EF6" w:rsidRDefault="001C5EF6" w:rsidP="00102C9C">
      <w:pPr>
        <w:spacing w:line="240" w:lineRule="auto"/>
      </w:pPr>
      <w:r>
        <w:separator/>
      </w:r>
    </w:p>
  </w:footnote>
  <w:footnote w:type="continuationSeparator" w:id="0">
    <w:p w14:paraId="377FE346" w14:textId="77777777" w:rsidR="001C5EF6" w:rsidRDefault="001C5EF6" w:rsidP="00102C9C">
      <w:pPr>
        <w:spacing w:line="240" w:lineRule="auto"/>
      </w:pPr>
      <w:r>
        <w:continuationSeparator/>
      </w:r>
    </w:p>
  </w:footnote>
  <w:footnote w:type="continuationNotice" w:id="1">
    <w:p w14:paraId="4578F35C" w14:textId="77777777" w:rsidR="001C5EF6" w:rsidRDefault="001C5EF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39C5D" w14:textId="77777777" w:rsidR="004653A2" w:rsidRDefault="004653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72D97" w14:textId="77777777" w:rsidR="004653A2" w:rsidRDefault="004653A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7B9A3" w14:textId="77777777" w:rsidR="004653A2" w:rsidRDefault="004653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8pt;height:11.8pt" o:bullet="t">
        <v:imagedata r:id="rId1" o:title="mso9A2E"/>
      </v:shape>
    </w:pict>
  </w:numPicBullet>
  <w:abstractNum w:abstractNumId="0" w15:restartNumberingAfterBreak="0">
    <w:nsid w:val="0C942D20"/>
    <w:multiLevelType w:val="hybridMultilevel"/>
    <w:tmpl w:val="5FAA7FB8"/>
    <w:lvl w:ilvl="0" w:tplc="3BF0F9FC">
      <w:start w:val="1"/>
      <w:numFmt w:val="decimal"/>
      <w:lvlText w:val="%1."/>
      <w:lvlJc w:val="left"/>
      <w:pPr>
        <w:ind w:left="720" w:hanging="360"/>
      </w:pPr>
      <w:rPr>
        <w:rFonts w:ascii="Century" w:hAnsi="Century" w:hint="default"/>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DF74AF"/>
    <w:multiLevelType w:val="hybridMultilevel"/>
    <w:tmpl w:val="7562A73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ACC3CB0"/>
    <w:multiLevelType w:val="hybridMultilevel"/>
    <w:tmpl w:val="B3BCA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5C77AD"/>
    <w:multiLevelType w:val="hybridMultilevel"/>
    <w:tmpl w:val="B0CE7FD8"/>
    <w:lvl w:ilvl="0" w:tplc="E81276B6">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400438"/>
    <w:multiLevelType w:val="hybridMultilevel"/>
    <w:tmpl w:val="2A08F40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59D74EDD"/>
    <w:multiLevelType w:val="hybridMultilevel"/>
    <w:tmpl w:val="991E9E0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72A62DB6"/>
    <w:multiLevelType w:val="hybridMultilevel"/>
    <w:tmpl w:val="9A1CB2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7D9934C9"/>
    <w:multiLevelType w:val="hybridMultilevel"/>
    <w:tmpl w:val="88E42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2726425">
    <w:abstractNumId w:val="5"/>
  </w:num>
  <w:num w:numId="2" w16cid:durableId="317197139">
    <w:abstractNumId w:val="1"/>
  </w:num>
  <w:num w:numId="3" w16cid:durableId="1603487016">
    <w:abstractNumId w:val="4"/>
  </w:num>
  <w:num w:numId="4" w16cid:durableId="2116820987">
    <w:abstractNumId w:val="2"/>
  </w:num>
  <w:num w:numId="5" w16cid:durableId="2130540644">
    <w:abstractNumId w:val="6"/>
  </w:num>
  <w:num w:numId="6" w16cid:durableId="1003358932">
    <w:abstractNumId w:val="0"/>
  </w:num>
  <w:num w:numId="7" w16cid:durableId="1732540400">
    <w:abstractNumId w:val="3"/>
  </w:num>
  <w:num w:numId="8" w16cid:durableId="6892566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removePersonalInformation/>
  <w:removeDateAndTime/>
  <w:attachedTemplate r:id="rId1"/>
  <w:stylePaneSortMethod w:val="000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A98"/>
    <w:rsid w:val="00000E24"/>
    <w:rsid w:val="000015D4"/>
    <w:rsid w:val="00002F40"/>
    <w:rsid w:val="000032F3"/>
    <w:rsid w:val="0000445C"/>
    <w:rsid w:val="00010E71"/>
    <w:rsid w:val="00012892"/>
    <w:rsid w:val="000129A7"/>
    <w:rsid w:val="00032D06"/>
    <w:rsid w:val="00047934"/>
    <w:rsid w:val="0006295B"/>
    <w:rsid w:val="00075E5B"/>
    <w:rsid w:val="000814AE"/>
    <w:rsid w:val="00083DB4"/>
    <w:rsid w:val="00084876"/>
    <w:rsid w:val="00091C0B"/>
    <w:rsid w:val="00093678"/>
    <w:rsid w:val="00095764"/>
    <w:rsid w:val="000A0EBD"/>
    <w:rsid w:val="000A1614"/>
    <w:rsid w:val="000A5868"/>
    <w:rsid w:val="000B0AE7"/>
    <w:rsid w:val="000B4C9C"/>
    <w:rsid w:val="000D7547"/>
    <w:rsid w:val="000F711B"/>
    <w:rsid w:val="00102C9C"/>
    <w:rsid w:val="001031DF"/>
    <w:rsid w:val="001071A4"/>
    <w:rsid w:val="00113D85"/>
    <w:rsid w:val="00123535"/>
    <w:rsid w:val="00123E0F"/>
    <w:rsid w:val="00132188"/>
    <w:rsid w:val="00136D55"/>
    <w:rsid w:val="0014484E"/>
    <w:rsid w:val="001469EA"/>
    <w:rsid w:val="0015776E"/>
    <w:rsid w:val="00162677"/>
    <w:rsid w:val="0016674D"/>
    <w:rsid w:val="00174BCA"/>
    <w:rsid w:val="00176697"/>
    <w:rsid w:val="00182488"/>
    <w:rsid w:val="00182C13"/>
    <w:rsid w:val="001842B8"/>
    <w:rsid w:val="00184DB1"/>
    <w:rsid w:val="001876F2"/>
    <w:rsid w:val="00194EB3"/>
    <w:rsid w:val="001962F1"/>
    <w:rsid w:val="001A45D7"/>
    <w:rsid w:val="001B14EF"/>
    <w:rsid w:val="001C5EF6"/>
    <w:rsid w:val="001D23A8"/>
    <w:rsid w:val="001E0D3E"/>
    <w:rsid w:val="001F0DB0"/>
    <w:rsid w:val="001F40D2"/>
    <w:rsid w:val="00200C6F"/>
    <w:rsid w:val="00224DDB"/>
    <w:rsid w:val="00244F5D"/>
    <w:rsid w:val="0027793B"/>
    <w:rsid w:val="00277D25"/>
    <w:rsid w:val="00287A26"/>
    <w:rsid w:val="00294DD3"/>
    <w:rsid w:val="002A1A28"/>
    <w:rsid w:val="002A2213"/>
    <w:rsid w:val="002A4749"/>
    <w:rsid w:val="002A7D61"/>
    <w:rsid w:val="002C354D"/>
    <w:rsid w:val="002D2C20"/>
    <w:rsid w:val="002D7F3A"/>
    <w:rsid w:val="002F778F"/>
    <w:rsid w:val="002F7E64"/>
    <w:rsid w:val="00300D3C"/>
    <w:rsid w:val="0030318B"/>
    <w:rsid w:val="00311D38"/>
    <w:rsid w:val="00320F06"/>
    <w:rsid w:val="0032795B"/>
    <w:rsid w:val="00330112"/>
    <w:rsid w:val="00341F2D"/>
    <w:rsid w:val="003437A4"/>
    <w:rsid w:val="00344F69"/>
    <w:rsid w:val="00346536"/>
    <w:rsid w:val="00350BCA"/>
    <w:rsid w:val="003624C6"/>
    <w:rsid w:val="00387435"/>
    <w:rsid w:val="00394A46"/>
    <w:rsid w:val="003A387B"/>
    <w:rsid w:val="003A492E"/>
    <w:rsid w:val="003C0A11"/>
    <w:rsid w:val="003D37B4"/>
    <w:rsid w:val="003E2DA8"/>
    <w:rsid w:val="003E3429"/>
    <w:rsid w:val="003E469D"/>
    <w:rsid w:val="003F5EC3"/>
    <w:rsid w:val="00407257"/>
    <w:rsid w:val="00407F3E"/>
    <w:rsid w:val="00415CDA"/>
    <w:rsid w:val="00417A1E"/>
    <w:rsid w:val="0044322F"/>
    <w:rsid w:val="00463E4A"/>
    <w:rsid w:val="004653A2"/>
    <w:rsid w:val="004A174F"/>
    <w:rsid w:val="004C6741"/>
    <w:rsid w:val="004D3903"/>
    <w:rsid w:val="004E2830"/>
    <w:rsid w:val="004F6AF0"/>
    <w:rsid w:val="005105F5"/>
    <w:rsid w:val="00520DB7"/>
    <w:rsid w:val="0053472A"/>
    <w:rsid w:val="005466B6"/>
    <w:rsid w:val="00546859"/>
    <w:rsid w:val="00552B2C"/>
    <w:rsid w:val="005548E9"/>
    <w:rsid w:val="00587B35"/>
    <w:rsid w:val="005930BD"/>
    <w:rsid w:val="005A0026"/>
    <w:rsid w:val="005A3076"/>
    <w:rsid w:val="005A63E9"/>
    <w:rsid w:val="005A70A1"/>
    <w:rsid w:val="005A7ABC"/>
    <w:rsid w:val="005B2C05"/>
    <w:rsid w:val="005D00C3"/>
    <w:rsid w:val="005D66ED"/>
    <w:rsid w:val="005E1F93"/>
    <w:rsid w:val="005E5094"/>
    <w:rsid w:val="005E6DD7"/>
    <w:rsid w:val="00603AC9"/>
    <w:rsid w:val="0060712F"/>
    <w:rsid w:val="00613AE5"/>
    <w:rsid w:val="006233FA"/>
    <w:rsid w:val="00630A7E"/>
    <w:rsid w:val="0066231D"/>
    <w:rsid w:val="00663CAE"/>
    <w:rsid w:val="0067130A"/>
    <w:rsid w:val="00671AF9"/>
    <w:rsid w:val="00681255"/>
    <w:rsid w:val="00683581"/>
    <w:rsid w:val="006A0AEC"/>
    <w:rsid w:val="006A2A65"/>
    <w:rsid w:val="006B2401"/>
    <w:rsid w:val="006C2032"/>
    <w:rsid w:val="006D0586"/>
    <w:rsid w:val="006D0A4A"/>
    <w:rsid w:val="006D6513"/>
    <w:rsid w:val="006D7750"/>
    <w:rsid w:val="006E4D34"/>
    <w:rsid w:val="006F1C02"/>
    <w:rsid w:val="00702F9B"/>
    <w:rsid w:val="00713E52"/>
    <w:rsid w:val="00717769"/>
    <w:rsid w:val="00751908"/>
    <w:rsid w:val="00753F06"/>
    <w:rsid w:val="00754A7C"/>
    <w:rsid w:val="0076196D"/>
    <w:rsid w:val="00762654"/>
    <w:rsid w:val="00785DA8"/>
    <w:rsid w:val="007C1391"/>
    <w:rsid w:val="007E66BD"/>
    <w:rsid w:val="007F4393"/>
    <w:rsid w:val="007F4BCB"/>
    <w:rsid w:val="008118A6"/>
    <w:rsid w:val="00815FC0"/>
    <w:rsid w:val="00820968"/>
    <w:rsid w:val="00843CB5"/>
    <w:rsid w:val="00844A98"/>
    <w:rsid w:val="008533ED"/>
    <w:rsid w:val="0085695F"/>
    <w:rsid w:val="00866F7D"/>
    <w:rsid w:val="00867A2D"/>
    <w:rsid w:val="00885099"/>
    <w:rsid w:val="008935B1"/>
    <w:rsid w:val="00894633"/>
    <w:rsid w:val="008A27F7"/>
    <w:rsid w:val="008A3152"/>
    <w:rsid w:val="008A7B96"/>
    <w:rsid w:val="008B513E"/>
    <w:rsid w:val="008C4752"/>
    <w:rsid w:val="008D1EEB"/>
    <w:rsid w:val="008D3D46"/>
    <w:rsid w:val="00923EAC"/>
    <w:rsid w:val="00927F27"/>
    <w:rsid w:val="0093098F"/>
    <w:rsid w:val="009B0773"/>
    <w:rsid w:val="009B081C"/>
    <w:rsid w:val="009B5788"/>
    <w:rsid w:val="009C530E"/>
    <w:rsid w:val="009C7F4D"/>
    <w:rsid w:val="009D3230"/>
    <w:rsid w:val="009D3CFE"/>
    <w:rsid w:val="009D4605"/>
    <w:rsid w:val="009E2601"/>
    <w:rsid w:val="009E6071"/>
    <w:rsid w:val="00A01776"/>
    <w:rsid w:val="00A12324"/>
    <w:rsid w:val="00A2674A"/>
    <w:rsid w:val="00A30D15"/>
    <w:rsid w:val="00A577DA"/>
    <w:rsid w:val="00A71ADB"/>
    <w:rsid w:val="00A832F3"/>
    <w:rsid w:val="00A924F9"/>
    <w:rsid w:val="00AA2CA2"/>
    <w:rsid w:val="00AC4273"/>
    <w:rsid w:val="00AE26A7"/>
    <w:rsid w:val="00AF00FE"/>
    <w:rsid w:val="00B034F2"/>
    <w:rsid w:val="00B06298"/>
    <w:rsid w:val="00B1020E"/>
    <w:rsid w:val="00B15589"/>
    <w:rsid w:val="00B217E8"/>
    <w:rsid w:val="00B27C83"/>
    <w:rsid w:val="00B368D0"/>
    <w:rsid w:val="00B507AE"/>
    <w:rsid w:val="00B62FD7"/>
    <w:rsid w:val="00B65D05"/>
    <w:rsid w:val="00B724C9"/>
    <w:rsid w:val="00B80C89"/>
    <w:rsid w:val="00B92422"/>
    <w:rsid w:val="00BA312A"/>
    <w:rsid w:val="00BA35EC"/>
    <w:rsid w:val="00BB0295"/>
    <w:rsid w:val="00BB4BD6"/>
    <w:rsid w:val="00BD1E59"/>
    <w:rsid w:val="00BD7191"/>
    <w:rsid w:val="00BE0087"/>
    <w:rsid w:val="00BF380A"/>
    <w:rsid w:val="00BF4C09"/>
    <w:rsid w:val="00BF7AB8"/>
    <w:rsid w:val="00C12D2A"/>
    <w:rsid w:val="00C155EA"/>
    <w:rsid w:val="00C165F7"/>
    <w:rsid w:val="00C16624"/>
    <w:rsid w:val="00C16EF7"/>
    <w:rsid w:val="00C35190"/>
    <w:rsid w:val="00C778DE"/>
    <w:rsid w:val="00C8543B"/>
    <w:rsid w:val="00C97CF3"/>
    <w:rsid w:val="00CC4AB4"/>
    <w:rsid w:val="00CC4FB3"/>
    <w:rsid w:val="00CD69AF"/>
    <w:rsid w:val="00CF0E5A"/>
    <w:rsid w:val="00CF3220"/>
    <w:rsid w:val="00D14852"/>
    <w:rsid w:val="00D27D78"/>
    <w:rsid w:val="00D34E50"/>
    <w:rsid w:val="00D40906"/>
    <w:rsid w:val="00D47A83"/>
    <w:rsid w:val="00D50F40"/>
    <w:rsid w:val="00D61282"/>
    <w:rsid w:val="00D641D2"/>
    <w:rsid w:val="00D6580C"/>
    <w:rsid w:val="00D73265"/>
    <w:rsid w:val="00D73C8A"/>
    <w:rsid w:val="00D817F9"/>
    <w:rsid w:val="00D90B00"/>
    <w:rsid w:val="00DA4537"/>
    <w:rsid w:val="00DB32F2"/>
    <w:rsid w:val="00DB7DF5"/>
    <w:rsid w:val="00DD7C74"/>
    <w:rsid w:val="00DD7D7E"/>
    <w:rsid w:val="00DF58FB"/>
    <w:rsid w:val="00E02ABF"/>
    <w:rsid w:val="00E17451"/>
    <w:rsid w:val="00E175C5"/>
    <w:rsid w:val="00E2605D"/>
    <w:rsid w:val="00E53773"/>
    <w:rsid w:val="00E53F9C"/>
    <w:rsid w:val="00E861AF"/>
    <w:rsid w:val="00E92B73"/>
    <w:rsid w:val="00EA7A0B"/>
    <w:rsid w:val="00EA7E57"/>
    <w:rsid w:val="00ED66C9"/>
    <w:rsid w:val="00EE2B2C"/>
    <w:rsid w:val="00EE671D"/>
    <w:rsid w:val="00EF2EFF"/>
    <w:rsid w:val="00EF49C6"/>
    <w:rsid w:val="00EF54D8"/>
    <w:rsid w:val="00F000C8"/>
    <w:rsid w:val="00F01A12"/>
    <w:rsid w:val="00F05218"/>
    <w:rsid w:val="00F13F74"/>
    <w:rsid w:val="00F22D32"/>
    <w:rsid w:val="00F22D6A"/>
    <w:rsid w:val="00F26E39"/>
    <w:rsid w:val="00F40996"/>
    <w:rsid w:val="00F41F15"/>
    <w:rsid w:val="00F45412"/>
    <w:rsid w:val="00F610BD"/>
    <w:rsid w:val="00F67D1C"/>
    <w:rsid w:val="00F73677"/>
    <w:rsid w:val="00F75A42"/>
    <w:rsid w:val="00F819BA"/>
    <w:rsid w:val="00F90C44"/>
    <w:rsid w:val="00F92586"/>
    <w:rsid w:val="00F93E31"/>
    <w:rsid w:val="00FC4714"/>
    <w:rsid w:val="00FD5F75"/>
    <w:rsid w:val="00FE51AB"/>
    <w:rsid w:val="00FF14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2"/>
    </o:shapelayout>
  </w:shapeDefaults>
  <w:decimalSymbol w:val="."/>
  <w:listSeparator w:val=","/>
  <w14:docId w14:val="6D75FBC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F74"/>
    <w:pPr>
      <w:spacing w:after="0"/>
    </w:pPr>
    <w:rPr>
      <w:color w:val="FFFFFF" w:themeColor="background1"/>
      <w:lang w:val="en-US"/>
    </w:rPr>
  </w:style>
  <w:style w:type="paragraph" w:styleId="Heading1">
    <w:name w:val="heading 1"/>
    <w:basedOn w:val="Normal"/>
    <w:next w:val="Normal"/>
    <w:link w:val="Heading1Char"/>
    <w:uiPriority w:val="9"/>
    <w:qFormat/>
    <w:rsid w:val="001F0DB0"/>
    <w:pPr>
      <w:keepNext/>
      <w:keepLines/>
      <w:jc w:val="center"/>
      <w:outlineLvl w:val="0"/>
    </w:pPr>
    <w:rPr>
      <w:rFonts w:asciiTheme="majorHAnsi" w:eastAsiaTheme="majorEastAsia" w:hAnsiTheme="majorHAnsi" w:cstheme="majorBidi"/>
      <w:caps/>
      <w:sz w:val="72"/>
      <w:szCs w:val="32"/>
    </w:rPr>
  </w:style>
  <w:style w:type="paragraph" w:styleId="Heading2">
    <w:name w:val="heading 2"/>
    <w:basedOn w:val="Normal"/>
    <w:next w:val="Normal"/>
    <w:link w:val="Heading2Char"/>
    <w:uiPriority w:val="9"/>
    <w:unhideWhenUsed/>
    <w:qFormat/>
    <w:rsid w:val="001F0DB0"/>
    <w:pPr>
      <w:keepNext/>
      <w:keepLines/>
      <w:jc w:val="center"/>
      <w:outlineLvl w:val="1"/>
    </w:pPr>
    <w:rPr>
      <w:rFonts w:eastAsiaTheme="majorEastAsia" w:cstheme="majorBidi"/>
      <w:b/>
      <w:sz w:val="56"/>
      <w:szCs w:val="26"/>
    </w:rPr>
  </w:style>
  <w:style w:type="paragraph" w:styleId="Heading3">
    <w:name w:val="heading 3"/>
    <w:basedOn w:val="Normal"/>
    <w:next w:val="Normal"/>
    <w:link w:val="Heading3Char"/>
    <w:uiPriority w:val="9"/>
    <w:unhideWhenUsed/>
    <w:qFormat/>
    <w:rsid w:val="001F0DB0"/>
    <w:pPr>
      <w:keepNext/>
      <w:keepLines/>
      <w:jc w:val="center"/>
      <w:outlineLvl w:val="2"/>
    </w:pPr>
    <w:rPr>
      <w:rFonts w:asciiTheme="majorHAnsi" w:eastAsiaTheme="majorEastAsia" w:hAnsiTheme="majorHAnsi" w:cstheme="majorBidi"/>
      <w:caps/>
      <w:sz w:val="56"/>
      <w:szCs w:val="24"/>
    </w:rPr>
  </w:style>
  <w:style w:type="paragraph" w:styleId="Heading4">
    <w:name w:val="heading 4"/>
    <w:basedOn w:val="Normal"/>
    <w:next w:val="Normal"/>
    <w:link w:val="Heading4Char"/>
    <w:uiPriority w:val="9"/>
    <w:unhideWhenUsed/>
    <w:qFormat/>
    <w:rsid w:val="00D34E50"/>
    <w:pPr>
      <w:keepNext/>
      <w:keepLines/>
      <w:jc w:val="center"/>
      <w:outlineLvl w:val="3"/>
    </w:pPr>
    <w:rPr>
      <w:rFonts w:eastAsiaTheme="majorEastAsia" w:cstheme="majorBidi"/>
      <w:i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02C9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rsid w:val="00102C9C"/>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F13F74"/>
    <w:rPr>
      <w:color w:val="FFFFFF" w:themeColor="background1"/>
      <w:lang w:val="en-US"/>
    </w:rPr>
  </w:style>
  <w:style w:type="paragraph" w:styleId="Footer">
    <w:name w:val="footer"/>
    <w:basedOn w:val="Normal"/>
    <w:link w:val="FooterChar"/>
    <w:uiPriority w:val="99"/>
    <w:unhideWhenUsed/>
    <w:qFormat/>
    <w:rsid w:val="009E6071"/>
    <w:pPr>
      <w:spacing w:before="360"/>
      <w:jc w:val="center"/>
    </w:pPr>
    <w:rPr>
      <w:b/>
      <w:sz w:val="40"/>
    </w:rPr>
  </w:style>
  <w:style w:type="character" w:customStyle="1" w:styleId="FooterChar">
    <w:name w:val="Footer Char"/>
    <w:basedOn w:val="DefaultParagraphFont"/>
    <w:link w:val="Footer"/>
    <w:uiPriority w:val="99"/>
    <w:rsid w:val="009E6071"/>
    <w:rPr>
      <w:b/>
      <w:color w:val="FFFFFF" w:themeColor="background1"/>
      <w:sz w:val="40"/>
      <w:lang w:val="en-US"/>
    </w:rPr>
  </w:style>
  <w:style w:type="paragraph" w:styleId="Title">
    <w:name w:val="Title"/>
    <w:basedOn w:val="Normal"/>
    <w:next w:val="Normal"/>
    <w:link w:val="TitleChar"/>
    <w:uiPriority w:val="7"/>
    <w:qFormat/>
    <w:rsid w:val="009E6071"/>
    <w:pPr>
      <w:spacing w:after="200"/>
      <w:contextualSpacing/>
      <w:jc w:val="center"/>
    </w:pPr>
    <w:rPr>
      <w:rFonts w:eastAsiaTheme="majorEastAsia" w:cstheme="majorBidi"/>
      <w:b/>
      <w:color w:val="373545" w:themeColor="text2"/>
      <w:kern w:val="28"/>
      <w:sz w:val="36"/>
      <w:szCs w:val="56"/>
    </w:rPr>
  </w:style>
  <w:style w:type="character" w:customStyle="1" w:styleId="TitleChar">
    <w:name w:val="Title Char"/>
    <w:basedOn w:val="DefaultParagraphFont"/>
    <w:link w:val="Title"/>
    <w:uiPriority w:val="7"/>
    <w:rsid w:val="00F13F74"/>
    <w:rPr>
      <w:rFonts w:eastAsiaTheme="majorEastAsia" w:cstheme="majorBidi"/>
      <w:b/>
      <w:color w:val="373545" w:themeColor="text2"/>
      <w:kern w:val="28"/>
      <w:sz w:val="36"/>
      <w:szCs w:val="56"/>
      <w:lang w:val="en-US"/>
    </w:rPr>
  </w:style>
  <w:style w:type="paragraph" w:styleId="Subtitle">
    <w:name w:val="Subtitle"/>
    <w:basedOn w:val="Normal"/>
    <w:next w:val="Normal"/>
    <w:link w:val="SubtitleChar"/>
    <w:uiPriority w:val="8"/>
    <w:qFormat/>
    <w:rsid w:val="00844A98"/>
    <w:pPr>
      <w:numPr>
        <w:ilvl w:val="1"/>
      </w:numPr>
      <w:spacing w:line="240" w:lineRule="auto"/>
      <w:jc w:val="center"/>
    </w:pPr>
    <w:rPr>
      <w:rFonts w:asciiTheme="majorHAnsi" w:eastAsiaTheme="minorEastAsia" w:hAnsiTheme="majorHAnsi"/>
      <w:caps/>
      <w:color w:val="480000"/>
      <w:sz w:val="144"/>
      <w:szCs w:val="22"/>
    </w:rPr>
  </w:style>
  <w:style w:type="character" w:customStyle="1" w:styleId="SubtitleChar">
    <w:name w:val="Subtitle Char"/>
    <w:basedOn w:val="DefaultParagraphFont"/>
    <w:link w:val="Subtitle"/>
    <w:uiPriority w:val="8"/>
    <w:rsid w:val="00844A98"/>
    <w:rPr>
      <w:rFonts w:asciiTheme="majorHAnsi" w:eastAsiaTheme="minorEastAsia" w:hAnsiTheme="majorHAnsi"/>
      <w:caps/>
      <w:color w:val="480000"/>
      <w:sz w:val="144"/>
      <w:szCs w:val="22"/>
      <w:lang w:val="en-US"/>
    </w:rPr>
  </w:style>
  <w:style w:type="character" w:customStyle="1" w:styleId="Heading1Char">
    <w:name w:val="Heading 1 Char"/>
    <w:basedOn w:val="DefaultParagraphFont"/>
    <w:link w:val="Heading1"/>
    <w:uiPriority w:val="9"/>
    <w:rsid w:val="001F0DB0"/>
    <w:rPr>
      <w:rFonts w:asciiTheme="majorHAnsi" w:eastAsiaTheme="majorEastAsia" w:hAnsiTheme="majorHAnsi" w:cstheme="majorBidi"/>
      <w:caps/>
      <w:color w:val="FFFFFF" w:themeColor="background1"/>
      <w:sz w:val="72"/>
      <w:szCs w:val="32"/>
      <w:lang w:val="en-US"/>
    </w:rPr>
  </w:style>
  <w:style w:type="character" w:customStyle="1" w:styleId="Heading2Char">
    <w:name w:val="Heading 2 Char"/>
    <w:basedOn w:val="DefaultParagraphFont"/>
    <w:link w:val="Heading2"/>
    <w:uiPriority w:val="9"/>
    <w:rsid w:val="001F0DB0"/>
    <w:rPr>
      <w:rFonts w:eastAsiaTheme="majorEastAsia" w:cstheme="majorBidi"/>
      <w:b/>
      <w:color w:val="FFFFFF" w:themeColor="background1"/>
      <w:sz w:val="56"/>
      <w:szCs w:val="26"/>
      <w:lang w:val="en-US"/>
    </w:rPr>
  </w:style>
  <w:style w:type="character" w:customStyle="1" w:styleId="Heading3Char">
    <w:name w:val="Heading 3 Char"/>
    <w:basedOn w:val="DefaultParagraphFont"/>
    <w:link w:val="Heading3"/>
    <w:uiPriority w:val="9"/>
    <w:rsid w:val="001F0DB0"/>
    <w:rPr>
      <w:rFonts w:asciiTheme="majorHAnsi" w:eastAsiaTheme="majorEastAsia" w:hAnsiTheme="majorHAnsi" w:cstheme="majorBidi"/>
      <w:caps/>
      <w:color w:val="FFFFFF" w:themeColor="background1"/>
      <w:sz w:val="56"/>
      <w:szCs w:val="24"/>
      <w:lang w:val="en-US"/>
    </w:rPr>
  </w:style>
  <w:style w:type="character" w:customStyle="1" w:styleId="Heading4Char">
    <w:name w:val="Heading 4 Char"/>
    <w:basedOn w:val="DefaultParagraphFont"/>
    <w:link w:val="Heading4"/>
    <w:uiPriority w:val="9"/>
    <w:rsid w:val="00D34E50"/>
    <w:rPr>
      <w:rFonts w:eastAsiaTheme="majorEastAsia" w:cstheme="majorBidi"/>
      <w:iCs/>
      <w:color w:val="FFFFFF" w:themeColor="background1"/>
      <w:sz w:val="32"/>
      <w:lang w:val="en-US"/>
    </w:rPr>
  </w:style>
  <w:style w:type="character" w:styleId="PlaceholderText">
    <w:name w:val="Placeholder Text"/>
    <w:basedOn w:val="DefaultParagraphFont"/>
    <w:uiPriority w:val="99"/>
    <w:semiHidden/>
    <w:rsid w:val="00B1020E"/>
    <w:rPr>
      <w:color w:val="808080"/>
    </w:rPr>
  </w:style>
  <w:style w:type="paragraph" w:customStyle="1" w:styleId="Style1">
    <w:name w:val="Style1"/>
    <w:basedOn w:val="Subtitle"/>
    <w:link w:val="Style1Char"/>
    <w:rsid w:val="00844A98"/>
    <w:rPr>
      <w:color w:val="C00000"/>
    </w:rPr>
  </w:style>
  <w:style w:type="paragraph" w:customStyle="1" w:styleId="Style2">
    <w:name w:val="Style2"/>
    <w:basedOn w:val="Style1"/>
    <w:link w:val="Style2Char"/>
    <w:rsid w:val="00844A98"/>
    <w:rPr>
      <w:color w:val="640000"/>
    </w:rPr>
  </w:style>
  <w:style w:type="character" w:customStyle="1" w:styleId="Style1Char">
    <w:name w:val="Style1 Char"/>
    <w:basedOn w:val="SubtitleChar"/>
    <w:link w:val="Style1"/>
    <w:rsid w:val="00844A98"/>
    <w:rPr>
      <w:rFonts w:asciiTheme="majorHAnsi" w:eastAsiaTheme="minorEastAsia" w:hAnsiTheme="majorHAnsi"/>
      <w:caps/>
      <w:color w:val="C00000"/>
      <w:sz w:val="144"/>
      <w:szCs w:val="22"/>
      <w:lang w:val="en-US"/>
    </w:rPr>
  </w:style>
  <w:style w:type="paragraph" w:customStyle="1" w:styleId="Style3">
    <w:name w:val="Style3"/>
    <w:basedOn w:val="Style2"/>
    <w:link w:val="Style3Char"/>
    <w:rsid w:val="00844A98"/>
  </w:style>
  <w:style w:type="character" w:customStyle="1" w:styleId="Style2Char">
    <w:name w:val="Style2 Char"/>
    <w:basedOn w:val="Style1Char"/>
    <w:link w:val="Style2"/>
    <w:rsid w:val="00844A98"/>
    <w:rPr>
      <w:rFonts w:asciiTheme="majorHAnsi" w:eastAsiaTheme="minorEastAsia" w:hAnsiTheme="majorHAnsi"/>
      <w:caps/>
      <w:color w:val="640000"/>
      <w:sz w:val="144"/>
      <w:szCs w:val="22"/>
      <w:lang w:val="en-US"/>
    </w:rPr>
  </w:style>
  <w:style w:type="character" w:customStyle="1" w:styleId="Style3Char">
    <w:name w:val="Style3 Char"/>
    <w:basedOn w:val="Style2Char"/>
    <w:link w:val="Style3"/>
    <w:rsid w:val="00844A98"/>
    <w:rPr>
      <w:rFonts w:asciiTheme="majorHAnsi" w:eastAsiaTheme="minorEastAsia" w:hAnsiTheme="majorHAnsi"/>
      <w:caps/>
      <w:color w:val="640000"/>
      <w:sz w:val="144"/>
      <w:szCs w:val="22"/>
      <w:lang w:val="en-US"/>
    </w:rPr>
  </w:style>
  <w:style w:type="paragraph" w:styleId="ListParagraph">
    <w:name w:val="List Paragraph"/>
    <w:basedOn w:val="Normal"/>
    <w:uiPriority w:val="34"/>
    <w:semiHidden/>
    <w:rsid w:val="00754A7C"/>
    <w:pPr>
      <w:ind w:left="720"/>
      <w:contextualSpacing/>
    </w:pPr>
  </w:style>
  <w:style w:type="character" w:styleId="Hyperlink">
    <w:name w:val="Hyperlink"/>
    <w:basedOn w:val="DefaultParagraphFont"/>
    <w:uiPriority w:val="99"/>
    <w:unhideWhenUsed/>
    <w:rsid w:val="00182C13"/>
    <w:rPr>
      <w:color w:val="6B9F25" w:themeColor="hyperlink"/>
      <w:u w:val="single"/>
    </w:rPr>
  </w:style>
  <w:style w:type="character" w:styleId="UnresolvedMention">
    <w:name w:val="Unresolved Mention"/>
    <w:basedOn w:val="DefaultParagraphFont"/>
    <w:uiPriority w:val="99"/>
    <w:semiHidden/>
    <w:unhideWhenUsed/>
    <w:rsid w:val="00182C13"/>
    <w:rPr>
      <w:color w:val="605E5C"/>
      <w:shd w:val="clear" w:color="auto" w:fill="E1DFDD"/>
    </w:rPr>
  </w:style>
  <w:style w:type="character" w:styleId="FollowedHyperlink">
    <w:name w:val="FollowedHyperlink"/>
    <w:basedOn w:val="DefaultParagraphFont"/>
    <w:uiPriority w:val="99"/>
    <w:semiHidden/>
    <w:unhideWhenUsed/>
    <w:rsid w:val="00182C13"/>
    <w:rPr>
      <w:color w:val="9F6715" w:themeColor="followedHyperlink"/>
      <w:u w:val="single"/>
    </w:rPr>
  </w:style>
  <w:style w:type="paragraph" w:styleId="TOCHeading">
    <w:name w:val="TOC Heading"/>
    <w:basedOn w:val="Heading1"/>
    <w:next w:val="Normal"/>
    <w:uiPriority w:val="39"/>
    <w:unhideWhenUsed/>
    <w:qFormat/>
    <w:rsid w:val="00C35190"/>
    <w:pPr>
      <w:spacing w:before="240"/>
      <w:jc w:val="left"/>
      <w:outlineLvl w:val="9"/>
    </w:pPr>
    <w:rPr>
      <w:caps w:val="0"/>
      <w:color w:val="276E8B" w:themeColor="accent1" w:themeShade="BF"/>
      <w:sz w:val="32"/>
    </w:rPr>
  </w:style>
  <w:style w:type="paragraph" w:styleId="TOC2">
    <w:name w:val="toc 2"/>
    <w:basedOn w:val="Normal"/>
    <w:next w:val="Normal"/>
    <w:autoRedefine/>
    <w:uiPriority w:val="39"/>
    <w:unhideWhenUsed/>
    <w:rsid w:val="00F67D1C"/>
    <w:rPr>
      <w:b/>
      <w:bCs/>
      <w:smallCaps/>
      <w:sz w:val="22"/>
      <w:szCs w:val="22"/>
    </w:rPr>
  </w:style>
  <w:style w:type="paragraph" w:styleId="TOC1">
    <w:name w:val="toc 1"/>
    <w:basedOn w:val="Normal"/>
    <w:next w:val="Normal"/>
    <w:autoRedefine/>
    <w:uiPriority w:val="39"/>
    <w:unhideWhenUsed/>
    <w:rsid w:val="00F67D1C"/>
    <w:pPr>
      <w:spacing w:before="360" w:after="360"/>
    </w:pPr>
    <w:rPr>
      <w:b/>
      <w:bCs/>
      <w:caps/>
      <w:sz w:val="22"/>
      <w:szCs w:val="22"/>
      <w:u w:val="single"/>
    </w:rPr>
  </w:style>
  <w:style w:type="paragraph" w:styleId="TOC3">
    <w:name w:val="toc 3"/>
    <w:basedOn w:val="Normal"/>
    <w:next w:val="Normal"/>
    <w:autoRedefine/>
    <w:uiPriority w:val="39"/>
    <w:unhideWhenUsed/>
    <w:rsid w:val="00F67D1C"/>
    <w:rPr>
      <w:smallCaps/>
      <w:sz w:val="22"/>
      <w:szCs w:val="22"/>
    </w:rPr>
  </w:style>
  <w:style w:type="paragraph" w:styleId="TOC4">
    <w:name w:val="toc 4"/>
    <w:basedOn w:val="Normal"/>
    <w:next w:val="Normal"/>
    <w:autoRedefine/>
    <w:uiPriority w:val="39"/>
    <w:unhideWhenUsed/>
    <w:rsid w:val="0032795B"/>
    <w:rPr>
      <w:sz w:val="22"/>
      <w:szCs w:val="22"/>
    </w:rPr>
  </w:style>
  <w:style w:type="paragraph" w:styleId="TOC5">
    <w:name w:val="toc 5"/>
    <w:basedOn w:val="Normal"/>
    <w:next w:val="Normal"/>
    <w:autoRedefine/>
    <w:uiPriority w:val="39"/>
    <w:unhideWhenUsed/>
    <w:rsid w:val="0032795B"/>
    <w:rPr>
      <w:sz w:val="22"/>
      <w:szCs w:val="22"/>
    </w:rPr>
  </w:style>
  <w:style w:type="paragraph" w:styleId="TOC6">
    <w:name w:val="toc 6"/>
    <w:basedOn w:val="Normal"/>
    <w:next w:val="Normal"/>
    <w:autoRedefine/>
    <w:uiPriority w:val="39"/>
    <w:unhideWhenUsed/>
    <w:rsid w:val="0032795B"/>
    <w:rPr>
      <w:sz w:val="22"/>
      <w:szCs w:val="22"/>
    </w:rPr>
  </w:style>
  <w:style w:type="paragraph" w:styleId="TOC7">
    <w:name w:val="toc 7"/>
    <w:basedOn w:val="Normal"/>
    <w:next w:val="Normal"/>
    <w:autoRedefine/>
    <w:uiPriority w:val="39"/>
    <w:unhideWhenUsed/>
    <w:rsid w:val="0032795B"/>
    <w:rPr>
      <w:sz w:val="22"/>
      <w:szCs w:val="22"/>
    </w:rPr>
  </w:style>
  <w:style w:type="paragraph" w:styleId="TOC8">
    <w:name w:val="toc 8"/>
    <w:basedOn w:val="Normal"/>
    <w:next w:val="Normal"/>
    <w:autoRedefine/>
    <w:uiPriority w:val="39"/>
    <w:unhideWhenUsed/>
    <w:rsid w:val="0032795B"/>
    <w:rPr>
      <w:sz w:val="22"/>
      <w:szCs w:val="22"/>
    </w:rPr>
  </w:style>
  <w:style w:type="paragraph" w:styleId="TOC9">
    <w:name w:val="toc 9"/>
    <w:basedOn w:val="Normal"/>
    <w:next w:val="Normal"/>
    <w:autoRedefine/>
    <w:uiPriority w:val="39"/>
    <w:unhideWhenUsed/>
    <w:rsid w:val="0032795B"/>
    <w:rPr>
      <w:sz w:val="22"/>
      <w:szCs w:val="22"/>
    </w:rPr>
  </w:style>
  <w:style w:type="paragraph" w:styleId="NoSpacing">
    <w:name w:val="No Spacing"/>
    <w:link w:val="NoSpacingChar"/>
    <w:uiPriority w:val="1"/>
    <w:qFormat/>
    <w:rsid w:val="00000E24"/>
    <w:pPr>
      <w:spacing w:after="0" w:line="240" w:lineRule="auto"/>
    </w:pPr>
    <w:rPr>
      <w:rFonts w:eastAsiaTheme="minorEastAsia"/>
      <w:sz w:val="22"/>
      <w:szCs w:val="22"/>
      <w:lang w:val="en-US"/>
    </w:rPr>
  </w:style>
  <w:style w:type="character" w:customStyle="1" w:styleId="NoSpacingChar">
    <w:name w:val="No Spacing Char"/>
    <w:basedOn w:val="DefaultParagraphFont"/>
    <w:link w:val="NoSpacing"/>
    <w:uiPriority w:val="1"/>
    <w:rsid w:val="00000E24"/>
    <w:rPr>
      <w:rFonts w:eastAsiaTheme="minorEastAsia"/>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48127">
      <w:bodyDiv w:val="1"/>
      <w:marLeft w:val="0"/>
      <w:marRight w:val="0"/>
      <w:marTop w:val="0"/>
      <w:marBottom w:val="0"/>
      <w:divBdr>
        <w:top w:val="none" w:sz="0" w:space="0" w:color="auto"/>
        <w:left w:val="none" w:sz="0" w:space="0" w:color="auto"/>
        <w:bottom w:val="none" w:sz="0" w:space="0" w:color="auto"/>
        <w:right w:val="none" w:sz="0" w:space="0" w:color="auto"/>
      </w:divBdr>
    </w:div>
    <w:div w:id="698551501">
      <w:bodyDiv w:val="1"/>
      <w:marLeft w:val="0"/>
      <w:marRight w:val="0"/>
      <w:marTop w:val="0"/>
      <w:marBottom w:val="0"/>
      <w:divBdr>
        <w:top w:val="none" w:sz="0" w:space="0" w:color="auto"/>
        <w:left w:val="none" w:sz="0" w:space="0" w:color="auto"/>
        <w:bottom w:val="none" w:sz="0" w:space="0" w:color="auto"/>
        <w:right w:val="none" w:sz="0" w:space="0" w:color="auto"/>
      </w:divBdr>
    </w:div>
    <w:div w:id="927351197">
      <w:bodyDiv w:val="1"/>
      <w:marLeft w:val="0"/>
      <w:marRight w:val="0"/>
      <w:marTop w:val="0"/>
      <w:marBottom w:val="0"/>
      <w:divBdr>
        <w:top w:val="none" w:sz="0" w:space="0" w:color="auto"/>
        <w:left w:val="none" w:sz="0" w:space="0" w:color="auto"/>
        <w:bottom w:val="none" w:sz="0" w:space="0" w:color="auto"/>
        <w:right w:val="none" w:sz="0" w:space="0" w:color="auto"/>
      </w:divBdr>
    </w:div>
    <w:div w:id="1228878902">
      <w:bodyDiv w:val="1"/>
      <w:marLeft w:val="0"/>
      <w:marRight w:val="0"/>
      <w:marTop w:val="0"/>
      <w:marBottom w:val="0"/>
      <w:divBdr>
        <w:top w:val="none" w:sz="0" w:space="0" w:color="auto"/>
        <w:left w:val="none" w:sz="0" w:space="0" w:color="auto"/>
        <w:bottom w:val="none" w:sz="0" w:space="0" w:color="auto"/>
        <w:right w:val="none" w:sz="0" w:space="0" w:color="auto"/>
      </w:divBdr>
    </w:div>
    <w:div w:id="1586112007">
      <w:bodyDiv w:val="1"/>
      <w:marLeft w:val="0"/>
      <w:marRight w:val="0"/>
      <w:marTop w:val="0"/>
      <w:marBottom w:val="0"/>
      <w:divBdr>
        <w:top w:val="none" w:sz="0" w:space="0" w:color="auto"/>
        <w:left w:val="none" w:sz="0" w:space="0" w:color="auto"/>
        <w:bottom w:val="none" w:sz="0" w:space="0" w:color="auto"/>
        <w:right w:val="none" w:sz="0" w:space="0" w:color="auto"/>
      </w:divBdr>
    </w:div>
    <w:div w:id="2019842764">
      <w:bodyDiv w:val="1"/>
      <w:marLeft w:val="0"/>
      <w:marRight w:val="0"/>
      <w:marTop w:val="0"/>
      <w:marBottom w:val="0"/>
      <w:divBdr>
        <w:top w:val="none" w:sz="0" w:space="0" w:color="auto"/>
        <w:left w:val="none" w:sz="0" w:space="0" w:color="auto"/>
        <w:bottom w:val="none" w:sz="0" w:space="0" w:color="auto"/>
        <w:right w:val="none" w:sz="0" w:space="0" w:color="auto"/>
      </w:divBdr>
    </w:div>
    <w:div w:id="211828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png"/><Relationship Id="rId16" Type="http://schemas.openxmlformats.org/officeDocument/2006/relationships/image" Target="media/image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footer" Target="footer2.xml"/><Relationship Id="rId5" Type="http://schemas.openxmlformats.org/officeDocument/2006/relationships/customXml" Target="../customXml/item5.xml"/><Relationship Id="rId61" Type="http://schemas.openxmlformats.org/officeDocument/2006/relationships/image" Target="media/image48.png"/><Relationship Id="rId19" Type="http://schemas.openxmlformats.org/officeDocument/2006/relationships/chart" Target="charts/chart2.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tmp"/><Relationship Id="rId7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hyperlink" Target="https://aord.000webhostapp.com/" TargetMode="External"/><Relationship Id="rId41" Type="http://schemas.openxmlformats.org/officeDocument/2006/relationships/image" Target="media/image28.tmp"/><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chart" Target="charts/chart1.xml"/><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footer" Target="footer3.xml"/><Relationship Id="rId7" Type="http://schemas.openxmlformats.org/officeDocument/2006/relationships/styles" Target="styles.xml"/><Relationship Id="rId71"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6.tmp"/></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Side%20hustle%20flyer.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a0e0da6e0fd51f68/Desktop/First%20Year%20Second%20Semester/Web%20Design%20%5e0%20Development/Week%20five/Project%20tracker.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Column1</c:v>
                </c:pt>
              </c:strCache>
            </c:strRef>
          </c:tx>
          <c:dPt>
            <c:idx val="0"/>
            <c:bubble3D val="0"/>
            <c:spPr>
              <a:solidFill>
                <a:srgbClr val="330000"/>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895C-44E3-954B-99AC14256086}"/>
              </c:ext>
            </c:extLst>
          </c:dPt>
          <c:dPt>
            <c:idx val="1"/>
            <c:bubble3D val="0"/>
            <c:spPr>
              <a:solidFill>
                <a:srgbClr val="E6E6E6"/>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895C-44E3-954B-99AC14256086}"/>
              </c:ext>
            </c:extLst>
          </c:dPt>
          <c:dPt>
            <c:idx val="2"/>
            <c:bubble3D val="0"/>
            <c:spPr>
              <a:solidFill>
                <a:srgbClr val="E9E9E9"/>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895C-44E3-954B-99AC14256086}"/>
              </c:ext>
            </c:extLst>
          </c:dPt>
          <c:dPt>
            <c:idx val="3"/>
            <c:bubble3D val="0"/>
            <c:spPr>
              <a:solidFill>
                <a:srgbClr val="C0C0C0"/>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895C-44E3-954B-99AC14256086}"/>
              </c:ext>
            </c:extLst>
          </c:dPt>
          <c:dPt>
            <c:idx val="4"/>
            <c:bubble3D val="0"/>
            <c:spPr>
              <a:solidFill>
                <a:srgbClr val="6E666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895C-44E3-954B-99AC14256086}"/>
              </c:ext>
            </c:extLst>
          </c:dPt>
          <c:dPt>
            <c:idx val="5"/>
            <c:bubble3D val="0"/>
            <c:spPr>
              <a:solidFill>
                <a:srgbClr val="55555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B-895C-44E3-954B-99AC14256086}"/>
              </c:ext>
            </c:extLst>
          </c:dPt>
          <c:dPt>
            <c:idx val="6"/>
            <c:bubble3D val="0"/>
            <c:spPr>
              <a:solidFill>
                <a:srgbClr val="32323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D-895C-44E3-954B-99AC14256086}"/>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rgbClr val="330000"/>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895C-44E3-954B-99AC14256086}"/>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rgbClr val="E6E6E6"/>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895C-44E3-954B-99AC14256086}"/>
                </c:ext>
              </c:extLst>
            </c:dLbl>
            <c:dLbl>
              <c:idx val="2"/>
              <c:tx>
                <c:rich>
                  <a:bodyPr rot="0" spcFirstLastPara="1" vertOverflow="ellipsis" vert="horz" wrap="square" lIns="38100" tIns="19050" rIns="38100" bIns="19050" anchor="ctr" anchorCtr="1">
                    <a:spAutoFit/>
                  </a:bodyPr>
                  <a:lstStyle/>
                  <a:p>
                    <a:pPr>
                      <a:defRPr sz="1000" b="1" i="0" u="none" strike="noStrike" kern="1200" spc="0" baseline="0">
                        <a:solidFill>
                          <a:srgbClr val="E9E9E9"/>
                        </a:solidFill>
                        <a:latin typeface="+mn-lt"/>
                        <a:ea typeface="+mn-ea"/>
                        <a:cs typeface="+mn-cs"/>
                      </a:defRPr>
                    </a:pPr>
                    <a:fld id="{43AE1CA1-F352-4B10-AF4C-A3E7E3ECCA1E}" type="CATEGORYNAME">
                      <a:rPr lang="en-US">
                        <a:solidFill>
                          <a:srgbClr val="E9E9E9"/>
                        </a:solidFill>
                      </a:rPr>
                      <a:pPr>
                        <a:defRPr>
                          <a:solidFill>
                            <a:srgbClr val="E9E9E9"/>
                          </a:solidFill>
                        </a:defRPr>
                      </a:pPr>
                      <a:t>[CATEGORY NAME]</a:t>
                    </a:fld>
                    <a:endParaRPr lang="en-GB"/>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rgbClr val="E9E9E9"/>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895C-44E3-954B-99AC14256086}"/>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rgbClr val="C0C0C0"/>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895C-44E3-954B-99AC14256086}"/>
                </c:ext>
              </c:extLst>
            </c:dLbl>
            <c:dLbl>
              <c:idx val="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rgbClr val="6E666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9-895C-44E3-954B-99AC14256086}"/>
                </c:ext>
              </c:extLst>
            </c:dLbl>
            <c:dLbl>
              <c:idx val="5"/>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rgbClr val="555555"/>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B-895C-44E3-954B-99AC14256086}"/>
                </c:ext>
              </c:extLst>
            </c:dLbl>
            <c:dLbl>
              <c:idx val="6"/>
              <c:tx>
                <c:rich>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fld id="{EE371C09-9920-4313-9AA6-1E63E437EF21}" type="CATEGORYNAME">
                      <a:rPr lang="en-US">
                        <a:solidFill>
                          <a:srgbClr val="323232"/>
                        </a:solidFill>
                      </a:rPr>
                      <a:pPr>
                        <a:defRPr>
                          <a:solidFill>
                            <a:schemeClr val="accent1"/>
                          </a:solidFill>
                        </a:defRPr>
                      </a:pPr>
                      <a:t>[CATEGORY NAME]</a:t>
                    </a:fld>
                    <a:endParaRPr lang="en-GB"/>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D-895C-44E3-954B-99AC14256086}"/>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#33000</c:v>
                </c:pt>
                <c:pt idx="1">
                  <c:v>#E6E6E6</c:v>
                </c:pt>
                <c:pt idx="2">
                  <c:v>#E9E9E9</c:v>
                </c:pt>
                <c:pt idx="3">
                  <c:v>#C0C0C0</c:v>
                </c:pt>
                <c:pt idx="4">
                  <c:v>#6E6664</c:v>
                </c:pt>
                <c:pt idx="5">
                  <c:v>#555555</c:v>
                </c:pt>
                <c:pt idx="6">
                  <c:v>#323232</c:v>
                </c:pt>
              </c:strCache>
            </c:strRef>
          </c:cat>
          <c:val>
            <c:numRef>
              <c:f>Sheet1!$B$2:$B$8</c:f>
              <c:numCache>
                <c:formatCode>General</c:formatCode>
                <c:ptCount val="7"/>
                <c:pt idx="0">
                  <c:v>2.5</c:v>
                </c:pt>
                <c:pt idx="1">
                  <c:v>2.5</c:v>
                </c:pt>
                <c:pt idx="2">
                  <c:v>2.5</c:v>
                </c:pt>
                <c:pt idx="3">
                  <c:v>2.5</c:v>
                </c:pt>
                <c:pt idx="4">
                  <c:v>2.5</c:v>
                </c:pt>
                <c:pt idx="5">
                  <c:v>2.5</c:v>
                </c:pt>
                <c:pt idx="6">
                  <c:v>2.5</c:v>
                </c:pt>
              </c:numCache>
            </c:numRef>
          </c:val>
          <c:extLst>
            <c:ext xmlns:c16="http://schemas.microsoft.com/office/drawing/2014/chart" uri="{C3380CC4-5D6E-409C-BE32-E72D297353CC}">
              <c16:uniqueId val="{0000000E-895C-44E3-954B-99AC14256086}"/>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'[Project tracker.xlsx]Dynamic Chart Data Hidden'!$C$5</c:f>
              <c:strCache>
                <c:ptCount val="1"/>
                <c:pt idx="0">
                  <c:v>date</c:v>
                </c:pt>
              </c:strCache>
            </c:strRef>
          </c:tx>
          <c:spPr>
            <a:solidFill>
              <a:srgbClr val="C0C0C0"/>
            </a:solidFill>
            <a:ln>
              <a:noFill/>
            </a:ln>
            <a:effectLst>
              <a:outerShdw blurRad="57150" dist="19050" dir="5400000" algn="ctr" rotWithShape="0">
                <a:srgbClr val="000000">
                  <a:alpha val="63000"/>
                </a:srgbClr>
              </a:outerShdw>
            </a:effectLst>
            <a:sp3d/>
          </c:spPr>
          <c:invertIfNegative val="0"/>
          <c:cat>
            <c:strRef>
              <c:f>'[Project tracker.xlsx]Dynamic Chart Data Hidden'!$B$6:$B$10</c:f>
              <c:strCache>
                <c:ptCount val="5"/>
                <c:pt idx="0">
                  <c:v>Planning</c:v>
                </c:pt>
                <c:pt idx="1">
                  <c:v>Research</c:v>
                </c:pt>
                <c:pt idx="2">
                  <c:v>Design</c:v>
                </c:pt>
                <c:pt idx="3">
                  <c:v>Implementation</c:v>
                </c:pt>
                <c:pt idx="4">
                  <c:v>Follow up</c:v>
                </c:pt>
              </c:strCache>
            </c:strRef>
          </c:cat>
          <c:val>
            <c:numRef>
              <c:f>'[Project tracker.xlsx]Dynamic Chart Data Hidden'!$C$6:$C$10</c:f>
              <c:numCache>
                <c:formatCode>m/d/yyyy</c:formatCode>
                <c:ptCount val="5"/>
                <c:pt idx="0">
                  <c:v>44693</c:v>
                </c:pt>
                <c:pt idx="1">
                  <c:v>44706</c:v>
                </c:pt>
                <c:pt idx="2">
                  <c:v>44717</c:v>
                </c:pt>
                <c:pt idx="3">
                  <c:v>44732</c:v>
                </c:pt>
                <c:pt idx="4">
                  <c:v>44757</c:v>
                </c:pt>
              </c:numCache>
            </c:numRef>
          </c:val>
          <c:extLst>
            <c:ext xmlns:c16="http://schemas.microsoft.com/office/drawing/2014/chart" uri="{C3380CC4-5D6E-409C-BE32-E72D297353CC}">
              <c16:uniqueId val="{00000000-C376-4B36-879A-A54308820D45}"/>
            </c:ext>
          </c:extLst>
        </c:ser>
        <c:ser>
          <c:idx val="1"/>
          <c:order val="1"/>
          <c:tx>
            <c:strRef>
              <c:f>'[Project tracker.xlsx]Dynamic Chart Data Hidden'!$E$5</c:f>
              <c:strCache>
                <c:ptCount val="1"/>
                <c:pt idx="0">
                  <c:v>duration</c:v>
                </c:pt>
              </c:strCache>
            </c:strRef>
          </c:tx>
          <c:spPr>
            <a:solidFill>
              <a:srgbClr val="330000"/>
            </a:solidFill>
            <a:ln>
              <a:noFill/>
            </a:ln>
            <a:effectLst>
              <a:outerShdw blurRad="57150" dist="19050" dir="5400000" algn="ctr" rotWithShape="0">
                <a:srgbClr val="000000">
                  <a:alpha val="63000"/>
                </a:srgbClr>
              </a:outerShdw>
            </a:effectLst>
            <a:sp3d/>
          </c:spPr>
          <c:invertIfNegative val="0"/>
          <c:dLbls>
            <c:dLbl>
              <c:idx val="0"/>
              <c:tx>
                <c:rich>
                  <a:bodyPr/>
                  <a:lstStyle/>
                  <a:p>
                    <a:fld id="{D975FB22-0FB4-4432-9DE0-6D2C986C5056}"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C376-4B36-879A-A54308820D45}"/>
                </c:ext>
              </c:extLst>
            </c:dLbl>
            <c:dLbl>
              <c:idx val="1"/>
              <c:tx>
                <c:rich>
                  <a:bodyPr/>
                  <a:lstStyle/>
                  <a:p>
                    <a:fld id="{8940751B-4589-4F27-A0E8-A0990FC48034}"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C376-4B36-879A-A54308820D45}"/>
                </c:ext>
              </c:extLst>
            </c:dLbl>
            <c:dLbl>
              <c:idx val="2"/>
              <c:tx>
                <c:rich>
                  <a:bodyPr/>
                  <a:lstStyle/>
                  <a:p>
                    <a:fld id="{DC08118A-8B59-4631-9082-5574923A9D7C}"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C376-4B36-879A-A54308820D45}"/>
                </c:ext>
              </c:extLst>
            </c:dLbl>
            <c:dLbl>
              <c:idx val="3"/>
              <c:tx>
                <c:rich>
                  <a:bodyPr/>
                  <a:lstStyle/>
                  <a:p>
                    <a:fld id="{8DE3FF2F-1A45-4574-AB4F-03C9F79E3322}"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C376-4B36-879A-A54308820D45}"/>
                </c:ext>
              </c:extLst>
            </c:dLbl>
            <c:dLbl>
              <c:idx val="4"/>
              <c:tx>
                <c:rich>
                  <a:bodyPr/>
                  <a:lstStyle/>
                  <a:p>
                    <a:fld id="{8784F92B-1307-4A10-9F18-82B40F8356AF}"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C376-4B36-879A-A54308820D45}"/>
                </c:ext>
              </c:extLst>
            </c:dLbl>
            <c:spPr>
              <a:solidFill>
                <a:schemeClr val="tx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cat>
            <c:strRef>
              <c:f>'[Project tracker.xlsx]Dynamic Chart Data Hidden'!$B$6:$B$10</c:f>
              <c:strCache>
                <c:ptCount val="5"/>
                <c:pt idx="0">
                  <c:v>Planning</c:v>
                </c:pt>
                <c:pt idx="1">
                  <c:v>Research</c:v>
                </c:pt>
                <c:pt idx="2">
                  <c:v>Design</c:v>
                </c:pt>
                <c:pt idx="3">
                  <c:v>Implementation</c:v>
                </c:pt>
                <c:pt idx="4">
                  <c:v>Follow up</c:v>
                </c:pt>
              </c:strCache>
            </c:strRef>
          </c:cat>
          <c:val>
            <c:numRef>
              <c:f>'[Project tracker.xlsx]Dynamic Chart Data Hidden'!$E$6:$E$10</c:f>
              <c:numCache>
                <c:formatCode>General</c:formatCode>
                <c:ptCount val="5"/>
                <c:pt idx="0">
                  <c:v>14</c:v>
                </c:pt>
                <c:pt idx="1">
                  <c:v>12</c:v>
                </c:pt>
                <c:pt idx="2">
                  <c:v>16</c:v>
                </c:pt>
                <c:pt idx="3">
                  <c:v>26</c:v>
                </c:pt>
                <c:pt idx="4">
                  <c:v>8</c:v>
                </c:pt>
              </c:numCache>
            </c:numRef>
          </c:val>
          <c:extLst>
            <c:ext xmlns:c15="http://schemas.microsoft.com/office/drawing/2012/chart" uri="{02D57815-91ED-43cb-92C2-25804820EDAC}">
              <c15:datalabelsRange>
                <c15:f>'[Project tracker.xlsx]Dynamic Chart Data Hidden'!$B$6:$B$10</c15:f>
                <c15:dlblRangeCache>
                  <c:ptCount val="5"/>
                  <c:pt idx="0">
                    <c:v>Planning</c:v>
                  </c:pt>
                  <c:pt idx="1">
                    <c:v>Research</c:v>
                  </c:pt>
                  <c:pt idx="2">
                    <c:v>Design</c:v>
                  </c:pt>
                  <c:pt idx="3">
                    <c:v>Implementation</c:v>
                  </c:pt>
                  <c:pt idx="4">
                    <c:v>Follow up</c:v>
                  </c:pt>
                </c15:dlblRangeCache>
              </c15:datalabelsRange>
            </c:ext>
            <c:ext xmlns:c16="http://schemas.microsoft.com/office/drawing/2014/chart" uri="{C3380CC4-5D6E-409C-BE32-E72D297353CC}">
              <c16:uniqueId val="{00000006-C376-4B36-879A-A54308820D45}"/>
            </c:ext>
          </c:extLst>
        </c:ser>
        <c:dLbls>
          <c:showLegendKey val="0"/>
          <c:showVal val="0"/>
          <c:showCatName val="0"/>
          <c:showSerName val="0"/>
          <c:showPercent val="0"/>
          <c:showBubbleSize val="0"/>
        </c:dLbls>
        <c:gapWidth val="150"/>
        <c:shape val="box"/>
        <c:axId val="746877856"/>
        <c:axId val="746878512"/>
        <c:axId val="0"/>
      </c:bar3DChart>
      <c:catAx>
        <c:axId val="746877856"/>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46878512"/>
        <c:crosses val="autoZero"/>
        <c:auto val="1"/>
        <c:lblAlgn val="ctr"/>
        <c:lblOffset val="100"/>
        <c:noMultiLvlLbl val="0"/>
      </c:catAx>
      <c:valAx>
        <c:axId val="746878512"/>
        <c:scaling>
          <c:orientation val="minMax"/>
        </c:scaling>
        <c:delete val="0"/>
        <c:axPos val="t"/>
        <c:majorGridlines>
          <c:spPr>
            <a:ln w="9525" cap="flat" cmpd="sng" algn="ctr">
              <a:solidFill>
                <a:schemeClr val="dk1">
                  <a:lumMod val="50000"/>
                  <a:lumOff val="50000"/>
                </a:schemeClr>
              </a:solidFill>
              <a:round/>
            </a:ln>
            <a:effectLst/>
          </c:spPr>
        </c:majorGridlines>
        <c:numFmt formatCode="[$-409]mmm\-yy;@"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46877856"/>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9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MS Side Hustle Flyer">
      <a:majorFont>
        <a:latin typeface="Arial Black"/>
        <a:ea typeface=""/>
        <a:cs typeface=""/>
      </a:majorFont>
      <a:minorFont>
        <a:latin typeface="Century Gothic"/>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KESHIN</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F61372-CBAB-47FB-9941-EAFB9C3552FE}">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FBDE0171-83A0-480C-91C0-7C3D5E0C18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9C92178-CB0A-DE45-AF0D-1945E13FC0E5}">
  <ds:schemaRefs>
    <ds:schemaRef ds:uri="http://schemas.openxmlformats.org/officeDocument/2006/bibliography"/>
  </ds:schemaRefs>
</ds:datastoreItem>
</file>

<file path=customXml/itemProps5.xml><?xml version="1.0" encoding="utf-8"?>
<ds:datastoreItem xmlns:ds="http://schemas.openxmlformats.org/officeDocument/2006/customXml" ds:itemID="{6219D90D-19EB-4BC0-B8F5-C5691FCF103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Side hustle flyer.dotx</Template>
  <TotalTime>0</TotalTime>
  <Pages>32</Pages>
  <Words>1146</Words>
  <Characters>6538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7669</CharactersWithSpaces>
  <SharedDoc>false</SharedDoc>
  <HLinks>
    <vt:vector size="6" baseType="variant">
      <vt:variant>
        <vt:i4>8061042</vt:i4>
      </vt:variant>
      <vt:variant>
        <vt:i4>3</vt:i4>
      </vt:variant>
      <vt:variant>
        <vt:i4>0</vt:i4>
      </vt:variant>
      <vt:variant>
        <vt:i4>5</vt:i4>
      </vt:variant>
      <vt:variant>
        <vt:lpwstr>https://aord.000webhostapp.com/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Adoption of Rescued Dogs</dc:title>
  <dc:subject/>
  <dc:creator/>
  <cp:keywords/>
  <dc:description/>
  <cp:lastModifiedBy/>
  <cp:revision>1</cp:revision>
  <dcterms:created xsi:type="dcterms:W3CDTF">2022-07-17T12:22:00Z</dcterms:created>
  <dcterms:modified xsi:type="dcterms:W3CDTF">2022-08-05T18:51:00Z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